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Look w:val="00A0" w:firstRow="1" w:lastRow="0" w:firstColumn="1" w:lastColumn="0" w:noHBand="0" w:noVBand="0"/>
      </w:tblPr>
      <w:tblGrid>
        <w:gridCol w:w="3652"/>
        <w:gridCol w:w="5590"/>
      </w:tblGrid>
      <w:tr w:rsidR="00603A17" w14:paraId="6A8FD88C" w14:textId="77777777">
        <w:tc>
          <w:tcPr>
            <w:tcW w:w="3652" w:type="dxa"/>
          </w:tcPr>
          <w:p w14:paraId="3D4ECA88" w14:textId="1BE91F56" w:rsidR="00603A17" w:rsidRDefault="00BA6595" w:rsidP="00647F3D">
            <w:pPr>
              <w:pStyle w:val="Sidehoved"/>
              <w:tabs>
                <w:tab w:val="clear" w:pos="4153"/>
                <w:tab w:val="clear" w:pos="8306"/>
              </w:tabs>
              <w:jc w:val="left"/>
            </w:pPr>
            <w:r>
              <w:rPr>
                <w:noProof/>
                <w:lang w:val="da-DK" w:eastAsia="da-DK"/>
              </w:rPr>
              <w:drawing>
                <wp:inline distT="0" distB="0" distL="0" distR="0" wp14:anchorId="3CC675FF" wp14:editId="548F6381">
                  <wp:extent cx="1501140" cy="1876425"/>
                  <wp:effectExtent l="0" t="0" r="3810" b="9525"/>
                  <wp:docPr id="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l="2269" t="1855"/>
                          <a:stretch>
                            <a:fillRect/>
                          </a:stretch>
                        </pic:blipFill>
                        <pic:spPr bwMode="auto">
                          <a:xfrm>
                            <a:off x="0" y="0"/>
                            <a:ext cx="1501140" cy="1876425"/>
                          </a:xfrm>
                          <a:prstGeom prst="rect">
                            <a:avLst/>
                          </a:prstGeom>
                          <a:noFill/>
                          <a:ln>
                            <a:noFill/>
                          </a:ln>
                        </pic:spPr>
                      </pic:pic>
                    </a:graphicData>
                  </a:graphic>
                </wp:inline>
              </w:drawing>
            </w:r>
          </w:p>
        </w:tc>
        <w:tc>
          <w:tcPr>
            <w:tcW w:w="5590" w:type="dxa"/>
          </w:tcPr>
          <w:p w14:paraId="12BCA843" w14:textId="7C56DE5A" w:rsidR="00603A17" w:rsidRDefault="00BA6595" w:rsidP="00647F3D">
            <w:pPr>
              <w:pStyle w:val="Sidehoved"/>
              <w:tabs>
                <w:tab w:val="clear" w:pos="4153"/>
                <w:tab w:val="clear" w:pos="8306"/>
              </w:tabs>
              <w:jc w:val="right"/>
            </w:pPr>
            <w:r>
              <w:rPr>
                <w:noProof/>
                <w:lang w:val="da-DK" w:eastAsia="da-DK"/>
              </w:rPr>
              <w:drawing>
                <wp:inline distT="0" distB="0" distL="0" distR="0" wp14:anchorId="24A9796D" wp14:editId="1082933A">
                  <wp:extent cx="2715895" cy="1378585"/>
                  <wp:effectExtent l="0" t="0" r="8255"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15895" cy="1378585"/>
                          </a:xfrm>
                          <a:prstGeom prst="rect">
                            <a:avLst/>
                          </a:prstGeom>
                          <a:noFill/>
                          <a:ln>
                            <a:noFill/>
                          </a:ln>
                        </pic:spPr>
                      </pic:pic>
                    </a:graphicData>
                  </a:graphic>
                </wp:inline>
              </w:drawing>
            </w:r>
          </w:p>
        </w:tc>
      </w:tr>
    </w:tbl>
    <w:tbl>
      <w:tblPr>
        <w:tblpPr w:leftFromText="180" w:rightFromText="180" w:vertAnchor="text" w:horzAnchor="margin" w:tblpY="7750"/>
        <w:tblW w:w="0" w:type="auto"/>
        <w:tblLook w:val="0000" w:firstRow="0" w:lastRow="0" w:firstColumn="0" w:lastColumn="0" w:noHBand="0" w:noVBand="0"/>
      </w:tblPr>
      <w:tblGrid>
        <w:gridCol w:w="2802"/>
        <w:gridCol w:w="3151"/>
        <w:gridCol w:w="2975"/>
      </w:tblGrid>
      <w:tr w:rsidR="00603A17" w14:paraId="2BFE3794" w14:textId="77777777">
        <w:tc>
          <w:tcPr>
            <w:tcW w:w="2802" w:type="dxa"/>
            <w:shd w:val="clear" w:color="auto" w:fill="E0E0E0"/>
          </w:tcPr>
          <w:p w14:paraId="2B735445" w14:textId="77777777" w:rsidR="00603A17" w:rsidRDefault="00603A17" w:rsidP="002D5D69">
            <w:pPr>
              <w:pStyle w:val="Sidefod"/>
              <w:tabs>
                <w:tab w:val="clear" w:pos="4153"/>
                <w:tab w:val="clear" w:pos="8306"/>
                <w:tab w:val="left" w:pos="1666"/>
              </w:tabs>
              <w:rPr>
                <w:b/>
                <w:bCs/>
                <w:color w:val="184687"/>
                <w:sz w:val="18"/>
                <w:szCs w:val="18"/>
              </w:rPr>
            </w:pPr>
            <w:r>
              <w:rPr>
                <w:b/>
                <w:bCs/>
                <w:color w:val="184687"/>
                <w:sz w:val="18"/>
                <w:szCs w:val="18"/>
              </w:rPr>
              <w:t>Lead Author</w:t>
            </w:r>
          </w:p>
        </w:tc>
        <w:tc>
          <w:tcPr>
            <w:tcW w:w="3151" w:type="dxa"/>
            <w:shd w:val="clear" w:color="auto" w:fill="E0E0E0"/>
          </w:tcPr>
          <w:p w14:paraId="027493A4" w14:textId="77777777" w:rsidR="00603A17" w:rsidRDefault="00603A17" w:rsidP="002D5D69">
            <w:pPr>
              <w:pStyle w:val="Sidefod"/>
              <w:rPr>
                <w:b/>
                <w:bCs/>
                <w:color w:val="184687"/>
                <w:sz w:val="18"/>
                <w:szCs w:val="18"/>
              </w:rPr>
            </w:pPr>
            <w:r>
              <w:rPr>
                <w:b/>
                <w:bCs/>
                <w:color w:val="184687"/>
                <w:sz w:val="18"/>
                <w:szCs w:val="18"/>
              </w:rPr>
              <w:t>Reviewer</w:t>
            </w:r>
          </w:p>
        </w:tc>
        <w:tc>
          <w:tcPr>
            <w:tcW w:w="2975" w:type="dxa"/>
            <w:shd w:val="clear" w:color="auto" w:fill="E0E0E0"/>
          </w:tcPr>
          <w:p w14:paraId="4D50B360" w14:textId="77777777" w:rsidR="00603A17" w:rsidRDefault="00603A17" w:rsidP="002D5D69">
            <w:pPr>
              <w:pStyle w:val="Sidefod"/>
              <w:rPr>
                <w:b/>
                <w:bCs/>
                <w:color w:val="184687"/>
                <w:sz w:val="18"/>
                <w:szCs w:val="18"/>
              </w:rPr>
            </w:pPr>
            <w:r>
              <w:rPr>
                <w:b/>
                <w:bCs/>
                <w:color w:val="184687"/>
                <w:sz w:val="18"/>
                <w:szCs w:val="18"/>
              </w:rPr>
              <w:t>Approved for Release</w:t>
            </w:r>
          </w:p>
        </w:tc>
      </w:tr>
      <w:tr w:rsidR="00603A17" w14:paraId="15441CA6" w14:textId="77777777">
        <w:tc>
          <w:tcPr>
            <w:tcW w:w="2802" w:type="dxa"/>
          </w:tcPr>
          <w:p w14:paraId="52A7011B" w14:textId="1DCD3249" w:rsidR="00603A17" w:rsidRDefault="00603A17" w:rsidP="00A87659">
            <w:pPr>
              <w:pStyle w:val="Sidefod"/>
              <w:rPr>
                <w:color w:val="184687"/>
                <w:sz w:val="18"/>
                <w:szCs w:val="18"/>
              </w:rPr>
            </w:pPr>
            <w:r w:rsidRPr="00871F68">
              <w:rPr>
                <w:b/>
                <w:bCs/>
                <w:color w:val="184687"/>
                <w:sz w:val="18"/>
                <w:szCs w:val="18"/>
              </w:rPr>
              <w:t>Name:</w:t>
            </w:r>
            <w:r>
              <w:rPr>
                <w:color w:val="184687"/>
                <w:sz w:val="18"/>
                <w:szCs w:val="18"/>
              </w:rPr>
              <w:t xml:space="preserve"> Mads Bentzen</w:t>
            </w:r>
            <w:r w:rsidR="00E245D8">
              <w:rPr>
                <w:color w:val="184687"/>
                <w:sz w:val="18"/>
                <w:szCs w:val="18"/>
              </w:rPr>
              <w:t xml:space="preserve"> Billesø</w:t>
            </w:r>
          </w:p>
        </w:tc>
        <w:tc>
          <w:tcPr>
            <w:tcW w:w="3151" w:type="dxa"/>
          </w:tcPr>
          <w:p w14:paraId="6BE24891" w14:textId="77777777" w:rsidR="00603A17" w:rsidRPr="00871F68" w:rsidRDefault="00603A17" w:rsidP="002D5D69">
            <w:pPr>
              <w:pStyle w:val="Sidefod"/>
              <w:ind w:left="33"/>
              <w:rPr>
                <w:color w:val="184687"/>
                <w:sz w:val="18"/>
                <w:szCs w:val="18"/>
              </w:rPr>
            </w:pPr>
            <w:r w:rsidRPr="00871F68">
              <w:rPr>
                <w:b/>
                <w:bCs/>
                <w:color w:val="184687"/>
                <w:sz w:val="18"/>
                <w:szCs w:val="18"/>
              </w:rPr>
              <w:t>Name</w:t>
            </w:r>
            <w:r>
              <w:rPr>
                <w:b/>
                <w:bCs/>
                <w:color w:val="184687"/>
                <w:sz w:val="18"/>
                <w:szCs w:val="18"/>
              </w:rPr>
              <w:t>:</w:t>
            </w:r>
            <w:r>
              <w:rPr>
                <w:color w:val="184687"/>
                <w:sz w:val="18"/>
                <w:szCs w:val="18"/>
              </w:rPr>
              <w:t xml:space="preserve"> </w:t>
            </w:r>
          </w:p>
        </w:tc>
        <w:tc>
          <w:tcPr>
            <w:tcW w:w="2975" w:type="dxa"/>
          </w:tcPr>
          <w:p w14:paraId="6306C1C2" w14:textId="77777777" w:rsidR="00603A17" w:rsidRPr="00871F68" w:rsidRDefault="00603A17" w:rsidP="002D5D69">
            <w:pPr>
              <w:pStyle w:val="Sidefod"/>
              <w:rPr>
                <w:b/>
                <w:bCs/>
                <w:color w:val="184687"/>
                <w:sz w:val="18"/>
                <w:szCs w:val="18"/>
              </w:rPr>
            </w:pPr>
            <w:r w:rsidRPr="00871F68">
              <w:rPr>
                <w:b/>
                <w:bCs/>
                <w:color w:val="184687"/>
                <w:sz w:val="18"/>
                <w:szCs w:val="18"/>
              </w:rPr>
              <w:t>Name</w:t>
            </w:r>
            <w:r>
              <w:rPr>
                <w:b/>
                <w:bCs/>
                <w:color w:val="184687"/>
                <w:sz w:val="18"/>
                <w:szCs w:val="18"/>
              </w:rPr>
              <w:t xml:space="preserve">: </w:t>
            </w:r>
          </w:p>
        </w:tc>
      </w:tr>
      <w:tr w:rsidR="00603A17" w14:paraId="755B6DF8" w14:textId="77777777">
        <w:tc>
          <w:tcPr>
            <w:tcW w:w="2802" w:type="dxa"/>
          </w:tcPr>
          <w:p w14:paraId="710BD8BB" w14:textId="77777777" w:rsidR="00603A17" w:rsidRDefault="00603A17" w:rsidP="00A87659">
            <w:pPr>
              <w:pStyle w:val="Sidefod"/>
              <w:rPr>
                <w:color w:val="184687"/>
                <w:sz w:val="18"/>
                <w:szCs w:val="18"/>
              </w:rPr>
            </w:pPr>
            <w:r w:rsidRPr="00871F68">
              <w:rPr>
                <w:b/>
                <w:bCs/>
                <w:color w:val="184687"/>
                <w:sz w:val="18"/>
                <w:szCs w:val="18"/>
              </w:rPr>
              <w:t>Job Title:</w:t>
            </w:r>
            <w:r>
              <w:rPr>
                <w:color w:val="184687"/>
                <w:sz w:val="18"/>
                <w:szCs w:val="18"/>
              </w:rPr>
              <w:t xml:space="preserve"> WP6 Contributor</w:t>
            </w:r>
          </w:p>
        </w:tc>
        <w:tc>
          <w:tcPr>
            <w:tcW w:w="3151" w:type="dxa"/>
          </w:tcPr>
          <w:p w14:paraId="6E866243" w14:textId="77777777" w:rsidR="00603A17" w:rsidRPr="00871F68" w:rsidRDefault="00603A17" w:rsidP="002D5D69">
            <w:pPr>
              <w:pStyle w:val="Sidefod"/>
              <w:ind w:left="33"/>
              <w:rPr>
                <w:color w:val="184687"/>
                <w:sz w:val="18"/>
                <w:szCs w:val="18"/>
              </w:rPr>
            </w:pPr>
            <w:r w:rsidRPr="00871F68">
              <w:rPr>
                <w:b/>
                <w:bCs/>
                <w:color w:val="184687"/>
                <w:sz w:val="18"/>
                <w:szCs w:val="18"/>
              </w:rPr>
              <w:t>Job Title</w:t>
            </w:r>
            <w:r>
              <w:rPr>
                <w:b/>
                <w:bCs/>
                <w:color w:val="184687"/>
                <w:sz w:val="18"/>
                <w:szCs w:val="18"/>
              </w:rPr>
              <w:t>:</w:t>
            </w:r>
            <w:r>
              <w:rPr>
                <w:color w:val="184687"/>
                <w:sz w:val="18"/>
                <w:szCs w:val="18"/>
              </w:rPr>
              <w:t xml:space="preserve"> </w:t>
            </w:r>
          </w:p>
        </w:tc>
        <w:tc>
          <w:tcPr>
            <w:tcW w:w="2975" w:type="dxa"/>
          </w:tcPr>
          <w:p w14:paraId="34748692" w14:textId="77777777" w:rsidR="00603A17" w:rsidRPr="008D12BE" w:rsidRDefault="00603A17" w:rsidP="002D5D69">
            <w:pPr>
              <w:pStyle w:val="Sidefod"/>
              <w:rPr>
                <w:color w:val="184687"/>
                <w:sz w:val="18"/>
                <w:szCs w:val="18"/>
              </w:rPr>
            </w:pPr>
            <w:r w:rsidRPr="00871F68">
              <w:rPr>
                <w:b/>
                <w:bCs/>
                <w:color w:val="184687"/>
                <w:sz w:val="18"/>
                <w:szCs w:val="18"/>
              </w:rPr>
              <w:t>Job Title</w:t>
            </w:r>
            <w:r>
              <w:rPr>
                <w:b/>
                <w:bCs/>
                <w:color w:val="184687"/>
                <w:sz w:val="18"/>
                <w:szCs w:val="18"/>
              </w:rPr>
              <w:t>:</w:t>
            </w:r>
            <w:r>
              <w:rPr>
                <w:color w:val="184687"/>
                <w:sz w:val="18"/>
                <w:szCs w:val="18"/>
              </w:rPr>
              <w:t xml:space="preserve"> </w:t>
            </w:r>
          </w:p>
        </w:tc>
      </w:tr>
      <w:tr w:rsidR="00603A17" w14:paraId="7B0D7E42" w14:textId="77777777">
        <w:tc>
          <w:tcPr>
            <w:tcW w:w="2802" w:type="dxa"/>
          </w:tcPr>
          <w:p w14:paraId="4F96C89E" w14:textId="77777777" w:rsidR="00603A17" w:rsidRPr="00871F68" w:rsidRDefault="00603A17" w:rsidP="003F0431">
            <w:pPr>
              <w:pStyle w:val="Sidefod"/>
              <w:rPr>
                <w:color w:val="184687"/>
                <w:sz w:val="18"/>
                <w:szCs w:val="18"/>
              </w:rPr>
            </w:pPr>
            <w:r>
              <w:rPr>
                <w:b/>
                <w:bCs/>
                <w:color w:val="184687"/>
                <w:sz w:val="18"/>
                <w:szCs w:val="18"/>
              </w:rPr>
              <w:t>Partner:</w:t>
            </w:r>
            <w:r>
              <w:rPr>
                <w:color w:val="184687"/>
                <w:sz w:val="18"/>
                <w:szCs w:val="18"/>
              </w:rPr>
              <w:t xml:space="preserve"> DMA</w:t>
            </w:r>
          </w:p>
        </w:tc>
        <w:tc>
          <w:tcPr>
            <w:tcW w:w="3151" w:type="dxa"/>
          </w:tcPr>
          <w:p w14:paraId="669B233F" w14:textId="77777777" w:rsidR="00603A17" w:rsidRPr="00871F68" w:rsidRDefault="00603A17" w:rsidP="002D5D69">
            <w:pPr>
              <w:pStyle w:val="Sidefod"/>
              <w:ind w:left="33"/>
              <w:rPr>
                <w:b/>
                <w:bCs/>
                <w:color w:val="184687"/>
                <w:sz w:val="18"/>
                <w:szCs w:val="18"/>
              </w:rPr>
            </w:pPr>
            <w:r w:rsidRPr="00871F68">
              <w:rPr>
                <w:b/>
                <w:bCs/>
                <w:color w:val="184687"/>
                <w:sz w:val="18"/>
                <w:szCs w:val="18"/>
              </w:rPr>
              <w:t>Partner:</w:t>
            </w:r>
            <w:r>
              <w:rPr>
                <w:color w:val="184687"/>
                <w:sz w:val="18"/>
                <w:szCs w:val="18"/>
              </w:rPr>
              <w:t xml:space="preserve"> </w:t>
            </w:r>
          </w:p>
        </w:tc>
        <w:tc>
          <w:tcPr>
            <w:tcW w:w="2975" w:type="dxa"/>
          </w:tcPr>
          <w:p w14:paraId="68A41D86" w14:textId="77777777" w:rsidR="00603A17" w:rsidRPr="008D12BE" w:rsidRDefault="00603A17" w:rsidP="002D5D69">
            <w:pPr>
              <w:pStyle w:val="Sidefod"/>
              <w:rPr>
                <w:color w:val="184687"/>
                <w:sz w:val="18"/>
                <w:szCs w:val="18"/>
              </w:rPr>
            </w:pPr>
            <w:r w:rsidRPr="00871F68">
              <w:rPr>
                <w:b/>
                <w:bCs/>
                <w:color w:val="184687"/>
                <w:sz w:val="18"/>
                <w:szCs w:val="18"/>
              </w:rPr>
              <w:t>Partner</w:t>
            </w:r>
            <w:r>
              <w:rPr>
                <w:b/>
                <w:bCs/>
                <w:color w:val="184687"/>
                <w:sz w:val="18"/>
                <w:szCs w:val="18"/>
              </w:rPr>
              <w:t>:</w:t>
            </w:r>
            <w:r>
              <w:rPr>
                <w:color w:val="184687"/>
                <w:sz w:val="18"/>
                <w:szCs w:val="18"/>
              </w:rPr>
              <w:t xml:space="preserve"> </w:t>
            </w:r>
          </w:p>
        </w:tc>
      </w:tr>
      <w:tr w:rsidR="00603A17" w14:paraId="01151CA5" w14:textId="77777777">
        <w:tc>
          <w:tcPr>
            <w:tcW w:w="2802" w:type="dxa"/>
          </w:tcPr>
          <w:p w14:paraId="4FB1AF59" w14:textId="77777777" w:rsidR="00603A17" w:rsidRPr="00871F68" w:rsidRDefault="00603A17" w:rsidP="002D5D69">
            <w:pPr>
              <w:pStyle w:val="Sidefod"/>
              <w:rPr>
                <w:b/>
                <w:bCs/>
                <w:color w:val="184687"/>
                <w:sz w:val="18"/>
                <w:szCs w:val="18"/>
              </w:rPr>
            </w:pPr>
            <w:r w:rsidRPr="00871F68">
              <w:rPr>
                <w:b/>
                <w:bCs/>
                <w:color w:val="184687"/>
                <w:sz w:val="18"/>
                <w:szCs w:val="18"/>
              </w:rPr>
              <w:t>Signature</w:t>
            </w:r>
            <w:r>
              <w:rPr>
                <w:b/>
                <w:bCs/>
                <w:color w:val="184687"/>
                <w:sz w:val="18"/>
                <w:szCs w:val="18"/>
              </w:rPr>
              <w:t>:</w:t>
            </w:r>
          </w:p>
        </w:tc>
        <w:tc>
          <w:tcPr>
            <w:tcW w:w="3151" w:type="dxa"/>
          </w:tcPr>
          <w:p w14:paraId="6EA0CF75" w14:textId="77777777" w:rsidR="00603A17" w:rsidRPr="00871F68" w:rsidRDefault="00603A17" w:rsidP="002D5D69">
            <w:pPr>
              <w:pStyle w:val="Sidefod"/>
              <w:ind w:left="33"/>
              <w:rPr>
                <w:b/>
                <w:bCs/>
                <w:color w:val="184687"/>
                <w:sz w:val="18"/>
                <w:szCs w:val="18"/>
              </w:rPr>
            </w:pPr>
            <w:r w:rsidRPr="00871F68">
              <w:rPr>
                <w:b/>
                <w:bCs/>
                <w:color w:val="184687"/>
                <w:sz w:val="18"/>
                <w:szCs w:val="18"/>
              </w:rPr>
              <w:t>Signature</w:t>
            </w:r>
            <w:r>
              <w:rPr>
                <w:b/>
                <w:bCs/>
                <w:color w:val="184687"/>
                <w:sz w:val="18"/>
                <w:szCs w:val="18"/>
              </w:rPr>
              <w:t>:</w:t>
            </w:r>
          </w:p>
        </w:tc>
        <w:tc>
          <w:tcPr>
            <w:tcW w:w="2975" w:type="dxa"/>
          </w:tcPr>
          <w:p w14:paraId="2A43AB73" w14:textId="77777777" w:rsidR="00603A17" w:rsidRPr="00871F68" w:rsidRDefault="00603A17" w:rsidP="002D5D69">
            <w:pPr>
              <w:pStyle w:val="Sidefod"/>
              <w:rPr>
                <w:b/>
                <w:bCs/>
                <w:color w:val="184687"/>
                <w:sz w:val="18"/>
                <w:szCs w:val="18"/>
              </w:rPr>
            </w:pPr>
            <w:r w:rsidRPr="00871F68">
              <w:rPr>
                <w:b/>
                <w:bCs/>
                <w:color w:val="184687"/>
                <w:sz w:val="18"/>
                <w:szCs w:val="18"/>
              </w:rPr>
              <w:t>Signature</w:t>
            </w:r>
            <w:r>
              <w:rPr>
                <w:b/>
                <w:bCs/>
                <w:color w:val="184687"/>
                <w:sz w:val="18"/>
                <w:szCs w:val="18"/>
              </w:rPr>
              <w:t>:</w:t>
            </w:r>
          </w:p>
        </w:tc>
      </w:tr>
    </w:tbl>
    <w:p w14:paraId="3B02BF17" w14:textId="4426234B" w:rsidR="00603A17" w:rsidRDefault="00BA6595" w:rsidP="00B52FD7">
      <w:pPr>
        <w:pStyle w:val="Undertitel"/>
      </w:pPr>
      <w:r>
        <w:rPr>
          <w:noProof/>
          <w:lang w:val="da-DK" w:eastAsia="da-DK"/>
        </w:rPr>
        <mc:AlternateContent>
          <mc:Choice Requires="wps">
            <w:drawing>
              <wp:anchor distT="0" distB="0" distL="114300" distR="114300" simplePos="0" relativeHeight="251655680" behindDoc="0" locked="0" layoutInCell="1" allowOverlap="1" wp14:anchorId="14A41082" wp14:editId="5D6D78B5">
                <wp:simplePos x="0" y="0"/>
                <wp:positionH relativeFrom="column">
                  <wp:posOffset>-447675</wp:posOffset>
                </wp:positionH>
                <wp:positionV relativeFrom="paragraph">
                  <wp:posOffset>866140</wp:posOffset>
                </wp:positionV>
                <wp:extent cx="6425565" cy="1759585"/>
                <wp:effectExtent l="0" t="0" r="3810" b="3175"/>
                <wp:wrapNone/>
                <wp:docPr id="1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5565" cy="1759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CB35D" w14:textId="77777777" w:rsidR="00C20044" w:rsidRDefault="00C20044">
                            <w:pPr>
                              <w:autoSpaceDE w:val="0"/>
                              <w:autoSpaceDN w:val="0"/>
                              <w:adjustRightInd w:val="0"/>
                              <w:rPr>
                                <w:b/>
                                <w:bCs/>
                                <w:i/>
                                <w:iCs/>
                                <w:color w:val="184687"/>
                                <w:sz w:val="48"/>
                                <w:szCs w:val="48"/>
                              </w:rPr>
                            </w:pPr>
                            <w:r>
                              <w:rPr>
                                <w:b/>
                                <w:bCs/>
                                <w:i/>
                                <w:iCs/>
                                <w:color w:val="184687"/>
                                <w:sz w:val="48"/>
                                <w:szCs w:val="48"/>
                              </w:rPr>
                              <w:t xml:space="preserve">ACCSEAS WP6 Working Group: </w:t>
                            </w:r>
                          </w:p>
                          <w:p w14:paraId="33E89759" w14:textId="50DA0479" w:rsidR="00C20044" w:rsidRDefault="00C20044">
                            <w:pPr>
                              <w:autoSpaceDE w:val="0"/>
                              <w:autoSpaceDN w:val="0"/>
                              <w:adjustRightInd w:val="0"/>
                              <w:rPr>
                                <w:b/>
                                <w:bCs/>
                                <w:color w:val="184687"/>
                                <w:sz w:val="48"/>
                                <w:szCs w:val="48"/>
                              </w:rPr>
                            </w:pPr>
                            <w:r>
                              <w:rPr>
                                <w:b/>
                                <w:bCs/>
                                <w:i/>
                                <w:iCs/>
                                <w:color w:val="184687"/>
                                <w:sz w:val="48"/>
                                <w:szCs w:val="48"/>
                              </w:rPr>
                              <w:t>MSI-NM User Manual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A41082" id="_x0000_t202" coordsize="21600,21600" o:spt="202" path="m,l,21600r21600,l21600,xe">
                <v:stroke joinstyle="miter"/>
                <v:path gradientshapeok="t" o:connecttype="rect"/>
              </v:shapetype>
              <v:shape id="Text Box 3" o:spid="_x0000_s1026" type="#_x0000_t202" style="position:absolute;left:0;text-align:left;margin-left:-35.25pt;margin-top:68.2pt;width:505.95pt;height:138.5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" filled="f" stroked="f">
                <v:textbox>
                  <w:txbxContent>
                    <w:p w14:paraId="7FDCB35D" w14:textId="77777777" w:rsidR="00C20044" w:rsidRDefault="00C20044">
                      <w:pPr>
                        <w:autoSpaceDE w:val="0"/>
                        <w:autoSpaceDN w:val="0"/>
                        <w:adjustRightInd w:val="0"/>
                        <w:rPr>
                          <w:b/>
                          <w:bCs/>
                          <w:i/>
                          <w:iCs/>
                          <w:color w:val="184687"/>
                          <w:sz w:val="48"/>
                          <w:szCs w:val="48"/>
                        </w:rPr>
                      </w:pPr>
                      <w:r>
                        <w:rPr>
                          <w:b/>
                          <w:bCs/>
                          <w:i/>
                          <w:iCs/>
                          <w:color w:val="184687"/>
                          <w:sz w:val="48"/>
                          <w:szCs w:val="48"/>
                        </w:rPr>
                        <w:t xml:space="preserve">ACCSEAS WP6 Working Group: </w:t>
                      </w:r>
                    </w:p>
                    <w:p w14:paraId="33E89759" w14:textId="50DA0479" w:rsidR="00C20044" w:rsidRDefault="00C20044">
                      <w:pPr>
                        <w:autoSpaceDE w:val="0"/>
                        <w:autoSpaceDN w:val="0"/>
                        <w:adjustRightInd w:val="0"/>
                        <w:rPr>
                          <w:b/>
                          <w:bCs/>
                          <w:color w:val="184687"/>
                          <w:sz w:val="48"/>
                          <w:szCs w:val="48"/>
                        </w:rPr>
                      </w:pPr>
                      <w:r>
                        <w:rPr>
                          <w:b/>
                          <w:bCs/>
                          <w:i/>
                          <w:iCs/>
                          <w:color w:val="184687"/>
                          <w:sz w:val="48"/>
                          <w:szCs w:val="48"/>
                        </w:rPr>
                        <w:t>MSI-NM User Manual</w:t>
                      </w:r>
                    </w:p>
                  </w:txbxContent>
                </v:textbox>
              </v:shape>
            </w:pict>
          </mc:Fallback>
        </mc:AlternateContent>
      </w:r>
      <w:r>
        <w:rPr>
          <w:noProof/>
          <w:lang w:val="da-DK" w:eastAsia="da-DK"/>
        </w:rPr>
        <mc:AlternateContent>
          <mc:Choice Requires="wps">
            <w:drawing>
              <wp:anchor distT="0" distB="0" distL="114300" distR="114300" simplePos="0" relativeHeight="251657728" behindDoc="0" locked="0" layoutInCell="1" allowOverlap="1" wp14:anchorId="751A10C2" wp14:editId="5266095C">
                <wp:simplePos x="0" y="0"/>
                <wp:positionH relativeFrom="column">
                  <wp:posOffset>-447675</wp:posOffset>
                </wp:positionH>
                <wp:positionV relativeFrom="paragraph">
                  <wp:posOffset>486410</wp:posOffset>
                </wp:positionV>
                <wp:extent cx="6496050" cy="0"/>
                <wp:effectExtent l="9525" t="10160" r="9525" b="8890"/>
                <wp:wrapNone/>
                <wp:docPr id="15"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96050" cy="0"/>
                        </a:xfrm>
                        <a:prstGeom prst="line">
                          <a:avLst/>
                        </a:prstGeom>
                        <a:noFill/>
                        <a:ln w="9525">
                          <a:solidFill>
                            <a:srgbClr val="184687"/>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F74A2D" id="Line 7"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25pt,38.3pt" to="476.25pt,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" strokecolor="#184687"/>
            </w:pict>
          </mc:Fallback>
        </mc:AlternateContent>
      </w:r>
      <w:r>
        <w:rPr>
          <w:noProof/>
          <w:lang w:val="da-DK" w:eastAsia="da-DK"/>
        </w:rPr>
        <mc:AlternateContent>
          <mc:Choice Requires="wps">
            <w:drawing>
              <wp:anchor distT="0" distB="0" distL="114300" distR="114300" simplePos="0" relativeHeight="251656704" behindDoc="0" locked="0" layoutInCell="1" allowOverlap="1" wp14:anchorId="0401D1E6" wp14:editId="74F00049">
                <wp:simplePos x="0" y="0"/>
                <wp:positionH relativeFrom="column">
                  <wp:posOffset>-447675</wp:posOffset>
                </wp:positionH>
                <wp:positionV relativeFrom="paragraph">
                  <wp:posOffset>2677795</wp:posOffset>
                </wp:positionV>
                <wp:extent cx="6615430" cy="1028700"/>
                <wp:effectExtent l="0" t="1270" r="4445" b="0"/>
                <wp:wrapNone/>
                <wp:docPr id="1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5430" cy="1028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E815A9" w14:textId="5BFAE5BE" w:rsidR="00C20044" w:rsidRDefault="00C20044">
                            <w:pPr>
                              <w:autoSpaceDE w:val="0"/>
                              <w:autoSpaceDN w:val="0"/>
                              <w:adjustRightInd w:val="0"/>
                              <w:rPr>
                                <w:color w:val="184687"/>
                                <w:sz w:val="28"/>
                                <w:szCs w:val="28"/>
                              </w:rPr>
                            </w:pPr>
                            <w:r>
                              <w:rPr>
                                <w:color w:val="184687"/>
                                <w:sz w:val="28"/>
                                <w:szCs w:val="28"/>
                              </w:rPr>
                              <w:t>Issue: 1.0</w:t>
                            </w:r>
                          </w:p>
                          <w:p w14:paraId="0693DCA0" w14:textId="77777777" w:rsidR="00C20044" w:rsidRDefault="00C20044" w:rsidP="00567F95">
                            <w:pPr>
                              <w:autoSpaceDE w:val="0"/>
                              <w:autoSpaceDN w:val="0"/>
                              <w:adjustRightInd w:val="0"/>
                              <w:rPr>
                                <w:color w:val="184687"/>
                                <w:sz w:val="28"/>
                                <w:szCs w:val="28"/>
                              </w:rPr>
                            </w:pPr>
                            <w:r>
                              <w:rPr>
                                <w:color w:val="184687"/>
                                <w:sz w:val="28"/>
                                <w:szCs w:val="28"/>
                              </w:rPr>
                              <w:t>Issue Status: Draft</w:t>
                            </w:r>
                          </w:p>
                          <w:p w14:paraId="71838CB6" w14:textId="06E5E4E0" w:rsidR="00C20044" w:rsidRPr="00B9130E" w:rsidRDefault="00C20044" w:rsidP="00567F95">
                            <w:pPr>
                              <w:autoSpaceDE w:val="0"/>
                              <w:autoSpaceDN w:val="0"/>
                              <w:adjustRightInd w:val="0"/>
                              <w:rPr>
                                <w:color w:val="184687"/>
                                <w:sz w:val="28"/>
                                <w:szCs w:val="28"/>
                              </w:rPr>
                            </w:pPr>
                            <w:r>
                              <w:rPr>
                                <w:color w:val="184687"/>
                                <w:sz w:val="28"/>
                                <w:szCs w:val="28"/>
                              </w:rPr>
                              <w:t>Issue Date: 7/10/2014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01D1E6" id="Text Box 4" o:spid="_x0000_s1027" type="#_x0000_t202" style="position:absolute;left:0;text-align:left;margin-left:-35.25pt;margin-top:210.85pt;width:520.9pt;height:8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" filled="f" stroked="f">
                <v:textbox>
                  <w:txbxContent>
                    <w:p w14:paraId="74E815A9" w14:textId="5BFAE5BE" w:rsidR="00C20044" w:rsidRDefault="00C20044">
                      <w:pPr>
                        <w:autoSpaceDE w:val="0"/>
                        <w:autoSpaceDN w:val="0"/>
                        <w:adjustRightInd w:val="0"/>
                        <w:rPr>
                          <w:color w:val="184687"/>
                          <w:sz w:val="28"/>
                          <w:szCs w:val="28"/>
                        </w:rPr>
                      </w:pPr>
                      <w:r>
                        <w:rPr>
                          <w:color w:val="184687"/>
                          <w:sz w:val="28"/>
                          <w:szCs w:val="28"/>
                        </w:rPr>
                        <w:t>Issue: 1.0</w:t>
                      </w:r>
                    </w:p>
                    <w:p w14:paraId="0693DCA0" w14:textId="77777777" w:rsidR="00C20044" w:rsidRDefault="00C20044" w:rsidP="00567F95">
                      <w:pPr>
                        <w:autoSpaceDE w:val="0"/>
                        <w:autoSpaceDN w:val="0"/>
                        <w:adjustRightInd w:val="0"/>
                        <w:rPr>
                          <w:color w:val="184687"/>
                          <w:sz w:val="28"/>
                          <w:szCs w:val="28"/>
                        </w:rPr>
                      </w:pPr>
                      <w:r>
                        <w:rPr>
                          <w:color w:val="184687"/>
                          <w:sz w:val="28"/>
                          <w:szCs w:val="28"/>
                        </w:rPr>
                        <w:t>Issue Status: Draft</w:t>
                      </w:r>
                    </w:p>
                    <w:p w14:paraId="71838CB6" w14:textId="06E5E4E0" w:rsidR="00C20044" w:rsidRPr="00B9130E" w:rsidRDefault="00C20044" w:rsidP="00567F95">
                      <w:pPr>
                        <w:autoSpaceDE w:val="0"/>
                        <w:autoSpaceDN w:val="0"/>
                        <w:adjustRightInd w:val="0"/>
                        <w:rPr>
                          <w:color w:val="184687"/>
                          <w:sz w:val="28"/>
                          <w:szCs w:val="28"/>
                        </w:rPr>
                      </w:pPr>
                      <w:r>
                        <w:rPr>
                          <w:color w:val="184687"/>
                          <w:sz w:val="28"/>
                          <w:szCs w:val="28"/>
                        </w:rPr>
                        <w:t>Issue Date: 7/10/2014</w:t>
                      </w:r>
                    </w:p>
                  </w:txbxContent>
                </v:textbox>
              </v:shape>
            </w:pict>
          </mc:Fallback>
        </mc:AlternateContent>
      </w:r>
      <w:r w:rsidR="00603A17">
        <w:br w:type="page"/>
      </w:r>
    </w:p>
    <w:p w14:paraId="7369A78D" w14:textId="77777777" w:rsidR="00603A17" w:rsidRDefault="00603A17">
      <w:pPr>
        <w:sectPr w:rsidR="00603A17" w:rsidSect="0008579A">
          <w:headerReference w:type="default" r:id="rId9"/>
          <w:footerReference w:type="default" r:id="rId10"/>
          <w:headerReference w:type="first" r:id="rId11"/>
          <w:pgSz w:w="11906" w:h="16838" w:code="9"/>
          <w:pgMar w:top="1618" w:right="1440" w:bottom="1440" w:left="1440" w:header="360" w:footer="709" w:gutter="0"/>
          <w:cols w:space="708"/>
          <w:titlePg/>
          <w:docGrid w:linePitch="360"/>
        </w:sectPr>
      </w:pPr>
    </w:p>
    <w:p w14:paraId="374DB007" w14:textId="4A9B6792" w:rsidR="00603A17" w:rsidRDefault="00603A17" w:rsidP="00D470CD">
      <w:pPr>
        <w:pStyle w:val="Overskrift1"/>
      </w:pPr>
      <w:bookmarkStart w:id="0" w:name="_Toc343080948"/>
      <w:bookmarkStart w:id="1" w:name="_Toc388863462"/>
      <w:r w:rsidRPr="00D470CD">
        <w:lastRenderedPageBreak/>
        <w:t>Introduction</w:t>
      </w:r>
      <w:bookmarkEnd w:id="0"/>
      <w:bookmarkEnd w:id="1"/>
    </w:p>
    <w:p w14:paraId="64EADFA8" w14:textId="52B3DBB4" w:rsidR="00E80FB2" w:rsidRPr="00E80FB2" w:rsidRDefault="00E80FB2" w:rsidP="00E80FB2">
      <w:r>
        <w:t>MSI-NM is a website</w:t>
      </w:r>
      <w:r w:rsidR="00AA5CCC">
        <w:t xml:space="preserve"> and editor</w:t>
      </w:r>
      <w:r>
        <w:t xml:space="preserve"> that has been developed as part of the ACCSEAS WP6 MSI-NM (T&amp;P) project.</w:t>
      </w:r>
    </w:p>
    <w:p w14:paraId="35C22186" w14:textId="7C3327AF" w:rsidR="00181C78" w:rsidRDefault="00E80FB2" w:rsidP="00181C78">
      <w:r>
        <w:t>Some of its main features are:</w:t>
      </w:r>
    </w:p>
    <w:p w14:paraId="7D88EF7A" w14:textId="77777777" w:rsidR="00E80FB2" w:rsidRDefault="00E80FB2" w:rsidP="00E80FB2">
      <w:pPr>
        <w:pStyle w:val="Listeafsnit"/>
        <w:numPr>
          <w:ilvl w:val="0"/>
          <w:numId w:val="6"/>
        </w:numPr>
      </w:pPr>
      <w:r>
        <w:t>It provides an editor and viewer for MSI and NM P&amp;T messages.</w:t>
      </w:r>
    </w:p>
    <w:p w14:paraId="3702A9A6" w14:textId="14E97738" w:rsidR="00E80FB2" w:rsidRDefault="00E80FB2" w:rsidP="00E80FB2">
      <w:pPr>
        <w:pStyle w:val="Listeafsnit"/>
        <w:numPr>
          <w:ilvl w:val="0"/>
          <w:numId w:val="6"/>
        </w:numPr>
      </w:pPr>
      <w:r>
        <w:t>MSI and NM P&amp;T messages are accessible in the combined MSI-NM S-100 model, whose specification is also part of the ACCSEAS WP6 MSI-NM (T&amp;P) project.</w:t>
      </w:r>
    </w:p>
    <w:p w14:paraId="6E067A7F" w14:textId="322DD99F" w:rsidR="00981312" w:rsidRDefault="00E80FB2" w:rsidP="00981312">
      <w:pPr>
        <w:pStyle w:val="Listeafsnit"/>
        <w:numPr>
          <w:ilvl w:val="0"/>
          <w:numId w:val="6"/>
        </w:numPr>
      </w:pPr>
      <w:r>
        <w:t>MSI-NM integrates with the Maritime Cloud and EPD (e-Navigation Prototype Display) systems.</w:t>
      </w:r>
      <w:r w:rsidR="00981312">
        <w:t xml:space="preserve"> Indeed, it defines REST and Maritime cloud API’s for easy integration with all other systems, subject to the usual user authorization restrictions.</w:t>
      </w:r>
    </w:p>
    <w:p w14:paraId="5B8F6EEB" w14:textId="7494135D" w:rsidR="00E80FB2" w:rsidRDefault="00E80FB2" w:rsidP="00E80FB2">
      <w:pPr>
        <w:pStyle w:val="Listeafsnit"/>
        <w:numPr>
          <w:ilvl w:val="0"/>
          <w:numId w:val="6"/>
        </w:numPr>
      </w:pPr>
      <w:r>
        <w:t xml:space="preserve">MSI-NM is Open Source and highly customizable, making it easy to develop </w:t>
      </w:r>
      <w:r w:rsidR="00F820C7">
        <w:t>implementations</w:t>
      </w:r>
      <w:r>
        <w:t xml:space="preserve"> for other countries. This manual will focus on the Danish implementation.</w:t>
      </w:r>
    </w:p>
    <w:p w14:paraId="747F484C" w14:textId="2BF17AD6" w:rsidR="00E80FB2" w:rsidRDefault="00E80FB2" w:rsidP="00E80FB2">
      <w:r>
        <w:t>Limitations:</w:t>
      </w:r>
    </w:p>
    <w:p w14:paraId="5BB438BC" w14:textId="29B78ABE" w:rsidR="00E80FB2" w:rsidRDefault="00E80FB2" w:rsidP="00E80FB2">
      <w:pPr>
        <w:pStyle w:val="Listeafsnit"/>
        <w:numPr>
          <w:ilvl w:val="0"/>
          <w:numId w:val="7"/>
        </w:numPr>
      </w:pPr>
      <w:r>
        <w:t>MSI-NM is a prototype system, and should not be used for operational purposes in its current incarnation.</w:t>
      </w:r>
    </w:p>
    <w:p w14:paraId="41BC7765" w14:textId="59006D2B" w:rsidR="00E80FB2" w:rsidRDefault="00E80FB2" w:rsidP="00E80FB2">
      <w:pPr>
        <w:pStyle w:val="Listeafsnit"/>
        <w:numPr>
          <w:ilvl w:val="0"/>
          <w:numId w:val="7"/>
        </w:numPr>
      </w:pPr>
      <w:r>
        <w:t xml:space="preserve">Specifically, some features have been included for demonstration </w:t>
      </w:r>
      <w:r w:rsidR="00AA5CCC">
        <w:t xml:space="preserve">and proof-of-concept </w:t>
      </w:r>
      <w:r>
        <w:t>purposes only, such as single</w:t>
      </w:r>
      <w:r w:rsidR="00981312">
        <w:t>-</w:t>
      </w:r>
      <w:r w:rsidR="00F820C7">
        <w:t>sign on</w:t>
      </w:r>
      <w:r w:rsidR="00981312">
        <w:t xml:space="preserve"> with external systems (G</w:t>
      </w:r>
      <w:r>
        <w:t xml:space="preserve">oogle </w:t>
      </w:r>
      <w:r w:rsidR="00981312">
        <w:t xml:space="preserve">supported </w:t>
      </w:r>
      <w:r w:rsidR="00775E8D">
        <w:t xml:space="preserve">for now). Similarly, </w:t>
      </w:r>
      <w:r w:rsidR="008560CD">
        <w:t>only parts of the front pages has been translated into other languages to demonstrate internationalization. The rest of the site is only available in English for now.</w:t>
      </w:r>
    </w:p>
    <w:p w14:paraId="7CCD38D2" w14:textId="618CFF91" w:rsidR="00742BFF" w:rsidRDefault="00742BFF" w:rsidP="00181C78">
      <w:r>
        <w:br w:type="page"/>
      </w:r>
    </w:p>
    <w:p w14:paraId="40174047" w14:textId="1FE6A1C1" w:rsidR="000C47F9" w:rsidRDefault="00DD0034" w:rsidP="00DD0034">
      <w:pPr>
        <w:pStyle w:val="Overskrift1"/>
      </w:pPr>
      <w:r>
        <w:lastRenderedPageBreak/>
        <w:t>System Requirements</w:t>
      </w:r>
    </w:p>
    <w:p w14:paraId="69046DFD" w14:textId="69FC67E9" w:rsidR="00D26237" w:rsidRDefault="00D26237" w:rsidP="00D26237">
      <w:pPr>
        <w:pStyle w:val="Overskrift2"/>
      </w:pPr>
      <w:r>
        <w:t>Browsers</w:t>
      </w:r>
    </w:p>
    <w:p w14:paraId="79C1EE79" w14:textId="41C4D84E" w:rsidR="00DD0034" w:rsidRDefault="00DD0034" w:rsidP="00DD0034">
      <w:r>
        <w:t xml:space="preserve">Being a prototype system, backwards compatibility with old browser version has </w:t>
      </w:r>
      <w:r w:rsidRPr="00DD0034">
        <w:rPr>
          <w:i/>
        </w:rPr>
        <w:t>not</w:t>
      </w:r>
      <w:r>
        <w:t xml:space="preserve"> been a priority. Please use the latest browser version of you chosen type, i.e.</w:t>
      </w:r>
    </w:p>
    <w:p w14:paraId="260C527A" w14:textId="26B11F4C" w:rsidR="00DD0034" w:rsidRDefault="00DD0034" w:rsidP="00DD0034">
      <w:pPr>
        <w:pStyle w:val="Listeafsnit"/>
        <w:numPr>
          <w:ilvl w:val="0"/>
          <w:numId w:val="8"/>
        </w:numPr>
      </w:pPr>
      <w:r>
        <w:t>Chrome: Use version 37 or newer – although MSI-NM is known to work well with older Chrome versions.</w:t>
      </w:r>
    </w:p>
    <w:p w14:paraId="37AB1854" w14:textId="51507490" w:rsidR="00DD0034" w:rsidRDefault="00DD0034" w:rsidP="00DD0034">
      <w:pPr>
        <w:pStyle w:val="Listeafsnit"/>
        <w:numPr>
          <w:ilvl w:val="0"/>
          <w:numId w:val="8"/>
        </w:numPr>
      </w:pPr>
      <w:r>
        <w:t>Internet Explorer: User version 11 or newer. MSI-NM is known not to work properly with older versions of Internet Explorer.</w:t>
      </w:r>
    </w:p>
    <w:p w14:paraId="228ED95C" w14:textId="661FE1D9" w:rsidR="00D26237" w:rsidRDefault="00D26237" w:rsidP="00DD0034">
      <w:pPr>
        <w:pStyle w:val="Listeafsnit"/>
        <w:numPr>
          <w:ilvl w:val="0"/>
          <w:numId w:val="8"/>
        </w:numPr>
      </w:pPr>
      <w:r>
        <w:t>Safari: Use version 7 or newer.</w:t>
      </w:r>
    </w:p>
    <w:p w14:paraId="5D35703E" w14:textId="50806736" w:rsidR="00D26237" w:rsidRPr="00DD0034" w:rsidRDefault="00D26237" w:rsidP="00DD0034">
      <w:pPr>
        <w:pStyle w:val="Listeafsnit"/>
        <w:numPr>
          <w:ilvl w:val="0"/>
          <w:numId w:val="8"/>
        </w:numPr>
      </w:pPr>
      <w:r>
        <w:t>Mobile devices: In general, MSI-NM has been optimized to work well with mobile devices such as iPhones and iPad. However, it has not been thoroughly tested on the plethora of devices and their different browser versions.</w:t>
      </w:r>
    </w:p>
    <w:p w14:paraId="2951F54D" w14:textId="6E3BB98F" w:rsidR="00727A4B" w:rsidRDefault="00D26237" w:rsidP="00D26237">
      <w:pPr>
        <w:pStyle w:val="Overskrift2"/>
      </w:pPr>
      <w:r>
        <w:t>JavaScript</w:t>
      </w:r>
    </w:p>
    <w:p w14:paraId="5D0C317C" w14:textId="2A1D9069" w:rsidR="00D26237" w:rsidRDefault="00D26237" w:rsidP="00D26237">
      <w:r>
        <w:t xml:space="preserve">JavaScript must be enabled in the used browser. See if you have JavaScript enabled and how to enable it at this internet site: </w:t>
      </w:r>
      <w:hyperlink r:id="rId12" w:history="1">
        <w:r w:rsidRPr="00F71B5E">
          <w:rPr>
            <w:rStyle w:val="Hyperlink"/>
          </w:rPr>
          <w:t>http://enable-javascript.com/</w:t>
        </w:r>
      </w:hyperlink>
    </w:p>
    <w:p w14:paraId="3F32FD6B" w14:textId="37D34B2C" w:rsidR="00D26237" w:rsidRDefault="00D26237" w:rsidP="00D26237">
      <w:pPr>
        <w:pStyle w:val="Overskrift2"/>
      </w:pPr>
      <w:r>
        <w:t xml:space="preserve">Cookies </w:t>
      </w:r>
    </w:p>
    <w:p w14:paraId="2230CD5C" w14:textId="61CF3B13" w:rsidR="00D26237" w:rsidRDefault="00D26237" w:rsidP="00D26237">
      <w:r>
        <w:t>Cookies should be allowed as a cookie is used to store the currently chosen language. Similarly HTML5 local storage is used to store a “token” for authenticated users.</w:t>
      </w:r>
    </w:p>
    <w:p w14:paraId="4CB0CC4A" w14:textId="61C5F3D8" w:rsidR="00D26237" w:rsidRDefault="00D26237" w:rsidP="00D26237">
      <w:pPr>
        <w:pStyle w:val="Overskrift2"/>
      </w:pPr>
      <w:r>
        <w:t>Internet Usage</w:t>
      </w:r>
    </w:p>
    <w:p w14:paraId="03C61951" w14:textId="66E528A7" w:rsidR="00D26237" w:rsidRDefault="00D26237" w:rsidP="00D26237">
      <w:r>
        <w:t>MSI-NM requires Internet access, and will not run properly in offline mode.</w:t>
      </w:r>
    </w:p>
    <w:p w14:paraId="1759EB50" w14:textId="6F316DBB" w:rsidR="00742BFF" w:rsidRDefault="00742BFF" w:rsidP="00D26237">
      <w:r>
        <w:br w:type="page"/>
      </w:r>
    </w:p>
    <w:p w14:paraId="022880E3" w14:textId="225EAAE0" w:rsidR="00D26237" w:rsidRDefault="00D241C7" w:rsidP="00D241C7">
      <w:pPr>
        <w:pStyle w:val="Overskrift1"/>
      </w:pPr>
      <w:r>
        <w:lastRenderedPageBreak/>
        <w:t>Functionality</w:t>
      </w:r>
    </w:p>
    <w:p w14:paraId="57D35596" w14:textId="19E23D64" w:rsidR="00384DAE" w:rsidRDefault="00384DAE" w:rsidP="00384DAE">
      <w:pPr>
        <w:pStyle w:val="Overskrift2"/>
      </w:pPr>
      <w:r>
        <w:t>Users and Roles</w:t>
      </w:r>
    </w:p>
    <w:p w14:paraId="61872D50" w14:textId="79171691" w:rsidR="00384DAE" w:rsidRDefault="0065722E" w:rsidP="00384DAE">
      <w:r>
        <w:t>MSI-NM’s main purpose is to serve as an MSI-NM editor. However it can also be used by end users to view and search MSI</w:t>
      </w:r>
      <w:r w:rsidR="00643242">
        <w:t xml:space="preserve"> and </w:t>
      </w:r>
      <w:r>
        <w:t>NM messages.</w:t>
      </w:r>
    </w:p>
    <w:p w14:paraId="4D3CE857" w14:textId="77777777" w:rsidR="0065722E" w:rsidRDefault="0065722E" w:rsidP="0065722E">
      <w:r>
        <w:t>To accommodate these needs, each registered user is assigned a set of hierarchical roles.</w:t>
      </w:r>
    </w:p>
    <w:p w14:paraId="2033E340" w14:textId="73E378FD" w:rsidR="00FB7729" w:rsidRDefault="00FB7729" w:rsidP="0065722E">
      <w:pPr>
        <w:pStyle w:val="Listeafsnit"/>
        <w:numPr>
          <w:ilvl w:val="0"/>
          <w:numId w:val="10"/>
        </w:numPr>
      </w:pPr>
      <w:r>
        <w:t xml:space="preserve">Unauthenticated users: Users of the MSI-NM website that have not logged in, do not have an assigned role. They can still view and search </w:t>
      </w:r>
      <w:r w:rsidR="007E3016">
        <w:t>the list of active and historical MSI and NM messages.</w:t>
      </w:r>
    </w:p>
    <w:p w14:paraId="3D4C278E" w14:textId="44343CCC" w:rsidR="0065722E" w:rsidRDefault="0065722E" w:rsidP="0065722E">
      <w:pPr>
        <w:pStyle w:val="Listeafsnit"/>
        <w:numPr>
          <w:ilvl w:val="0"/>
          <w:numId w:val="10"/>
        </w:numPr>
      </w:pPr>
      <w:r>
        <w:t xml:space="preserve">User: All registered </w:t>
      </w:r>
      <w:r w:rsidR="007E3016">
        <w:t xml:space="preserve">and logged in </w:t>
      </w:r>
      <w:r>
        <w:t xml:space="preserve">users have </w:t>
      </w:r>
      <w:r w:rsidR="007E3016">
        <w:t>a</w:t>
      </w:r>
      <w:r>
        <w:t xml:space="preserve"> “user” role</w:t>
      </w:r>
      <w:r w:rsidR="007E3016">
        <w:t xml:space="preserve"> on the MSI-NM website</w:t>
      </w:r>
      <w:r>
        <w:t>. This allows them to bookmark specific MSI-NM messages, create and subscribe to MSI-NM mailing lists, and to report observations relevant to the maritime authorities.</w:t>
      </w:r>
    </w:p>
    <w:p w14:paraId="05A402CF" w14:textId="2351203F" w:rsidR="0065722E" w:rsidRDefault="0065722E" w:rsidP="0065722E">
      <w:pPr>
        <w:pStyle w:val="Listeafsnit"/>
        <w:numPr>
          <w:ilvl w:val="0"/>
          <w:numId w:val="10"/>
        </w:numPr>
      </w:pPr>
      <w:r>
        <w:t>Editor: An “editor” role allows the user (employee</w:t>
      </w:r>
      <w:r w:rsidR="00643242">
        <w:t>, that</w:t>
      </w:r>
      <w:r w:rsidR="000872B6">
        <w:t xml:space="preserve"> is</w:t>
      </w:r>
      <w:r>
        <w:t>) to create, edit, publish and cancel MSI-NM messages.</w:t>
      </w:r>
    </w:p>
    <w:p w14:paraId="2A2D2011" w14:textId="536A37B7" w:rsidR="00FB7729" w:rsidRDefault="007E3016" w:rsidP="0065722E">
      <w:pPr>
        <w:pStyle w:val="Listeafsnit"/>
        <w:numPr>
          <w:ilvl w:val="0"/>
          <w:numId w:val="10"/>
        </w:numPr>
      </w:pPr>
      <w:r>
        <w:t xml:space="preserve">Admin: If the user furthermore has the “admin” role, </w:t>
      </w:r>
      <w:r w:rsidR="000872B6">
        <w:t>she</w:t>
      </w:r>
      <w:r>
        <w:t xml:space="preserve"> can manage users, mailing lists, and all the base data (areas, categories, charts, </w:t>
      </w:r>
      <w:r w:rsidR="003B4380">
        <w:t>etc.</w:t>
      </w:r>
      <w:r>
        <w:t xml:space="preserve">) used </w:t>
      </w:r>
      <w:r w:rsidR="00DC0E98">
        <w:t>for creating</w:t>
      </w:r>
      <w:r>
        <w:t xml:space="preserve"> MSI-NM messages.</w:t>
      </w:r>
    </w:p>
    <w:p w14:paraId="3DB3F7F2" w14:textId="5DF6895F" w:rsidR="007E3016" w:rsidRDefault="007E3016" w:rsidP="0065722E">
      <w:pPr>
        <w:pStyle w:val="Listeafsnit"/>
        <w:numPr>
          <w:ilvl w:val="0"/>
          <w:numId w:val="10"/>
        </w:numPr>
      </w:pPr>
      <w:r>
        <w:t xml:space="preserve">Sysadmin: The “sysadmin” </w:t>
      </w:r>
      <w:r w:rsidR="000872B6">
        <w:t xml:space="preserve">role </w:t>
      </w:r>
      <w:r>
        <w:t xml:space="preserve">should only be assigned to the technical administrator of the MSI-NM website. </w:t>
      </w:r>
      <w:r w:rsidR="000872B6">
        <w:t>The sys</w:t>
      </w:r>
      <w:r w:rsidR="00DC0E98">
        <w:t xml:space="preserve">tem </w:t>
      </w:r>
      <w:r w:rsidR="000872B6">
        <w:t>admin</w:t>
      </w:r>
      <w:r w:rsidR="00DC0E98">
        <w:t>istrator</w:t>
      </w:r>
      <w:r>
        <w:t xml:space="preserve"> can manage underlying system settings and e.g. configure legacy integration.</w:t>
      </w:r>
    </w:p>
    <w:p w14:paraId="1810CCB9" w14:textId="7270F48E" w:rsidR="00B60D4E" w:rsidRDefault="00B60D4E">
      <w:pPr>
        <w:spacing w:before="0" w:after="0"/>
        <w:jc w:val="left"/>
      </w:pPr>
      <w:r>
        <w:br w:type="page"/>
      </w:r>
    </w:p>
    <w:p w14:paraId="3C29ECE3" w14:textId="130E5B26" w:rsidR="00D241C7" w:rsidRDefault="00D241C7" w:rsidP="00D241C7">
      <w:pPr>
        <w:pStyle w:val="Overskrift2"/>
      </w:pPr>
      <w:r>
        <w:lastRenderedPageBreak/>
        <w:t>Front Page</w:t>
      </w:r>
    </w:p>
    <w:p w14:paraId="24CE2280" w14:textId="77777777" w:rsidR="00D241C7" w:rsidRDefault="00D241C7" w:rsidP="00D241C7"/>
    <w:p w14:paraId="28CB81B2" w14:textId="2A05AE3A" w:rsidR="00D241C7" w:rsidRDefault="00D241C7" w:rsidP="00D241C7">
      <w:pPr>
        <w:jc w:val="center"/>
      </w:pPr>
      <w:r>
        <w:rPr>
          <w:noProof/>
          <w:lang w:val="da-DK" w:eastAsia="da-DK"/>
        </w:rPr>
        <w:drawing>
          <wp:inline distT="0" distB="0" distL="0" distR="0" wp14:anchorId="6E185384" wp14:editId="6CB6D7BF">
            <wp:extent cx="4089600" cy="2775600"/>
            <wp:effectExtent l="0" t="0" r="6350" b="571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89600" cy="2775600"/>
                    </a:xfrm>
                    <a:prstGeom prst="rect">
                      <a:avLst/>
                    </a:prstGeom>
                    <a:noFill/>
                    <a:ln>
                      <a:noFill/>
                    </a:ln>
                  </pic:spPr>
                </pic:pic>
              </a:graphicData>
            </a:graphic>
          </wp:inline>
        </w:drawing>
      </w:r>
      <w:r>
        <w:tab/>
      </w:r>
      <w:r w:rsidR="00932454">
        <w:tab/>
      </w:r>
      <w:r w:rsidR="00932454">
        <w:rPr>
          <w:noProof/>
          <w:lang w:val="da-DK" w:eastAsia="da-DK"/>
        </w:rPr>
        <w:drawing>
          <wp:inline distT="0" distB="0" distL="0" distR="0" wp14:anchorId="45A654FB" wp14:editId="636EBAEB">
            <wp:extent cx="1018800" cy="4302000"/>
            <wp:effectExtent l="0" t="0" r="0" b="381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18800" cy="4302000"/>
                    </a:xfrm>
                    <a:prstGeom prst="rect">
                      <a:avLst/>
                    </a:prstGeom>
                    <a:noFill/>
                    <a:ln>
                      <a:noFill/>
                    </a:ln>
                  </pic:spPr>
                </pic:pic>
              </a:graphicData>
            </a:graphic>
          </wp:inline>
        </w:drawing>
      </w:r>
    </w:p>
    <w:p w14:paraId="6D95FCA6" w14:textId="4CA17F78" w:rsidR="0067062F" w:rsidRPr="0067062F" w:rsidRDefault="0067062F" w:rsidP="0067062F">
      <w:pPr>
        <w:jc w:val="center"/>
        <w:rPr>
          <w:i/>
          <w:lang w:val="en-US"/>
        </w:rPr>
      </w:pPr>
      <w:r w:rsidRPr="0067062F">
        <w:rPr>
          <w:i/>
          <w:lang w:val="en-US"/>
        </w:rPr>
        <w:t xml:space="preserve">Front page </w:t>
      </w:r>
      <w:r w:rsidR="003B4380">
        <w:rPr>
          <w:i/>
          <w:lang w:val="en-US"/>
        </w:rPr>
        <w:t xml:space="preserve">as viewed </w:t>
      </w:r>
      <w:r w:rsidRPr="0067062F">
        <w:rPr>
          <w:i/>
          <w:lang w:val="en-US"/>
        </w:rPr>
        <w:t xml:space="preserve">on </w:t>
      </w:r>
      <w:r w:rsidR="00DC0E98">
        <w:rPr>
          <w:i/>
          <w:lang w:val="en-US"/>
        </w:rPr>
        <w:t xml:space="preserve">a </w:t>
      </w:r>
      <w:r w:rsidRPr="0067062F">
        <w:rPr>
          <w:i/>
          <w:lang w:val="en-US"/>
        </w:rPr>
        <w:t xml:space="preserve">desktop PC and </w:t>
      </w:r>
      <w:r w:rsidR="003B4380">
        <w:rPr>
          <w:i/>
          <w:lang w:val="en-US"/>
        </w:rPr>
        <w:t xml:space="preserve">on a </w:t>
      </w:r>
      <w:r w:rsidRPr="0067062F">
        <w:rPr>
          <w:i/>
          <w:lang w:val="en-US"/>
        </w:rPr>
        <w:t>mobile device</w:t>
      </w:r>
    </w:p>
    <w:p w14:paraId="4805B04B" w14:textId="77777777" w:rsidR="004D075A" w:rsidRDefault="004D075A" w:rsidP="00D26237">
      <w:pPr>
        <w:rPr>
          <w:lang w:val="en-US"/>
        </w:rPr>
      </w:pPr>
    </w:p>
    <w:p w14:paraId="2F7185C6" w14:textId="2E1A1C09" w:rsidR="00D241C7" w:rsidRDefault="004D075A" w:rsidP="00D26237">
      <w:pPr>
        <w:rPr>
          <w:lang w:val="en-US"/>
        </w:rPr>
      </w:pPr>
      <w:r>
        <w:rPr>
          <w:lang w:val="en-US"/>
        </w:rPr>
        <w:t xml:space="preserve">The front page, or home screen, is the main entry point to </w:t>
      </w:r>
      <w:r w:rsidR="00DC0E98">
        <w:rPr>
          <w:lang w:val="en-US"/>
        </w:rPr>
        <w:t xml:space="preserve">the </w:t>
      </w:r>
      <w:r>
        <w:rPr>
          <w:lang w:val="en-US"/>
        </w:rPr>
        <w:t>MSI-NM</w:t>
      </w:r>
      <w:r w:rsidR="00DC0E98">
        <w:rPr>
          <w:lang w:val="en-US"/>
        </w:rPr>
        <w:t xml:space="preserve"> system</w:t>
      </w:r>
      <w:r>
        <w:rPr>
          <w:lang w:val="en-US"/>
        </w:rPr>
        <w:t>. As exemplified above, its appearance may differ substantially depending on whether you acces</w:t>
      </w:r>
      <w:r w:rsidR="00DC0E98">
        <w:rPr>
          <w:lang w:val="en-US"/>
        </w:rPr>
        <w:t xml:space="preserve">s it from a desktop PC or </w:t>
      </w:r>
      <w:r>
        <w:rPr>
          <w:lang w:val="en-US"/>
        </w:rPr>
        <w:t>a mobile device. Desktop screenshots will be used for the remainder of this user manual.</w:t>
      </w:r>
    </w:p>
    <w:p w14:paraId="7A175AC1" w14:textId="7A209543" w:rsidR="004D075A" w:rsidRDefault="00394E45" w:rsidP="00D26237">
      <w:pPr>
        <w:rPr>
          <w:lang w:val="en-US"/>
        </w:rPr>
      </w:pPr>
      <w:r>
        <w:rPr>
          <w:lang w:val="en-US"/>
        </w:rPr>
        <w:t>The top menu is shared among all pages and will be described in the next section.</w:t>
      </w:r>
    </w:p>
    <w:p w14:paraId="00CE019D" w14:textId="3B538FCC" w:rsidR="00394E45" w:rsidRDefault="00C543DB" w:rsidP="00D26237">
      <w:pPr>
        <w:rPr>
          <w:lang w:val="en-US"/>
        </w:rPr>
      </w:pPr>
      <w:r>
        <w:rPr>
          <w:lang w:val="en-US"/>
        </w:rPr>
        <w:t>The rest of the front page is divided into three main sections:</w:t>
      </w:r>
    </w:p>
    <w:p w14:paraId="0FC056B6" w14:textId="564E0B63" w:rsidR="00C543DB" w:rsidRDefault="00C543DB" w:rsidP="00C543DB">
      <w:pPr>
        <w:pStyle w:val="Listeafsnit"/>
        <w:numPr>
          <w:ilvl w:val="0"/>
          <w:numId w:val="9"/>
        </w:numPr>
        <w:rPr>
          <w:lang w:val="en-US"/>
        </w:rPr>
      </w:pPr>
      <w:r>
        <w:rPr>
          <w:lang w:val="en-US"/>
        </w:rPr>
        <w:t>Active warnings: The list of currently active MSI and NM messages grouped and ordered by their associated area.</w:t>
      </w:r>
    </w:p>
    <w:p w14:paraId="21AB8DD2" w14:textId="209E7891" w:rsidR="00C543DB" w:rsidRDefault="00C543DB" w:rsidP="00C543DB">
      <w:pPr>
        <w:pStyle w:val="Listeafsnit"/>
        <w:numPr>
          <w:ilvl w:val="0"/>
          <w:numId w:val="9"/>
        </w:numPr>
        <w:rPr>
          <w:lang w:val="en-US"/>
        </w:rPr>
      </w:pPr>
      <w:r>
        <w:rPr>
          <w:lang w:val="en-US"/>
        </w:rPr>
        <w:t xml:space="preserve">Firing </w:t>
      </w:r>
      <w:r w:rsidR="00F820C7">
        <w:rPr>
          <w:lang w:val="en-US"/>
        </w:rPr>
        <w:t>Exercises</w:t>
      </w:r>
      <w:r>
        <w:rPr>
          <w:lang w:val="en-US"/>
        </w:rPr>
        <w:t xml:space="preserve">: An alternative presentation of the subset of </w:t>
      </w:r>
      <w:r w:rsidR="00DC0E98">
        <w:rPr>
          <w:lang w:val="en-US"/>
        </w:rPr>
        <w:t>active MSI messages</w:t>
      </w:r>
      <w:r>
        <w:rPr>
          <w:lang w:val="en-US"/>
        </w:rPr>
        <w:t xml:space="preserve"> that represents firing exercises (technically: MSI’s that are assigned a “Firing Exercises” category) and are due today and tomorrow.</w:t>
      </w:r>
    </w:p>
    <w:p w14:paraId="3B5DAFB5" w14:textId="60401E19" w:rsidR="00C543DB" w:rsidRDefault="00F820C7" w:rsidP="00C543DB">
      <w:pPr>
        <w:pStyle w:val="Listeafsnit"/>
        <w:numPr>
          <w:ilvl w:val="0"/>
          <w:numId w:val="9"/>
        </w:numPr>
        <w:rPr>
          <w:lang w:val="en-US"/>
        </w:rPr>
      </w:pPr>
      <w:r>
        <w:rPr>
          <w:lang w:val="en-US"/>
        </w:rPr>
        <w:t>Misc.</w:t>
      </w:r>
      <w:r w:rsidR="00C543DB">
        <w:rPr>
          <w:lang w:val="en-US"/>
        </w:rPr>
        <w:t>: The last column contains miscellaneous information, such as a shortcut to the page where an end-user can report an observation, and links to the official sites for MSI and NM messages.</w:t>
      </w:r>
    </w:p>
    <w:p w14:paraId="4DC1AFFD" w14:textId="5CE68552" w:rsidR="00B60D4E" w:rsidRDefault="00C543DB" w:rsidP="00C543DB">
      <w:pPr>
        <w:rPr>
          <w:lang w:val="en-US"/>
        </w:rPr>
      </w:pPr>
      <w:r w:rsidRPr="00C543DB">
        <w:rPr>
          <w:lang w:val="en-US"/>
        </w:rPr>
        <w:t xml:space="preserve"> </w:t>
      </w:r>
    </w:p>
    <w:p w14:paraId="1295747B" w14:textId="77777777" w:rsidR="00B60D4E" w:rsidRDefault="00B60D4E">
      <w:pPr>
        <w:spacing w:before="0" w:after="0"/>
        <w:jc w:val="left"/>
        <w:rPr>
          <w:lang w:val="en-US"/>
        </w:rPr>
      </w:pPr>
      <w:r>
        <w:rPr>
          <w:lang w:val="en-US"/>
        </w:rPr>
        <w:br w:type="page"/>
      </w:r>
    </w:p>
    <w:p w14:paraId="71F0F6B4" w14:textId="4DEF8E12" w:rsidR="00935B66" w:rsidRDefault="00935B66" w:rsidP="00935B66">
      <w:pPr>
        <w:pStyle w:val="Overskrift2"/>
        <w:rPr>
          <w:lang w:val="en-US"/>
        </w:rPr>
      </w:pPr>
      <w:r>
        <w:rPr>
          <w:lang w:val="en-US"/>
        </w:rPr>
        <w:lastRenderedPageBreak/>
        <w:t>Top Menu</w:t>
      </w:r>
    </w:p>
    <w:p w14:paraId="44355AF7" w14:textId="77777777" w:rsidR="00935B66" w:rsidRDefault="00935B66" w:rsidP="00935B66">
      <w:pPr>
        <w:rPr>
          <w:lang w:val="en-US"/>
        </w:rPr>
      </w:pPr>
    </w:p>
    <w:p w14:paraId="085384E7" w14:textId="77777777" w:rsidR="003B4946" w:rsidRDefault="003B4946" w:rsidP="00935B66">
      <w:pPr>
        <w:rPr>
          <w:lang w:val="en-US"/>
        </w:rPr>
      </w:pPr>
    </w:p>
    <w:p w14:paraId="3589B815" w14:textId="43884632" w:rsidR="003B4946" w:rsidRDefault="003B4946" w:rsidP="003B4946">
      <w:pPr>
        <w:jc w:val="center"/>
        <w:rPr>
          <w:lang w:val="en-US"/>
        </w:rPr>
      </w:pPr>
      <w:r>
        <w:rPr>
          <w:noProof/>
          <w:lang w:val="da-DK" w:eastAsia="da-DK"/>
        </w:rPr>
        <w:drawing>
          <wp:inline distT="0" distB="0" distL="0" distR="0" wp14:anchorId="4F1CEB78" wp14:editId="7CCD51EA">
            <wp:extent cx="4309200" cy="273600"/>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09200" cy="273600"/>
                    </a:xfrm>
                    <a:prstGeom prst="rect">
                      <a:avLst/>
                    </a:prstGeom>
                    <a:noFill/>
                    <a:ln>
                      <a:noFill/>
                    </a:ln>
                  </pic:spPr>
                </pic:pic>
              </a:graphicData>
            </a:graphic>
          </wp:inline>
        </w:drawing>
      </w:r>
    </w:p>
    <w:p w14:paraId="071E45EC" w14:textId="26A39207" w:rsidR="003B4946" w:rsidRDefault="003B4946" w:rsidP="003B4946">
      <w:pPr>
        <w:jc w:val="center"/>
        <w:rPr>
          <w:lang w:val="en-US"/>
        </w:rPr>
      </w:pPr>
      <w:r>
        <w:rPr>
          <w:noProof/>
          <w:lang w:val="da-DK" w:eastAsia="da-DK"/>
        </w:rPr>
        <w:drawing>
          <wp:inline distT="0" distB="0" distL="0" distR="0" wp14:anchorId="3F70D890" wp14:editId="3A1E7F5C">
            <wp:extent cx="4338000" cy="259200"/>
            <wp:effectExtent l="0" t="0" r="5715" b="762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38000" cy="259200"/>
                    </a:xfrm>
                    <a:prstGeom prst="rect">
                      <a:avLst/>
                    </a:prstGeom>
                    <a:noFill/>
                    <a:ln>
                      <a:noFill/>
                    </a:ln>
                  </pic:spPr>
                </pic:pic>
              </a:graphicData>
            </a:graphic>
          </wp:inline>
        </w:drawing>
      </w:r>
    </w:p>
    <w:p w14:paraId="6C25EAAF" w14:textId="6FDC9858" w:rsidR="003B4946" w:rsidRDefault="003B4946" w:rsidP="003B4946">
      <w:pPr>
        <w:jc w:val="center"/>
        <w:rPr>
          <w:lang w:val="en-US"/>
        </w:rPr>
      </w:pPr>
      <w:r>
        <w:rPr>
          <w:noProof/>
          <w:lang w:val="da-DK" w:eastAsia="da-DK"/>
        </w:rPr>
        <w:drawing>
          <wp:inline distT="0" distB="0" distL="0" distR="0" wp14:anchorId="1AEF9760" wp14:editId="28B81C32">
            <wp:extent cx="4334400" cy="252000"/>
            <wp:effectExtent l="0" t="0" r="0"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4400" cy="252000"/>
                    </a:xfrm>
                    <a:prstGeom prst="rect">
                      <a:avLst/>
                    </a:prstGeom>
                    <a:noFill/>
                    <a:ln>
                      <a:noFill/>
                    </a:ln>
                  </pic:spPr>
                </pic:pic>
              </a:graphicData>
            </a:graphic>
          </wp:inline>
        </w:drawing>
      </w:r>
    </w:p>
    <w:p w14:paraId="3F08B40E" w14:textId="6A419034" w:rsidR="003B4946" w:rsidRPr="003B4946" w:rsidRDefault="003B4946" w:rsidP="003B4946">
      <w:pPr>
        <w:jc w:val="center"/>
        <w:rPr>
          <w:i/>
          <w:lang w:val="en-US"/>
        </w:rPr>
      </w:pPr>
      <w:r>
        <w:rPr>
          <w:i/>
          <w:lang w:val="en-US"/>
        </w:rPr>
        <w:t xml:space="preserve">Top menu for </w:t>
      </w:r>
      <w:r w:rsidR="00734F53">
        <w:rPr>
          <w:i/>
          <w:lang w:val="en-US"/>
        </w:rPr>
        <w:t xml:space="preserve">an </w:t>
      </w:r>
      <w:r>
        <w:rPr>
          <w:i/>
          <w:lang w:val="en-US"/>
        </w:rPr>
        <w:t>anonymous user, a logged in user and an administrator</w:t>
      </w:r>
    </w:p>
    <w:p w14:paraId="5B32183C" w14:textId="77777777" w:rsidR="00E92F17" w:rsidRDefault="00E92F17" w:rsidP="00935B66">
      <w:pPr>
        <w:rPr>
          <w:lang w:val="en-US"/>
        </w:rPr>
      </w:pPr>
    </w:p>
    <w:p w14:paraId="5DF9C135" w14:textId="312DCF04" w:rsidR="003B4946" w:rsidRDefault="00E92F17" w:rsidP="00935B66">
      <w:pPr>
        <w:rPr>
          <w:lang w:val="en-US"/>
        </w:rPr>
      </w:pPr>
      <w:r>
        <w:rPr>
          <w:lang w:val="en-US"/>
        </w:rPr>
        <w:t xml:space="preserve">The </w:t>
      </w:r>
      <w:r w:rsidR="00734F53">
        <w:rPr>
          <w:lang w:val="en-US"/>
        </w:rPr>
        <w:t>T</w:t>
      </w:r>
      <w:r>
        <w:rPr>
          <w:lang w:val="en-US"/>
        </w:rPr>
        <w:t xml:space="preserve">op </w:t>
      </w:r>
      <w:r w:rsidR="00734F53">
        <w:rPr>
          <w:lang w:val="en-US"/>
        </w:rPr>
        <w:t>M</w:t>
      </w:r>
      <w:r>
        <w:rPr>
          <w:lang w:val="en-US"/>
        </w:rPr>
        <w:t xml:space="preserve">enu is present at all pages. The </w:t>
      </w:r>
      <w:r w:rsidR="002901D1">
        <w:rPr>
          <w:lang w:val="en-US"/>
        </w:rPr>
        <w:t>“</w:t>
      </w:r>
      <w:r>
        <w:rPr>
          <w:lang w:val="en-US"/>
        </w:rPr>
        <w:t>Search</w:t>
      </w:r>
      <w:r w:rsidR="002901D1">
        <w:rPr>
          <w:lang w:val="en-US"/>
        </w:rPr>
        <w:t>”</w:t>
      </w:r>
      <w:r>
        <w:rPr>
          <w:lang w:val="en-US"/>
        </w:rPr>
        <w:t xml:space="preserve">, </w:t>
      </w:r>
      <w:r w:rsidR="002901D1">
        <w:rPr>
          <w:lang w:val="en-US"/>
        </w:rPr>
        <w:t>“</w:t>
      </w:r>
      <w:r>
        <w:rPr>
          <w:lang w:val="en-US"/>
        </w:rPr>
        <w:t>Report</w:t>
      </w:r>
      <w:r w:rsidR="002901D1">
        <w:rPr>
          <w:lang w:val="en-US"/>
        </w:rPr>
        <w:t>”</w:t>
      </w:r>
      <w:r>
        <w:rPr>
          <w:lang w:val="en-US"/>
        </w:rPr>
        <w:t xml:space="preserve"> and (for administrators) </w:t>
      </w:r>
      <w:r w:rsidR="002901D1">
        <w:rPr>
          <w:lang w:val="en-US"/>
        </w:rPr>
        <w:t>“</w:t>
      </w:r>
      <w:r>
        <w:rPr>
          <w:lang w:val="en-US"/>
        </w:rPr>
        <w:t>Admin</w:t>
      </w:r>
      <w:r w:rsidR="002901D1">
        <w:rPr>
          <w:lang w:val="en-US"/>
        </w:rPr>
        <w:t>”</w:t>
      </w:r>
      <w:r>
        <w:rPr>
          <w:lang w:val="en-US"/>
        </w:rPr>
        <w:t xml:space="preserve"> links navigates the user to the other main pages of the MSI-NM system. These pages are detailed in separate sections</w:t>
      </w:r>
      <w:r w:rsidR="002901D1">
        <w:rPr>
          <w:lang w:val="en-US"/>
        </w:rPr>
        <w:t xml:space="preserve"> of this user manual</w:t>
      </w:r>
      <w:r>
        <w:rPr>
          <w:lang w:val="en-US"/>
        </w:rPr>
        <w:t>.</w:t>
      </w:r>
    </w:p>
    <w:p w14:paraId="6B79C174" w14:textId="102DE902" w:rsidR="006C4850" w:rsidRDefault="00E92F17" w:rsidP="00935B66">
      <w:pPr>
        <w:rPr>
          <w:lang w:val="en-US"/>
        </w:rPr>
      </w:pPr>
      <w:r>
        <w:rPr>
          <w:lang w:val="en-US"/>
        </w:rPr>
        <w:t xml:space="preserve">When a user access the MSI-NM website anonymously, they will see the </w:t>
      </w:r>
      <w:r w:rsidR="002901D1">
        <w:rPr>
          <w:lang w:val="en-US"/>
        </w:rPr>
        <w:t>“</w:t>
      </w:r>
      <w:r>
        <w:rPr>
          <w:lang w:val="en-US"/>
        </w:rPr>
        <w:t>Login</w:t>
      </w:r>
      <w:r w:rsidR="002901D1">
        <w:rPr>
          <w:lang w:val="en-US"/>
        </w:rPr>
        <w:t>”</w:t>
      </w:r>
      <w:r>
        <w:rPr>
          <w:lang w:val="en-US"/>
        </w:rPr>
        <w:t xml:space="preserve">, </w:t>
      </w:r>
      <w:r w:rsidR="002901D1">
        <w:rPr>
          <w:lang w:val="en-US"/>
        </w:rPr>
        <w:t>“</w:t>
      </w:r>
      <w:r>
        <w:rPr>
          <w:lang w:val="en-US"/>
        </w:rPr>
        <w:t>Register</w:t>
      </w:r>
      <w:r w:rsidR="002901D1">
        <w:rPr>
          <w:lang w:val="en-US"/>
        </w:rPr>
        <w:t>”</w:t>
      </w:r>
      <w:r>
        <w:rPr>
          <w:lang w:val="en-US"/>
        </w:rPr>
        <w:t xml:space="preserve"> and language options in the </w:t>
      </w:r>
      <w:r w:rsidR="002901D1">
        <w:rPr>
          <w:lang w:val="en-US"/>
        </w:rPr>
        <w:t>T</w:t>
      </w:r>
      <w:r>
        <w:rPr>
          <w:lang w:val="en-US"/>
        </w:rPr>
        <w:t xml:space="preserve">op </w:t>
      </w:r>
      <w:r w:rsidR="002901D1">
        <w:rPr>
          <w:lang w:val="en-US"/>
        </w:rPr>
        <w:t>M</w:t>
      </w:r>
      <w:r>
        <w:rPr>
          <w:lang w:val="en-US"/>
        </w:rPr>
        <w:t>enu:</w:t>
      </w:r>
    </w:p>
    <w:p w14:paraId="20581AE6" w14:textId="77777777" w:rsidR="00E92F17" w:rsidRDefault="00E92F17" w:rsidP="00935B66">
      <w:pPr>
        <w:rPr>
          <w:lang w:val="en-US"/>
        </w:rPr>
      </w:pPr>
    </w:p>
    <w:p w14:paraId="340AAFDC" w14:textId="586E73AA" w:rsidR="00E92F17" w:rsidRPr="00E92F17" w:rsidRDefault="00E92F17" w:rsidP="00935B66">
      <w:pPr>
        <w:rPr>
          <w:rStyle w:val="Kraftighenvisning"/>
        </w:rPr>
      </w:pPr>
      <w:r w:rsidRPr="00E92F17">
        <w:rPr>
          <w:rStyle w:val="Kraftighenvisning"/>
        </w:rPr>
        <w:t>Login</w:t>
      </w:r>
    </w:p>
    <w:p w14:paraId="7DFFC67C" w14:textId="54E50B90" w:rsidR="00E92F17" w:rsidRDefault="00E92F17" w:rsidP="00935B66">
      <w:pPr>
        <w:rPr>
          <w:lang w:val="en-US"/>
        </w:rPr>
      </w:pPr>
      <w:r>
        <w:rPr>
          <w:lang w:val="en-US"/>
        </w:rPr>
        <w:t>The login screen allows registered users to log in using their e-mail address and password.</w:t>
      </w:r>
    </w:p>
    <w:p w14:paraId="6F0CB0BC" w14:textId="5084DE16" w:rsidR="00E92F17" w:rsidRDefault="00E92F17" w:rsidP="00E92F17">
      <w:pPr>
        <w:jc w:val="center"/>
        <w:rPr>
          <w:lang w:val="en-US"/>
        </w:rPr>
      </w:pPr>
      <w:r>
        <w:rPr>
          <w:noProof/>
          <w:lang w:val="da-DK" w:eastAsia="da-DK"/>
        </w:rPr>
        <w:drawing>
          <wp:inline distT="0" distB="0" distL="0" distR="0" wp14:anchorId="5A531FF1" wp14:editId="39707253">
            <wp:extent cx="1857600" cy="2296800"/>
            <wp:effectExtent l="0" t="0" r="9525" b="8255"/>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57600" cy="2296800"/>
                    </a:xfrm>
                    <a:prstGeom prst="rect">
                      <a:avLst/>
                    </a:prstGeom>
                    <a:noFill/>
                    <a:ln>
                      <a:noFill/>
                    </a:ln>
                  </pic:spPr>
                </pic:pic>
              </a:graphicData>
            </a:graphic>
          </wp:inline>
        </w:drawing>
      </w:r>
    </w:p>
    <w:p w14:paraId="7A4AF864" w14:textId="303C36CD" w:rsidR="00C32A1A" w:rsidRDefault="00E92F17" w:rsidP="00935B66">
      <w:pPr>
        <w:rPr>
          <w:lang w:val="en-US"/>
        </w:rPr>
      </w:pPr>
      <w:r>
        <w:rPr>
          <w:lang w:val="en-US"/>
        </w:rPr>
        <w:t>As depicted above, the MSI-NM system can be configured to allow federated authentication via e.g. Google. This allows users to log in using their existing Google account, thus avoiding the registration process.</w:t>
      </w:r>
      <w:r w:rsidR="00C32A1A">
        <w:rPr>
          <w:lang w:val="en-US"/>
        </w:rPr>
        <w:t xml:space="preserve"> </w:t>
      </w:r>
    </w:p>
    <w:p w14:paraId="29DEAFA6" w14:textId="007C3FF6" w:rsidR="00E92F17" w:rsidRDefault="00C32A1A" w:rsidP="00935B66">
      <w:pPr>
        <w:rPr>
          <w:lang w:val="en-US"/>
        </w:rPr>
      </w:pPr>
      <w:r>
        <w:rPr>
          <w:lang w:val="en-US"/>
        </w:rPr>
        <w:t>Currently, the feature is only enabled in the Danish MSI-NM system, as it requires the MSI-NM website to be configured as a Google Application.</w:t>
      </w:r>
    </w:p>
    <w:p w14:paraId="78E4F9A7" w14:textId="4C509ADD" w:rsidR="00C32A1A" w:rsidRDefault="00C32A1A" w:rsidP="00935B66">
      <w:pPr>
        <w:rPr>
          <w:lang w:val="en-US"/>
        </w:rPr>
      </w:pPr>
      <w:r>
        <w:rPr>
          <w:lang w:val="en-US"/>
        </w:rPr>
        <w:t>The federated authentication feature will be expanded in the future to allow users to log in using their Facebook, Twitter or Maritime Cloud accounts.</w:t>
      </w:r>
    </w:p>
    <w:p w14:paraId="7B3A36E4" w14:textId="77777777" w:rsidR="00E92F17" w:rsidRDefault="00E92F17" w:rsidP="00935B66">
      <w:pPr>
        <w:rPr>
          <w:lang w:val="en-US"/>
        </w:rPr>
      </w:pPr>
    </w:p>
    <w:p w14:paraId="17A857C7" w14:textId="02FE9706" w:rsidR="00C32A1A" w:rsidRPr="00303608" w:rsidRDefault="00303608" w:rsidP="00935B66">
      <w:pPr>
        <w:rPr>
          <w:rStyle w:val="Kraftighenvisning"/>
        </w:rPr>
      </w:pPr>
      <w:r w:rsidRPr="00303608">
        <w:rPr>
          <w:rStyle w:val="Kraftighenvisning"/>
        </w:rPr>
        <w:t>Registration</w:t>
      </w:r>
    </w:p>
    <w:p w14:paraId="2C71423B" w14:textId="5103DD70" w:rsidR="00303608" w:rsidRDefault="00303608" w:rsidP="00935B66">
      <w:pPr>
        <w:rPr>
          <w:lang w:val="en-US"/>
        </w:rPr>
      </w:pPr>
      <w:r>
        <w:rPr>
          <w:lang w:val="en-US"/>
        </w:rPr>
        <w:t>New users can register by clicking the Register link:</w:t>
      </w:r>
    </w:p>
    <w:p w14:paraId="7D13FDDA" w14:textId="37BB7BCF" w:rsidR="00303608" w:rsidRDefault="00303608" w:rsidP="00303608">
      <w:pPr>
        <w:jc w:val="center"/>
        <w:rPr>
          <w:lang w:val="en-US"/>
        </w:rPr>
      </w:pPr>
      <w:r>
        <w:rPr>
          <w:noProof/>
          <w:lang w:val="da-DK" w:eastAsia="da-DK"/>
        </w:rPr>
        <w:lastRenderedPageBreak/>
        <w:drawing>
          <wp:inline distT="0" distB="0" distL="0" distR="0" wp14:anchorId="12D8D6F6" wp14:editId="2E8990F6">
            <wp:extent cx="3578400" cy="3222000"/>
            <wp:effectExtent l="0" t="0" r="3175"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78400" cy="3222000"/>
                    </a:xfrm>
                    <a:prstGeom prst="rect">
                      <a:avLst/>
                    </a:prstGeom>
                    <a:noFill/>
                    <a:ln>
                      <a:noFill/>
                    </a:ln>
                  </pic:spPr>
                </pic:pic>
              </a:graphicData>
            </a:graphic>
          </wp:inline>
        </w:drawing>
      </w:r>
    </w:p>
    <w:p w14:paraId="1448C444" w14:textId="77777777" w:rsidR="00E92F17" w:rsidRDefault="00E92F17" w:rsidP="00935B66">
      <w:pPr>
        <w:rPr>
          <w:lang w:val="en-US"/>
        </w:rPr>
      </w:pPr>
    </w:p>
    <w:p w14:paraId="3963F1C1" w14:textId="5D3ABFFC" w:rsidR="00303608" w:rsidRDefault="00303608" w:rsidP="00935B66">
      <w:pPr>
        <w:rPr>
          <w:lang w:val="en-US"/>
        </w:rPr>
      </w:pPr>
      <w:r>
        <w:rPr>
          <w:lang w:val="en-US"/>
        </w:rPr>
        <w:t xml:space="preserve">The e-mail address is used as the main identifier for the user, and thus, can only be used </w:t>
      </w:r>
      <w:r w:rsidR="00612431">
        <w:rPr>
          <w:lang w:val="en-US"/>
        </w:rPr>
        <w:t>for registration</w:t>
      </w:r>
      <w:r>
        <w:rPr>
          <w:lang w:val="en-US"/>
        </w:rPr>
        <w:t xml:space="preserve"> once. The selected preferred language is used for </w:t>
      </w:r>
      <w:r w:rsidR="00612431">
        <w:rPr>
          <w:lang w:val="en-US"/>
        </w:rPr>
        <w:t>e-</w:t>
      </w:r>
      <w:r>
        <w:rPr>
          <w:lang w:val="en-US"/>
        </w:rPr>
        <w:t>mail correspondence.</w:t>
      </w:r>
    </w:p>
    <w:p w14:paraId="355FD91E" w14:textId="0E66043A" w:rsidR="00303608" w:rsidRDefault="00303608" w:rsidP="00935B66">
      <w:pPr>
        <w:rPr>
          <w:lang w:val="en-US"/>
        </w:rPr>
      </w:pPr>
      <w:r>
        <w:rPr>
          <w:lang w:val="en-US"/>
        </w:rPr>
        <w:t xml:space="preserve">When </w:t>
      </w:r>
      <w:r w:rsidR="00612431">
        <w:rPr>
          <w:lang w:val="en-US"/>
        </w:rPr>
        <w:t>“</w:t>
      </w:r>
      <w:r>
        <w:rPr>
          <w:lang w:val="en-US"/>
        </w:rPr>
        <w:t>Register</w:t>
      </w:r>
      <w:r w:rsidR="00612431">
        <w:rPr>
          <w:lang w:val="en-US"/>
        </w:rPr>
        <w:t>”</w:t>
      </w:r>
      <w:r>
        <w:rPr>
          <w:lang w:val="en-US"/>
        </w:rPr>
        <w:t xml:space="preserve"> is clicked, a verification e-mail will be sent to the user. The e-mail contains an activation link which, when opened, will allow the user to confirm registration and set a password.</w:t>
      </w:r>
    </w:p>
    <w:p w14:paraId="06507AE3" w14:textId="0C373F3F" w:rsidR="00303608" w:rsidRDefault="00303608" w:rsidP="00935B66">
      <w:pPr>
        <w:rPr>
          <w:lang w:val="en-US"/>
        </w:rPr>
      </w:pPr>
      <w:r>
        <w:rPr>
          <w:lang w:val="en-US"/>
        </w:rPr>
        <w:t>After successful registration, the user can log in, and will have access to features such as bookmarking of messages and mailing lists.</w:t>
      </w:r>
    </w:p>
    <w:p w14:paraId="7A2A284B" w14:textId="77777777" w:rsidR="00935B66" w:rsidRDefault="00935B66" w:rsidP="00935B66">
      <w:pPr>
        <w:rPr>
          <w:lang w:val="en-US"/>
        </w:rPr>
      </w:pPr>
    </w:p>
    <w:p w14:paraId="3AD4A94E" w14:textId="0B6FE4D7" w:rsidR="00465B0A" w:rsidRPr="00465B0A" w:rsidRDefault="00465B0A" w:rsidP="00935B66">
      <w:pPr>
        <w:rPr>
          <w:rStyle w:val="Kraftighenvisning"/>
        </w:rPr>
      </w:pPr>
      <w:r w:rsidRPr="00465B0A">
        <w:rPr>
          <w:rStyle w:val="Kraftighenvisning"/>
        </w:rPr>
        <w:t>Language Selector</w:t>
      </w:r>
    </w:p>
    <w:p w14:paraId="7A2B45B4" w14:textId="13A58A35" w:rsidR="00465B0A" w:rsidRDefault="00465B0A" w:rsidP="00935B66">
      <w:pPr>
        <w:rPr>
          <w:lang w:val="en-US"/>
        </w:rPr>
      </w:pPr>
      <w:r>
        <w:rPr>
          <w:lang w:val="en-US"/>
        </w:rPr>
        <w:t>The language selector allow</w:t>
      </w:r>
      <w:r w:rsidR="005821F7">
        <w:rPr>
          <w:lang w:val="en-US"/>
        </w:rPr>
        <w:t>s</w:t>
      </w:r>
      <w:r>
        <w:rPr>
          <w:lang w:val="en-US"/>
        </w:rPr>
        <w:t xml:space="preserve"> the user to set the website language. The available set of languages is </w:t>
      </w:r>
      <w:r w:rsidR="00612431">
        <w:rPr>
          <w:lang w:val="en-US"/>
        </w:rPr>
        <w:t>a system configuration</w:t>
      </w:r>
      <w:r>
        <w:rPr>
          <w:lang w:val="en-US"/>
        </w:rPr>
        <w:t>:</w:t>
      </w:r>
    </w:p>
    <w:p w14:paraId="5929FCD0" w14:textId="5EB95430" w:rsidR="00465B0A" w:rsidRDefault="00465B0A" w:rsidP="00465B0A">
      <w:pPr>
        <w:jc w:val="center"/>
        <w:rPr>
          <w:lang w:val="en-US"/>
        </w:rPr>
      </w:pPr>
      <w:r>
        <w:rPr>
          <w:noProof/>
          <w:lang w:val="da-DK" w:eastAsia="da-DK"/>
        </w:rPr>
        <w:drawing>
          <wp:inline distT="0" distB="0" distL="0" distR="0" wp14:anchorId="23BD9F81" wp14:editId="1CB22D64">
            <wp:extent cx="1090800" cy="712800"/>
            <wp:effectExtent l="0" t="0" r="0" b="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90800" cy="712800"/>
                    </a:xfrm>
                    <a:prstGeom prst="rect">
                      <a:avLst/>
                    </a:prstGeom>
                    <a:noFill/>
                    <a:ln>
                      <a:noFill/>
                    </a:ln>
                  </pic:spPr>
                </pic:pic>
              </a:graphicData>
            </a:graphic>
          </wp:inline>
        </w:drawing>
      </w:r>
    </w:p>
    <w:p w14:paraId="06DF9174" w14:textId="47D1A0A5" w:rsidR="00465B0A" w:rsidRDefault="00465B0A" w:rsidP="00935B66">
      <w:pPr>
        <w:rPr>
          <w:lang w:val="en-US"/>
        </w:rPr>
      </w:pPr>
      <w:r>
        <w:rPr>
          <w:lang w:val="en-US"/>
        </w:rPr>
        <w:t>The selected langu</w:t>
      </w:r>
      <w:r w:rsidR="005821F7">
        <w:rPr>
          <w:lang w:val="en-US"/>
        </w:rPr>
        <w:t>a</w:t>
      </w:r>
      <w:r>
        <w:rPr>
          <w:lang w:val="en-US"/>
        </w:rPr>
        <w:t xml:space="preserve">ge applies to two types of content: the static website texts and the dynamic MSI-NM data. </w:t>
      </w:r>
    </w:p>
    <w:p w14:paraId="5EAAB4DD" w14:textId="0439C97F" w:rsidR="00465B0A" w:rsidRDefault="00465B0A" w:rsidP="00935B66">
      <w:pPr>
        <w:rPr>
          <w:lang w:val="en-US"/>
        </w:rPr>
      </w:pPr>
      <w:r>
        <w:rPr>
          <w:lang w:val="en-US"/>
        </w:rPr>
        <w:t xml:space="preserve">At the time of writing, only a small subset of the static website texts have been translated. </w:t>
      </w:r>
    </w:p>
    <w:p w14:paraId="4A4CED56" w14:textId="46E37D0E" w:rsidR="00465B0A" w:rsidRDefault="00465B0A" w:rsidP="00935B66">
      <w:pPr>
        <w:rPr>
          <w:lang w:val="en-US"/>
        </w:rPr>
      </w:pPr>
      <w:r>
        <w:rPr>
          <w:lang w:val="en-US"/>
        </w:rPr>
        <w:t>As for the MSI-NM data, it is up to the editor</w:t>
      </w:r>
      <w:r w:rsidR="00612431">
        <w:rPr>
          <w:lang w:val="en-US"/>
        </w:rPr>
        <w:t>s</w:t>
      </w:r>
      <w:r>
        <w:rPr>
          <w:lang w:val="en-US"/>
        </w:rPr>
        <w:t xml:space="preserve"> to ensure that message</w:t>
      </w:r>
      <w:r w:rsidR="00612431">
        <w:rPr>
          <w:lang w:val="en-US"/>
        </w:rPr>
        <w:t>s</w:t>
      </w:r>
      <w:r>
        <w:rPr>
          <w:lang w:val="en-US"/>
        </w:rPr>
        <w:t xml:space="preserve"> are translated. If a translation is missing, this will be indicated with a small flag, as depicted below where an English translation </w:t>
      </w:r>
      <w:r w:rsidR="00425BB2">
        <w:rPr>
          <w:lang w:val="en-US"/>
        </w:rPr>
        <w:t xml:space="preserve">of an NM message </w:t>
      </w:r>
      <w:r>
        <w:rPr>
          <w:lang w:val="en-US"/>
        </w:rPr>
        <w:t xml:space="preserve">is </w:t>
      </w:r>
      <w:r w:rsidR="00425BB2">
        <w:rPr>
          <w:lang w:val="en-US"/>
        </w:rPr>
        <w:t>unavailable</w:t>
      </w:r>
      <w:r>
        <w:rPr>
          <w:lang w:val="en-US"/>
        </w:rPr>
        <w:t>:</w:t>
      </w:r>
    </w:p>
    <w:p w14:paraId="5FC92FF2" w14:textId="656F3EDF" w:rsidR="00465B0A" w:rsidRDefault="00465B0A" w:rsidP="00465B0A">
      <w:pPr>
        <w:jc w:val="center"/>
        <w:rPr>
          <w:lang w:val="en-US"/>
        </w:rPr>
      </w:pPr>
      <w:r>
        <w:rPr>
          <w:noProof/>
          <w:lang w:val="da-DK" w:eastAsia="da-DK"/>
        </w:rPr>
        <w:lastRenderedPageBreak/>
        <w:drawing>
          <wp:inline distT="0" distB="0" distL="0" distR="0" wp14:anchorId="58724803" wp14:editId="711BD064">
            <wp:extent cx="3733200" cy="1224000"/>
            <wp:effectExtent l="38100" t="38100" r="95885" b="9080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33200" cy="1224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BBB35BF" w14:textId="77777777" w:rsidR="00465B0A" w:rsidRDefault="00465B0A" w:rsidP="00935B66">
      <w:pPr>
        <w:rPr>
          <w:lang w:val="en-US"/>
        </w:rPr>
      </w:pPr>
    </w:p>
    <w:p w14:paraId="074731C4" w14:textId="25F76802" w:rsidR="00934CC9" w:rsidRPr="009F6F28" w:rsidRDefault="009F6F28" w:rsidP="00935B66">
      <w:pPr>
        <w:rPr>
          <w:rStyle w:val="Kraftighenvisning"/>
        </w:rPr>
      </w:pPr>
      <w:r w:rsidRPr="009F6F28">
        <w:rPr>
          <w:rStyle w:val="Kraftighenvisning"/>
        </w:rPr>
        <w:t>User Menu</w:t>
      </w:r>
    </w:p>
    <w:p w14:paraId="2E08E2F4" w14:textId="55061C47" w:rsidR="009F6F28" w:rsidRDefault="009F6F28" w:rsidP="00935B66">
      <w:pPr>
        <w:rPr>
          <w:lang w:val="en-US"/>
        </w:rPr>
      </w:pPr>
      <w:r>
        <w:rPr>
          <w:lang w:val="en-US"/>
        </w:rPr>
        <w:t xml:space="preserve">When a user is logged in, the </w:t>
      </w:r>
      <w:r w:rsidR="002904AF">
        <w:rPr>
          <w:lang w:val="en-US"/>
        </w:rPr>
        <w:t>“</w:t>
      </w:r>
      <w:r>
        <w:rPr>
          <w:lang w:val="en-US"/>
        </w:rPr>
        <w:t>Login</w:t>
      </w:r>
      <w:r w:rsidR="002904AF">
        <w:rPr>
          <w:lang w:val="en-US"/>
        </w:rPr>
        <w:t>”</w:t>
      </w:r>
      <w:r>
        <w:rPr>
          <w:lang w:val="en-US"/>
        </w:rPr>
        <w:t xml:space="preserve"> and </w:t>
      </w:r>
      <w:r w:rsidR="002904AF">
        <w:rPr>
          <w:lang w:val="en-US"/>
        </w:rPr>
        <w:t>“</w:t>
      </w:r>
      <w:r>
        <w:rPr>
          <w:lang w:val="en-US"/>
        </w:rPr>
        <w:t>Register</w:t>
      </w:r>
      <w:r w:rsidR="002904AF">
        <w:rPr>
          <w:lang w:val="en-US"/>
        </w:rPr>
        <w:t>”</w:t>
      </w:r>
      <w:r>
        <w:rPr>
          <w:lang w:val="en-US"/>
        </w:rPr>
        <w:t xml:space="preserve"> links of the </w:t>
      </w:r>
      <w:r w:rsidR="002904AF">
        <w:rPr>
          <w:lang w:val="en-US"/>
        </w:rPr>
        <w:t>T</w:t>
      </w:r>
      <w:r>
        <w:rPr>
          <w:lang w:val="en-US"/>
        </w:rPr>
        <w:t xml:space="preserve">op </w:t>
      </w:r>
      <w:r w:rsidR="002904AF">
        <w:rPr>
          <w:lang w:val="en-US"/>
        </w:rPr>
        <w:t>M</w:t>
      </w:r>
      <w:r>
        <w:rPr>
          <w:lang w:val="en-US"/>
        </w:rPr>
        <w:t>enu are replaced with a user menu and a Logout link.</w:t>
      </w:r>
    </w:p>
    <w:p w14:paraId="33D543E6" w14:textId="6AEF3A19" w:rsidR="009F6F28" w:rsidRDefault="009F6F28" w:rsidP="009F6F28">
      <w:pPr>
        <w:jc w:val="center"/>
        <w:rPr>
          <w:lang w:val="en-US"/>
        </w:rPr>
      </w:pPr>
      <w:r>
        <w:rPr>
          <w:noProof/>
          <w:lang w:val="da-DK" w:eastAsia="da-DK"/>
        </w:rPr>
        <w:drawing>
          <wp:inline distT="0" distB="0" distL="0" distR="0" wp14:anchorId="68D6213C" wp14:editId="7694BA48">
            <wp:extent cx="1609200" cy="712800"/>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9200" cy="712800"/>
                    </a:xfrm>
                    <a:prstGeom prst="rect">
                      <a:avLst/>
                    </a:prstGeom>
                    <a:noFill/>
                    <a:ln>
                      <a:noFill/>
                    </a:ln>
                  </pic:spPr>
                </pic:pic>
              </a:graphicData>
            </a:graphic>
          </wp:inline>
        </w:drawing>
      </w:r>
    </w:p>
    <w:p w14:paraId="514CEA18" w14:textId="77777777" w:rsidR="00934CC9" w:rsidRDefault="00934CC9" w:rsidP="00935B66">
      <w:pPr>
        <w:rPr>
          <w:lang w:val="en-US"/>
        </w:rPr>
      </w:pPr>
    </w:p>
    <w:p w14:paraId="0DF771FA" w14:textId="1945FD28" w:rsidR="009F6F28" w:rsidRDefault="009F6F28" w:rsidP="00935B66">
      <w:pPr>
        <w:rPr>
          <w:lang w:val="en-US"/>
        </w:rPr>
      </w:pPr>
      <w:r>
        <w:rPr>
          <w:lang w:val="en-US"/>
        </w:rPr>
        <w:t xml:space="preserve">The </w:t>
      </w:r>
      <w:r w:rsidR="00B60D4E">
        <w:rPr>
          <w:lang w:val="en-US"/>
        </w:rPr>
        <w:t>“</w:t>
      </w:r>
      <w:r>
        <w:rPr>
          <w:lang w:val="en-US"/>
        </w:rPr>
        <w:t>Update Profile</w:t>
      </w:r>
      <w:r w:rsidR="00B60D4E">
        <w:rPr>
          <w:lang w:val="en-US"/>
        </w:rPr>
        <w:t>…”</w:t>
      </w:r>
      <w:r>
        <w:rPr>
          <w:lang w:val="en-US"/>
        </w:rPr>
        <w:t xml:space="preserve"> option allows the user to update personal data such as name and preferred language. It is very similar to the Registration dialog detailed in a previous section.</w:t>
      </w:r>
    </w:p>
    <w:p w14:paraId="6677AF2D" w14:textId="77777777" w:rsidR="002904AF" w:rsidRDefault="002904AF" w:rsidP="00935B66">
      <w:pPr>
        <w:rPr>
          <w:lang w:val="en-US"/>
        </w:rPr>
      </w:pPr>
    </w:p>
    <w:p w14:paraId="440BDDCF" w14:textId="064E9744" w:rsidR="00B60D4E" w:rsidRDefault="00B60D4E" w:rsidP="00935B66">
      <w:pPr>
        <w:rPr>
          <w:lang w:val="en-US"/>
        </w:rPr>
      </w:pPr>
      <w:r>
        <w:rPr>
          <w:lang w:val="en-US"/>
        </w:rPr>
        <w:t>The “Mailing Lists…” link allows the user to manage her mailing list subscriptions:</w:t>
      </w:r>
    </w:p>
    <w:p w14:paraId="68DC2C5B" w14:textId="7A16DB39" w:rsidR="009F6F28" w:rsidRDefault="00B60D4E" w:rsidP="00B60D4E">
      <w:pPr>
        <w:jc w:val="center"/>
        <w:rPr>
          <w:lang w:val="en-US"/>
        </w:rPr>
      </w:pPr>
      <w:r>
        <w:rPr>
          <w:noProof/>
          <w:lang w:val="da-DK" w:eastAsia="da-DK"/>
        </w:rPr>
        <w:drawing>
          <wp:inline distT="0" distB="0" distL="0" distR="0" wp14:anchorId="411E85DD" wp14:editId="59E512B7">
            <wp:extent cx="3574800" cy="2743200"/>
            <wp:effectExtent l="0" t="0" r="6985"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74800" cy="2743200"/>
                    </a:xfrm>
                    <a:prstGeom prst="rect">
                      <a:avLst/>
                    </a:prstGeom>
                    <a:noFill/>
                    <a:ln>
                      <a:noFill/>
                    </a:ln>
                  </pic:spPr>
                </pic:pic>
              </a:graphicData>
            </a:graphic>
          </wp:inline>
        </w:drawing>
      </w:r>
    </w:p>
    <w:p w14:paraId="100DC7B9" w14:textId="77777777" w:rsidR="00B60D4E" w:rsidRDefault="00B60D4E" w:rsidP="00B60D4E">
      <w:pPr>
        <w:jc w:val="left"/>
        <w:rPr>
          <w:lang w:val="en-US"/>
        </w:rPr>
      </w:pPr>
    </w:p>
    <w:p w14:paraId="78C7CC7C" w14:textId="0EC392D2" w:rsidR="00B60D4E" w:rsidRPr="00B60D4E" w:rsidRDefault="00B60D4E" w:rsidP="00B60D4E">
      <w:pPr>
        <w:jc w:val="left"/>
        <w:rPr>
          <w:lang w:val="en-US"/>
        </w:rPr>
      </w:pPr>
      <w:r>
        <w:rPr>
          <w:lang w:val="en-US"/>
        </w:rPr>
        <w:t xml:space="preserve">The list of mailing lists available to the user is the combined set of </w:t>
      </w:r>
      <w:r>
        <w:rPr>
          <w:i/>
          <w:lang w:val="en-US"/>
        </w:rPr>
        <w:t xml:space="preserve">public </w:t>
      </w:r>
      <w:r w:rsidRPr="00B60D4E">
        <w:rPr>
          <w:lang w:val="en-US"/>
        </w:rPr>
        <w:t>mailing lists</w:t>
      </w:r>
      <w:r>
        <w:rPr>
          <w:lang w:val="en-US"/>
        </w:rPr>
        <w:t xml:space="preserve"> created by </w:t>
      </w:r>
      <w:r w:rsidR="00BA2EDE">
        <w:rPr>
          <w:lang w:val="en-US"/>
        </w:rPr>
        <w:t>administrators</w:t>
      </w:r>
      <w:r>
        <w:rPr>
          <w:lang w:val="en-US"/>
        </w:rPr>
        <w:t xml:space="preserve"> and the mailing lists that the user has created herself. The creation of mailing lists is detailed </w:t>
      </w:r>
      <w:r w:rsidR="00604D54">
        <w:rPr>
          <w:lang w:val="en-US"/>
        </w:rPr>
        <w:t>in a subsequent section</w:t>
      </w:r>
      <w:r>
        <w:rPr>
          <w:lang w:val="en-US"/>
        </w:rPr>
        <w:t>.</w:t>
      </w:r>
    </w:p>
    <w:p w14:paraId="1EF99B59" w14:textId="0AA2566C" w:rsidR="00B60D4E" w:rsidRDefault="00B60D4E">
      <w:pPr>
        <w:spacing w:before="0" w:after="0"/>
        <w:jc w:val="left"/>
        <w:rPr>
          <w:lang w:val="en-US"/>
        </w:rPr>
      </w:pPr>
      <w:r>
        <w:rPr>
          <w:lang w:val="en-US"/>
        </w:rPr>
        <w:br w:type="page"/>
      </w:r>
    </w:p>
    <w:p w14:paraId="2ED8FA4E" w14:textId="37518D1F" w:rsidR="00F911A0" w:rsidRPr="00F911A0" w:rsidRDefault="00287D41" w:rsidP="0098496C">
      <w:pPr>
        <w:pStyle w:val="Overskrift2"/>
        <w:rPr>
          <w:rStyle w:val="Kraftigfremhvning"/>
        </w:rPr>
      </w:pPr>
      <w:r>
        <w:rPr>
          <w:rStyle w:val="Kraftigfremhvning"/>
        </w:rPr>
        <w:lastRenderedPageBreak/>
        <w:t>Message</w:t>
      </w:r>
      <w:r w:rsidR="00F911A0" w:rsidRPr="00F911A0">
        <w:rPr>
          <w:rStyle w:val="Kraftigfremhvning"/>
        </w:rPr>
        <w:t xml:space="preserve"> Details Dialog</w:t>
      </w:r>
    </w:p>
    <w:p w14:paraId="53EAA573" w14:textId="54F7E9A8" w:rsidR="00F911A0" w:rsidRDefault="00F911A0" w:rsidP="00D26237">
      <w:pPr>
        <w:rPr>
          <w:lang w:val="en-US"/>
        </w:rPr>
      </w:pPr>
      <w:r>
        <w:rPr>
          <w:lang w:val="en-US"/>
        </w:rPr>
        <w:t xml:space="preserve">Whenever </w:t>
      </w:r>
      <w:r w:rsidR="002904AF">
        <w:rPr>
          <w:lang w:val="en-US"/>
        </w:rPr>
        <w:t>the user</w:t>
      </w:r>
      <w:r>
        <w:rPr>
          <w:lang w:val="en-US"/>
        </w:rPr>
        <w:t xml:space="preserve"> click</w:t>
      </w:r>
      <w:r w:rsidR="002904AF">
        <w:rPr>
          <w:lang w:val="en-US"/>
        </w:rPr>
        <w:t>s</w:t>
      </w:r>
      <w:r>
        <w:rPr>
          <w:lang w:val="en-US"/>
        </w:rPr>
        <w:t xml:space="preserve"> an MSI or NM message, </w:t>
      </w:r>
      <w:r w:rsidR="002904AF">
        <w:rPr>
          <w:lang w:val="en-US"/>
        </w:rPr>
        <w:t>for instance</w:t>
      </w:r>
      <w:r>
        <w:rPr>
          <w:lang w:val="en-US"/>
        </w:rPr>
        <w:t xml:space="preserve"> on the front page list of active messages, the </w:t>
      </w:r>
      <w:r w:rsidR="00287D41">
        <w:rPr>
          <w:i/>
          <w:lang w:val="en-US"/>
        </w:rPr>
        <w:t>Message</w:t>
      </w:r>
      <w:r w:rsidRPr="00DC2D60">
        <w:rPr>
          <w:i/>
          <w:lang w:val="en-US"/>
        </w:rPr>
        <w:t xml:space="preserve"> Details dialog</w:t>
      </w:r>
      <w:r>
        <w:rPr>
          <w:lang w:val="en-US"/>
        </w:rPr>
        <w:t xml:space="preserve"> opens and displays detailed information about the selected message:</w:t>
      </w:r>
    </w:p>
    <w:p w14:paraId="786C7DF7" w14:textId="77777777" w:rsidR="00F3275E" w:rsidRDefault="001634F3" w:rsidP="001634F3">
      <w:pPr>
        <w:jc w:val="center"/>
        <w:rPr>
          <w:lang w:val="en-US"/>
        </w:rPr>
      </w:pPr>
      <w:r>
        <w:rPr>
          <w:noProof/>
          <w:lang w:val="da-DK" w:eastAsia="da-DK"/>
        </w:rPr>
        <w:drawing>
          <wp:inline distT="0" distB="0" distL="0" distR="0" wp14:anchorId="2617F153" wp14:editId="28BF4D25">
            <wp:extent cx="5371200" cy="3607200"/>
            <wp:effectExtent l="0" t="0" r="127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71200" cy="3607200"/>
                    </a:xfrm>
                    <a:prstGeom prst="rect">
                      <a:avLst/>
                    </a:prstGeom>
                    <a:noFill/>
                    <a:ln>
                      <a:noFill/>
                    </a:ln>
                  </pic:spPr>
                </pic:pic>
              </a:graphicData>
            </a:graphic>
          </wp:inline>
        </w:drawing>
      </w:r>
      <w:r>
        <w:rPr>
          <w:lang w:val="en-US"/>
        </w:rPr>
        <w:tab/>
      </w:r>
    </w:p>
    <w:p w14:paraId="718E46CC" w14:textId="7A46478A" w:rsidR="001634F3" w:rsidRPr="001634F3" w:rsidRDefault="009F05A5" w:rsidP="001634F3">
      <w:pPr>
        <w:jc w:val="center"/>
        <w:rPr>
          <w:i/>
          <w:lang w:val="en-US"/>
        </w:rPr>
      </w:pPr>
      <w:r>
        <w:rPr>
          <w:i/>
          <w:lang w:val="en-US"/>
        </w:rPr>
        <w:t>Message</w:t>
      </w:r>
      <w:r w:rsidR="0025030C">
        <w:rPr>
          <w:i/>
          <w:lang w:val="en-US"/>
        </w:rPr>
        <w:t xml:space="preserve"> Details Dialog</w:t>
      </w:r>
    </w:p>
    <w:p w14:paraId="4DBF239E" w14:textId="77777777" w:rsidR="001634F3" w:rsidRDefault="001634F3" w:rsidP="00D26237">
      <w:pPr>
        <w:rPr>
          <w:lang w:val="en-US"/>
        </w:rPr>
      </w:pPr>
    </w:p>
    <w:p w14:paraId="38C65025" w14:textId="45CBAAE5" w:rsidR="001634F3" w:rsidRDefault="001634F3" w:rsidP="00D26237">
      <w:pPr>
        <w:rPr>
          <w:lang w:val="en-US"/>
        </w:rPr>
      </w:pPr>
      <w:r>
        <w:rPr>
          <w:lang w:val="en-US"/>
        </w:rPr>
        <w:t xml:space="preserve">The dialog lists all the relevant details of the selected message, such as ID, area, title, time, location, description, charts, </w:t>
      </w:r>
      <w:r w:rsidR="002904AF">
        <w:rPr>
          <w:lang w:val="en-US"/>
        </w:rPr>
        <w:t xml:space="preserve">attachments, </w:t>
      </w:r>
      <w:r>
        <w:rPr>
          <w:lang w:val="en-US"/>
        </w:rPr>
        <w:t>etc.</w:t>
      </w:r>
    </w:p>
    <w:p w14:paraId="15FF4F0E" w14:textId="77777777" w:rsidR="0098496C" w:rsidRDefault="0098496C" w:rsidP="00D26237">
      <w:pPr>
        <w:rPr>
          <w:lang w:val="en-US"/>
        </w:rPr>
      </w:pPr>
    </w:p>
    <w:p w14:paraId="536D02CF" w14:textId="3167FD5E" w:rsidR="0098496C" w:rsidRPr="0098496C" w:rsidRDefault="002904AF" w:rsidP="00D26237">
      <w:pPr>
        <w:rPr>
          <w:rStyle w:val="Kraftighenvisning"/>
        </w:rPr>
      </w:pPr>
      <w:r>
        <w:rPr>
          <w:rStyle w:val="Kraftighenvisning"/>
        </w:rPr>
        <w:t xml:space="preserve">Message Details </w:t>
      </w:r>
      <w:r w:rsidR="0098496C">
        <w:rPr>
          <w:rStyle w:val="Kraftighenvisning"/>
        </w:rPr>
        <w:t>Map</w:t>
      </w:r>
    </w:p>
    <w:p w14:paraId="7CE8DC57" w14:textId="37962FAB" w:rsidR="001634F3" w:rsidRDefault="001634F3" w:rsidP="00D26237">
      <w:pPr>
        <w:rPr>
          <w:lang w:val="en-US"/>
        </w:rPr>
      </w:pPr>
      <w:r>
        <w:rPr>
          <w:lang w:val="en-US"/>
        </w:rPr>
        <w:t xml:space="preserve">The </w:t>
      </w:r>
      <w:r w:rsidR="0098496C">
        <w:rPr>
          <w:lang w:val="en-US"/>
        </w:rPr>
        <w:t xml:space="preserve">top half of the dialog contains a </w:t>
      </w:r>
      <w:r>
        <w:rPr>
          <w:lang w:val="en-US"/>
        </w:rPr>
        <w:t xml:space="preserve">map </w:t>
      </w:r>
      <w:r w:rsidR="0098496C">
        <w:rPr>
          <w:lang w:val="en-US"/>
        </w:rPr>
        <w:t>with an outline of the</w:t>
      </w:r>
      <w:r>
        <w:rPr>
          <w:lang w:val="en-US"/>
        </w:rPr>
        <w:t xml:space="preserve"> </w:t>
      </w:r>
      <w:r w:rsidR="002904AF">
        <w:rPr>
          <w:lang w:val="en-US"/>
        </w:rPr>
        <w:t>message</w:t>
      </w:r>
      <w:r>
        <w:rPr>
          <w:lang w:val="en-US"/>
        </w:rPr>
        <w:t xml:space="preserve"> locations</w:t>
      </w:r>
      <w:r w:rsidR="0098496C">
        <w:rPr>
          <w:lang w:val="en-US"/>
        </w:rPr>
        <w:t>. You can navigate the map with the mouse (or fingers on mobile devices)</w:t>
      </w:r>
      <w:r>
        <w:rPr>
          <w:lang w:val="en-US"/>
        </w:rPr>
        <w:t xml:space="preserve">, zoom in and out, etc. Depending on the configuration of the MSI-NM system, you may be able to </w:t>
      </w:r>
      <w:r w:rsidR="002904AF">
        <w:rPr>
          <w:lang w:val="en-US"/>
        </w:rPr>
        <w:t>display</w:t>
      </w:r>
      <w:r>
        <w:rPr>
          <w:lang w:val="en-US"/>
        </w:rPr>
        <w:t xml:space="preserve"> alternative map layers, such as WMS or Google Maps</w:t>
      </w:r>
      <w:r w:rsidR="0025030C">
        <w:rPr>
          <w:lang w:val="en-US"/>
        </w:rPr>
        <w:t>:</w:t>
      </w:r>
    </w:p>
    <w:p w14:paraId="70030AFF" w14:textId="3FC9CA9A" w:rsidR="0025030C" w:rsidRDefault="0025030C" w:rsidP="0025030C">
      <w:pPr>
        <w:jc w:val="center"/>
        <w:rPr>
          <w:lang w:val="en-US"/>
        </w:rPr>
      </w:pPr>
      <w:r>
        <w:rPr>
          <w:noProof/>
          <w:lang w:val="da-DK" w:eastAsia="da-DK"/>
        </w:rPr>
        <w:drawing>
          <wp:inline distT="0" distB="0" distL="0" distR="0" wp14:anchorId="3B6E5A6D" wp14:editId="138FD155">
            <wp:extent cx="4989600" cy="1792800"/>
            <wp:effectExtent l="0" t="0" r="1905"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9600" cy="1792800"/>
                    </a:xfrm>
                    <a:prstGeom prst="rect">
                      <a:avLst/>
                    </a:prstGeom>
                    <a:noFill/>
                    <a:ln>
                      <a:noFill/>
                    </a:ln>
                  </pic:spPr>
                </pic:pic>
              </a:graphicData>
            </a:graphic>
          </wp:inline>
        </w:drawing>
      </w:r>
    </w:p>
    <w:p w14:paraId="3BCBD6E1" w14:textId="77777777" w:rsidR="0098496C" w:rsidRDefault="0098496C" w:rsidP="00D26237">
      <w:pPr>
        <w:rPr>
          <w:lang w:val="en-US"/>
        </w:rPr>
      </w:pPr>
    </w:p>
    <w:p w14:paraId="23D1111F" w14:textId="6F06C7DC" w:rsidR="001634F3" w:rsidRPr="0098496C" w:rsidRDefault="00BA2EDE" w:rsidP="00D26237">
      <w:pPr>
        <w:rPr>
          <w:rStyle w:val="Kraftighenvisning"/>
        </w:rPr>
      </w:pPr>
      <w:r>
        <w:rPr>
          <w:rStyle w:val="Kraftighenvisning"/>
        </w:rPr>
        <w:lastRenderedPageBreak/>
        <w:t>Navigation</w:t>
      </w:r>
      <w:r w:rsidR="0098496C">
        <w:rPr>
          <w:rStyle w:val="Kraftighenvisning"/>
        </w:rPr>
        <w:t xml:space="preserve"> Buttons</w:t>
      </w:r>
    </w:p>
    <w:p w14:paraId="5E71C70A" w14:textId="67CB9361" w:rsidR="0098496C" w:rsidRDefault="0098496C" w:rsidP="00D26237">
      <w:pPr>
        <w:rPr>
          <w:lang w:val="en-US"/>
        </w:rPr>
      </w:pPr>
      <w:r>
        <w:rPr>
          <w:lang w:val="en-US"/>
        </w:rPr>
        <w:t xml:space="preserve">The navigation buttons in the bottom left corner </w:t>
      </w:r>
      <w:r w:rsidR="002904AF">
        <w:rPr>
          <w:lang w:val="en-US"/>
        </w:rPr>
        <w:t xml:space="preserve">of the Message Details Dialog </w:t>
      </w:r>
      <w:r>
        <w:rPr>
          <w:lang w:val="en-US"/>
        </w:rPr>
        <w:t>allows you to iterate to the previous or next message of the current message list without closing the dialog.</w:t>
      </w:r>
    </w:p>
    <w:p w14:paraId="588966D7" w14:textId="696D882A" w:rsidR="0098496C" w:rsidRDefault="0098496C" w:rsidP="00D26237">
      <w:pPr>
        <w:rPr>
          <w:lang w:val="en-US"/>
        </w:rPr>
      </w:pPr>
      <w:r>
        <w:rPr>
          <w:lang w:val="en-US"/>
        </w:rPr>
        <w:t xml:space="preserve">MSI-NM messages may contain “references” to other messages (an update, a cancellation, a repetition, </w:t>
      </w:r>
      <w:r w:rsidR="00BA2EDE">
        <w:rPr>
          <w:lang w:val="en-US"/>
        </w:rPr>
        <w:t>etc.</w:t>
      </w:r>
      <w:r>
        <w:rPr>
          <w:lang w:val="en-US"/>
        </w:rPr>
        <w:t xml:space="preserve">). These references will be </w:t>
      </w:r>
      <w:r w:rsidR="00BA2EDE">
        <w:rPr>
          <w:lang w:val="en-US"/>
        </w:rPr>
        <w:t>hyperlinks</w:t>
      </w:r>
      <w:r>
        <w:rPr>
          <w:lang w:val="en-US"/>
        </w:rPr>
        <w:t xml:space="preserve"> that you can click to display the referenced message. In that case, the previous-next navigation buttons changes into a “Back” button, so that you can navigate back to the original message.</w:t>
      </w:r>
    </w:p>
    <w:p w14:paraId="4F3B851B" w14:textId="77777777" w:rsidR="0098496C" w:rsidRDefault="0098496C" w:rsidP="00D26237">
      <w:pPr>
        <w:rPr>
          <w:lang w:val="en-US"/>
        </w:rPr>
      </w:pPr>
    </w:p>
    <w:p w14:paraId="57C312D2" w14:textId="50503672" w:rsidR="00AF7E46" w:rsidRPr="00AF7E46" w:rsidRDefault="00AF7E46" w:rsidP="00D26237">
      <w:pPr>
        <w:rPr>
          <w:rStyle w:val="Kraftighenvisning"/>
        </w:rPr>
      </w:pPr>
      <w:r w:rsidRPr="00AF7E46">
        <w:rPr>
          <w:rStyle w:val="Kraftighenvisning"/>
        </w:rPr>
        <w:t>Action Menu</w:t>
      </w:r>
    </w:p>
    <w:p w14:paraId="71B5E544" w14:textId="07E1D279" w:rsidR="00AF7E46" w:rsidRDefault="00AF7E46" w:rsidP="00D26237">
      <w:pPr>
        <w:rPr>
          <w:lang w:val="en-US"/>
        </w:rPr>
      </w:pPr>
      <w:r>
        <w:rPr>
          <w:lang w:val="en-US"/>
        </w:rPr>
        <w:t xml:space="preserve">The </w:t>
      </w:r>
      <w:r w:rsidR="002904AF">
        <w:rPr>
          <w:lang w:val="en-US"/>
        </w:rPr>
        <w:t xml:space="preserve">Message </w:t>
      </w:r>
      <w:r>
        <w:rPr>
          <w:lang w:val="en-US"/>
        </w:rPr>
        <w:t>Details Dialog Action Menu sits</w:t>
      </w:r>
      <w:r w:rsidR="00197198">
        <w:rPr>
          <w:lang w:val="en-US"/>
        </w:rPr>
        <w:t xml:space="preserve"> next to the Navigation Buttons:</w:t>
      </w:r>
    </w:p>
    <w:p w14:paraId="7901B775" w14:textId="190278A2" w:rsidR="0098496C" w:rsidRDefault="0098496C" w:rsidP="00AF7E46">
      <w:pPr>
        <w:jc w:val="center"/>
        <w:rPr>
          <w:lang w:val="en-US"/>
        </w:rPr>
      </w:pPr>
      <w:r>
        <w:rPr>
          <w:noProof/>
          <w:lang w:val="da-DK" w:eastAsia="da-DK"/>
        </w:rPr>
        <w:drawing>
          <wp:inline distT="0" distB="0" distL="0" distR="0" wp14:anchorId="59F1DCBD" wp14:editId="6379E174">
            <wp:extent cx="1044000" cy="622800"/>
            <wp:effectExtent l="0" t="0" r="3810" b="635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44000" cy="622800"/>
                    </a:xfrm>
                    <a:prstGeom prst="rect">
                      <a:avLst/>
                    </a:prstGeom>
                    <a:noFill/>
                    <a:ln>
                      <a:noFill/>
                    </a:ln>
                  </pic:spPr>
                </pic:pic>
              </a:graphicData>
            </a:graphic>
          </wp:inline>
        </w:drawing>
      </w:r>
      <w:r w:rsidR="00CD0069">
        <w:rPr>
          <w:lang w:val="en-US"/>
        </w:rPr>
        <w:t xml:space="preserve">   </w:t>
      </w:r>
      <w:r w:rsidR="007D4E46">
        <w:rPr>
          <w:lang w:val="en-US"/>
        </w:rPr>
        <w:t xml:space="preserve">    </w:t>
      </w:r>
      <w:r w:rsidR="00CD0069">
        <w:rPr>
          <w:lang w:val="en-US"/>
        </w:rPr>
        <w:t xml:space="preserve"> </w:t>
      </w:r>
      <w:r w:rsidR="00CD0069">
        <w:rPr>
          <w:noProof/>
          <w:lang w:val="da-DK" w:eastAsia="da-DK"/>
        </w:rPr>
        <w:drawing>
          <wp:inline distT="0" distB="0" distL="0" distR="0" wp14:anchorId="7F50F49D" wp14:editId="55CB01E5">
            <wp:extent cx="1004400" cy="720000"/>
            <wp:effectExtent l="0" t="0" r="5715" b="4445"/>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04400" cy="720000"/>
                    </a:xfrm>
                    <a:prstGeom prst="rect">
                      <a:avLst/>
                    </a:prstGeom>
                    <a:noFill/>
                    <a:ln>
                      <a:noFill/>
                    </a:ln>
                  </pic:spPr>
                </pic:pic>
              </a:graphicData>
            </a:graphic>
          </wp:inline>
        </w:drawing>
      </w:r>
      <w:r w:rsidR="00CD0069">
        <w:rPr>
          <w:lang w:val="en-US"/>
        </w:rPr>
        <w:t xml:space="preserve">   </w:t>
      </w:r>
      <w:r w:rsidR="007D4E46">
        <w:rPr>
          <w:lang w:val="en-US"/>
        </w:rPr>
        <w:t xml:space="preserve">    </w:t>
      </w:r>
      <w:r w:rsidR="00CD0069">
        <w:rPr>
          <w:lang w:val="en-US"/>
        </w:rPr>
        <w:t xml:space="preserve"> </w:t>
      </w:r>
      <w:r>
        <w:rPr>
          <w:noProof/>
          <w:lang w:val="da-DK" w:eastAsia="da-DK"/>
        </w:rPr>
        <w:drawing>
          <wp:inline distT="0" distB="0" distL="0" distR="0" wp14:anchorId="5A367543" wp14:editId="68149777">
            <wp:extent cx="1137600" cy="954000"/>
            <wp:effectExtent l="0" t="0" r="5715" b="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37600" cy="954000"/>
                    </a:xfrm>
                    <a:prstGeom prst="rect">
                      <a:avLst/>
                    </a:prstGeom>
                    <a:noFill/>
                    <a:ln>
                      <a:noFill/>
                    </a:ln>
                  </pic:spPr>
                </pic:pic>
              </a:graphicData>
            </a:graphic>
          </wp:inline>
        </w:drawing>
      </w:r>
    </w:p>
    <w:p w14:paraId="5991A7EF" w14:textId="2B0A912B" w:rsidR="00AF7E46" w:rsidRPr="00AF7E46" w:rsidRDefault="00AF7E46" w:rsidP="00AF7E46">
      <w:pPr>
        <w:jc w:val="center"/>
        <w:rPr>
          <w:i/>
          <w:lang w:val="en-US"/>
        </w:rPr>
      </w:pPr>
      <w:r>
        <w:rPr>
          <w:i/>
          <w:lang w:val="en-US"/>
        </w:rPr>
        <w:t xml:space="preserve">Action Menu – for </w:t>
      </w:r>
      <w:r w:rsidR="00CD0069">
        <w:rPr>
          <w:i/>
          <w:lang w:val="en-US"/>
        </w:rPr>
        <w:t>an anonymous user, a logged in u</w:t>
      </w:r>
      <w:r>
        <w:rPr>
          <w:i/>
          <w:lang w:val="en-US"/>
        </w:rPr>
        <w:t xml:space="preserve">ser and </w:t>
      </w:r>
      <w:r w:rsidR="00CD0069">
        <w:rPr>
          <w:i/>
          <w:lang w:val="en-US"/>
        </w:rPr>
        <w:t>an e</w:t>
      </w:r>
      <w:r>
        <w:rPr>
          <w:i/>
          <w:lang w:val="en-US"/>
        </w:rPr>
        <w:t>ditor</w:t>
      </w:r>
    </w:p>
    <w:p w14:paraId="7E4C5BF6" w14:textId="77777777" w:rsidR="001634F3" w:rsidRDefault="001634F3" w:rsidP="00D26237">
      <w:pPr>
        <w:rPr>
          <w:lang w:val="en-US"/>
        </w:rPr>
      </w:pPr>
    </w:p>
    <w:p w14:paraId="5270ED2B" w14:textId="7D542473" w:rsidR="001634F3" w:rsidRDefault="00CD0069" w:rsidP="00D26237">
      <w:pPr>
        <w:rPr>
          <w:lang w:val="en-US"/>
        </w:rPr>
      </w:pPr>
      <w:r>
        <w:rPr>
          <w:lang w:val="en-US"/>
        </w:rPr>
        <w:t>As can be seen above, the available options differ depending on whether you are anonymous, logged in, or an editor (or admin</w:t>
      </w:r>
      <w:r w:rsidR="002904AF">
        <w:rPr>
          <w:lang w:val="en-US"/>
        </w:rPr>
        <w:t>istrator</w:t>
      </w:r>
      <w:r>
        <w:rPr>
          <w:lang w:val="en-US"/>
        </w:rPr>
        <w:t xml:space="preserve">). </w:t>
      </w:r>
      <w:r w:rsidR="00BA2EDE">
        <w:rPr>
          <w:lang w:val="en-US"/>
        </w:rPr>
        <w:t>“</w:t>
      </w:r>
      <w:r w:rsidR="007540D4" w:rsidRPr="007540D4">
        <w:rPr>
          <w:i/>
          <w:lang w:val="en-US"/>
        </w:rPr>
        <w:t>Editing</w:t>
      </w:r>
      <w:r w:rsidR="00BA2EDE">
        <w:rPr>
          <w:i/>
          <w:lang w:val="en-US"/>
        </w:rPr>
        <w:t>”</w:t>
      </w:r>
      <w:r w:rsidR="007540D4">
        <w:rPr>
          <w:lang w:val="en-US"/>
        </w:rPr>
        <w:t xml:space="preserve"> and </w:t>
      </w:r>
      <w:r w:rsidR="00BA2EDE">
        <w:rPr>
          <w:lang w:val="en-US"/>
        </w:rPr>
        <w:t>“</w:t>
      </w:r>
      <w:r w:rsidR="00BA2EDE" w:rsidRPr="007540D4">
        <w:rPr>
          <w:i/>
          <w:lang w:val="en-US"/>
        </w:rPr>
        <w:t>Manag</w:t>
      </w:r>
      <w:r w:rsidR="00BA2EDE">
        <w:rPr>
          <w:i/>
          <w:lang w:val="en-US"/>
        </w:rPr>
        <w:t>i</w:t>
      </w:r>
      <w:r w:rsidR="00BA2EDE" w:rsidRPr="007540D4">
        <w:rPr>
          <w:i/>
          <w:lang w:val="en-US"/>
        </w:rPr>
        <w:t>ng</w:t>
      </w:r>
      <w:r w:rsidR="00BA2EDE">
        <w:rPr>
          <w:i/>
          <w:lang w:val="en-US"/>
        </w:rPr>
        <w:t>”</w:t>
      </w:r>
      <w:r w:rsidR="007540D4">
        <w:rPr>
          <w:lang w:val="en-US"/>
        </w:rPr>
        <w:t xml:space="preserve"> messages</w:t>
      </w:r>
      <w:r>
        <w:rPr>
          <w:lang w:val="en-US"/>
        </w:rPr>
        <w:t xml:space="preserve"> will be </w:t>
      </w:r>
      <w:r w:rsidR="00753B4F">
        <w:rPr>
          <w:lang w:val="en-US"/>
        </w:rPr>
        <w:t>detailed</w:t>
      </w:r>
      <w:r>
        <w:rPr>
          <w:lang w:val="en-US"/>
        </w:rPr>
        <w:t xml:space="preserve"> in subsequent sections.</w:t>
      </w:r>
    </w:p>
    <w:p w14:paraId="01236C27" w14:textId="7631F5BA" w:rsidR="0006582F" w:rsidRDefault="00857A1B" w:rsidP="0006582F">
      <w:pPr>
        <w:pStyle w:val="Listeafsnit"/>
        <w:numPr>
          <w:ilvl w:val="0"/>
          <w:numId w:val="11"/>
        </w:numPr>
        <w:rPr>
          <w:lang w:val="en-US"/>
        </w:rPr>
      </w:pPr>
      <w:r>
        <w:rPr>
          <w:lang w:val="en-US"/>
        </w:rPr>
        <w:t>Add/Remove bookmark: Logg</w:t>
      </w:r>
      <w:r w:rsidR="0006582F">
        <w:rPr>
          <w:lang w:val="en-US"/>
        </w:rPr>
        <w:t>ed in users can bookmark individual messages, and subsequently search for bookmarked messages on the Search page.</w:t>
      </w:r>
      <w:r w:rsidR="0006582F">
        <w:rPr>
          <w:lang w:val="en-US"/>
        </w:rPr>
        <w:br/>
        <w:t xml:space="preserve">An editor can e.g. utilize this feature to bookmark a set of </w:t>
      </w:r>
      <w:r w:rsidR="0006582F">
        <w:rPr>
          <w:i/>
          <w:lang w:val="en-US"/>
        </w:rPr>
        <w:t>standard</w:t>
      </w:r>
      <w:r w:rsidR="0006582F">
        <w:rPr>
          <w:lang w:val="en-US"/>
        </w:rPr>
        <w:t xml:space="preserve"> </w:t>
      </w:r>
      <w:r w:rsidR="0006582F" w:rsidRPr="0006582F">
        <w:rPr>
          <w:i/>
          <w:lang w:val="en-US"/>
        </w:rPr>
        <w:t>messages</w:t>
      </w:r>
      <w:r w:rsidR="0006582F">
        <w:rPr>
          <w:lang w:val="en-US"/>
        </w:rPr>
        <w:t xml:space="preserve"> that can be copied when creating new messages.</w:t>
      </w:r>
    </w:p>
    <w:p w14:paraId="6C8BB32F" w14:textId="7432CF26" w:rsidR="0006582F" w:rsidRDefault="0006582F" w:rsidP="0006582F">
      <w:pPr>
        <w:pStyle w:val="Listeafsnit"/>
        <w:numPr>
          <w:ilvl w:val="0"/>
          <w:numId w:val="11"/>
        </w:numPr>
        <w:rPr>
          <w:lang w:val="en-US"/>
        </w:rPr>
      </w:pPr>
      <w:r>
        <w:rPr>
          <w:lang w:val="en-US"/>
        </w:rPr>
        <w:t>Generate PDF: Will create a PDF document with the selected message. This is particularly useful if you wish to make a printed copy of the selected message.</w:t>
      </w:r>
    </w:p>
    <w:p w14:paraId="093BBB4C" w14:textId="36530ED0" w:rsidR="00A57A60" w:rsidRPr="0006582F" w:rsidRDefault="00A57A60" w:rsidP="0006582F">
      <w:pPr>
        <w:pStyle w:val="Listeafsnit"/>
        <w:numPr>
          <w:ilvl w:val="0"/>
          <w:numId w:val="11"/>
        </w:numPr>
        <w:rPr>
          <w:lang w:val="en-US"/>
        </w:rPr>
      </w:pPr>
      <w:r>
        <w:rPr>
          <w:lang w:val="en-US"/>
        </w:rPr>
        <w:t>Add to calendar: Will generate an ICS file in the iCalendar format for the selected message. The ICS file can subsequently be added to most popular calendar applications.</w:t>
      </w:r>
      <w:r>
        <w:rPr>
          <w:lang w:val="en-US"/>
        </w:rPr>
        <w:br/>
        <w:t>NB: This feature is currently at a proof-of-concept level and not very robust.</w:t>
      </w:r>
    </w:p>
    <w:p w14:paraId="3857E051" w14:textId="7FA68572" w:rsidR="00D02F9E" w:rsidRDefault="00D02F9E">
      <w:pPr>
        <w:spacing w:before="0" w:after="0"/>
        <w:jc w:val="left"/>
        <w:rPr>
          <w:lang w:val="en-US"/>
        </w:rPr>
      </w:pPr>
      <w:r>
        <w:rPr>
          <w:lang w:val="en-US"/>
        </w:rPr>
        <w:br w:type="page"/>
      </w:r>
    </w:p>
    <w:p w14:paraId="15943639" w14:textId="013C2C0E" w:rsidR="00935B66" w:rsidRDefault="00D02F9E" w:rsidP="00D02F9E">
      <w:pPr>
        <w:pStyle w:val="Overskrift2"/>
        <w:rPr>
          <w:lang w:val="en-US"/>
        </w:rPr>
      </w:pPr>
      <w:r>
        <w:rPr>
          <w:lang w:val="en-US"/>
        </w:rPr>
        <w:lastRenderedPageBreak/>
        <w:t>Search Page</w:t>
      </w:r>
    </w:p>
    <w:p w14:paraId="0D6BF254" w14:textId="6BE4C880" w:rsidR="00D02F9E" w:rsidRDefault="00FC19F0" w:rsidP="00D26237">
      <w:pPr>
        <w:rPr>
          <w:lang w:val="en-US"/>
        </w:rPr>
      </w:pPr>
      <w:r>
        <w:rPr>
          <w:lang w:val="en-US"/>
        </w:rPr>
        <w:t>The Search Page is the main page for displaying MSI-NM messages. Upon first entering the Search Page, the list of messages being displayed is the currently active (published) MSI and NM messages.</w:t>
      </w:r>
    </w:p>
    <w:p w14:paraId="225780E1" w14:textId="77777777" w:rsidR="00FC19F0" w:rsidRDefault="00FC19F0" w:rsidP="00D26237">
      <w:pPr>
        <w:rPr>
          <w:lang w:val="en-US"/>
        </w:rPr>
      </w:pPr>
    </w:p>
    <w:p w14:paraId="11F7FB40" w14:textId="716E92F9" w:rsidR="00FC19F0" w:rsidRPr="00FC19F0" w:rsidRDefault="00FC19F0" w:rsidP="00D26237">
      <w:pPr>
        <w:rPr>
          <w:rStyle w:val="Kraftighenvisning"/>
        </w:rPr>
      </w:pPr>
      <w:r w:rsidRPr="00FC19F0">
        <w:rPr>
          <w:rStyle w:val="Kraftighenvisning"/>
        </w:rPr>
        <w:t>View Modes</w:t>
      </w:r>
    </w:p>
    <w:p w14:paraId="7806BDDD" w14:textId="57D473E2" w:rsidR="003D7D1B" w:rsidRDefault="00FC19F0" w:rsidP="00D26237">
      <w:pPr>
        <w:rPr>
          <w:lang w:val="en-US"/>
        </w:rPr>
      </w:pPr>
      <w:r>
        <w:rPr>
          <w:lang w:val="en-US"/>
        </w:rPr>
        <w:t xml:space="preserve">The </w:t>
      </w:r>
      <w:r w:rsidR="003577E3">
        <w:rPr>
          <w:lang w:val="en-US"/>
        </w:rPr>
        <w:t xml:space="preserve">View Mode </w:t>
      </w:r>
      <w:r>
        <w:rPr>
          <w:lang w:val="en-US"/>
        </w:rPr>
        <w:t xml:space="preserve">sub-menu </w:t>
      </w:r>
      <w:r w:rsidR="003577E3">
        <w:rPr>
          <w:lang w:val="en-US"/>
        </w:rPr>
        <w:t>of</w:t>
      </w:r>
      <w:r>
        <w:rPr>
          <w:lang w:val="en-US"/>
        </w:rPr>
        <w:t xml:space="preserve"> the </w:t>
      </w:r>
      <w:r w:rsidR="003577E3">
        <w:rPr>
          <w:lang w:val="en-US"/>
        </w:rPr>
        <w:t>T</w:t>
      </w:r>
      <w:r>
        <w:rPr>
          <w:lang w:val="en-US"/>
        </w:rPr>
        <w:t xml:space="preserve">op </w:t>
      </w:r>
      <w:r w:rsidR="003577E3">
        <w:rPr>
          <w:lang w:val="en-US"/>
        </w:rPr>
        <w:t>M</w:t>
      </w:r>
      <w:r>
        <w:rPr>
          <w:lang w:val="en-US"/>
        </w:rPr>
        <w:t>enu allows you to select between four different view modes:</w:t>
      </w:r>
    </w:p>
    <w:p w14:paraId="42ECD5CE" w14:textId="77777777" w:rsidR="00FC19F0" w:rsidRDefault="00FC19F0" w:rsidP="00D26237">
      <w:pPr>
        <w:rPr>
          <w:lang w:val="en-US"/>
        </w:rPr>
      </w:pPr>
    </w:p>
    <w:p w14:paraId="35AEB641" w14:textId="444B695B" w:rsidR="003D7D1B" w:rsidRDefault="003D7D1B" w:rsidP="00FC19F0">
      <w:pPr>
        <w:jc w:val="center"/>
        <w:rPr>
          <w:lang w:val="en-US"/>
        </w:rPr>
      </w:pPr>
      <w:r>
        <w:rPr>
          <w:noProof/>
          <w:lang w:val="da-DK" w:eastAsia="da-DK"/>
        </w:rPr>
        <w:drawing>
          <wp:inline distT="0" distB="0" distL="0" distR="0" wp14:anchorId="01A658EA" wp14:editId="2D6306E4">
            <wp:extent cx="5688000" cy="4132800"/>
            <wp:effectExtent l="0" t="0" r="8255" b="127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8000" cy="4132800"/>
                    </a:xfrm>
                    <a:prstGeom prst="rect">
                      <a:avLst/>
                    </a:prstGeom>
                    <a:noFill/>
                    <a:ln>
                      <a:noFill/>
                    </a:ln>
                  </pic:spPr>
                </pic:pic>
              </a:graphicData>
            </a:graphic>
          </wp:inline>
        </w:drawing>
      </w:r>
    </w:p>
    <w:p w14:paraId="454DED62" w14:textId="7F0398B1" w:rsidR="00FC19F0" w:rsidRPr="00FC19F0" w:rsidRDefault="00FC19F0" w:rsidP="00FC19F0">
      <w:pPr>
        <w:jc w:val="center"/>
        <w:rPr>
          <w:i/>
          <w:lang w:val="en-US"/>
        </w:rPr>
      </w:pPr>
      <w:r w:rsidRPr="00FC19F0">
        <w:rPr>
          <w:i/>
          <w:lang w:val="en-US"/>
        </w:rPr>
        <w:t xml:space="preserve">Grid </w:t>
      </w:r>
      <w:r w:rsidR="000C2FF5">
        <w:rPr>
          <w:i/>
          <w:lang w:val="en-US"/>
        </w:rPr>
        <w:t>V</w:t>
      </w:r>
      <w:r w:rsidRPr="00FC19F0">
        <w:rPr>
          <w:i/>
          <w:lang w:val="en-US"/>
        </w:rPr>
        <w:t xml:space="preserve">iew </w:t>
      </w:r>
      <w:r w:rsidR="000C2FF5">
        <w:rPr>
          <w:i/>
          <w:lang w:val="en-US"/>
        </w:rPr>
        <w:t>M</w:t>
      </w:r>
      <w:r w:rsidRPr="00FC19F0">
        <w:rPr>
          <w:i/>
          <w:lang w:val="en-US"/>
        </w:rPr>
        <w:t>ode</w:t>
      </w:r>
    </w:p>
    <w:p w14:paraId="792FFE49" w14:textId="77777777" w:rsidR="00424738" w:rsidRDefault="00424738" w:rsidP="00FC19F0">
      <w:pPr>
        <w:jc w:val="center"/>
        <w:rPr>
          <w:lang w:val="en-US"/>
        </w:rPr>
      </w:pPr>
    </w:p>
    <w:p w14:paraId="413B2D35" w14:textId="2210D7D0" w:rsidR="00424738" w:rsidRDefault="00424738" w:rsidP="00FC19F0">
      <w:pPr>
        <w:jc w:val="center"/>
        <w:rPr>
          <w:lang w:val="en-US"/>
        </w:rPr>
      </w:pPr>
      <w:r>
        <w:rPr>
          <w:noProof/>
          <w:lang w:val="da-DK" w:eastAsia="da-DK"/>
        </w:rPr>
        <w:lastRenderedPageBreak/>
        <w:drawing>
          <wp:inline distT="0" distB="0" distL="0" distR="0" wp14:anchorId="043A4026" wp14:editId="4B0C2F98">
            <wp:extent cx="5698800" cy="3888000"/>
            <wp:effectExtent l="0" t="0" r="0"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8800" cy="3888000"/>
                    </a:xfrm>
                    <a:prstGeom prst="rect">
                      <a:avLst/>
                    </a:prstGeom>
                    <a:noFill/>
                    <a:ln>
                      <a:noFill/>
                    </a:ln>
                  </pic:spPr>
                </pic:pic>
              </a:graphicData>
            </a:graphic>
          </wp:inline>
        </w:drawing>
      </w:r>
    </w:p>
    <w:p w14:paraId="52543B6D" w14:textId="732615BC" w:rsidR="00FC19F0" w:rsidRPr="00FC19F0" w:rsidRDefault="00FC19F0" w:rsidP="00FC19F0">
      <w:pPr>
        <w:jc w:val="center"/>
        <w:rPr>
          <w:i/>
          <w:lang w:val="en-US"/>
        </w:rPr>
      </w:pPr>
      <w:r w:rsidRPr="00FC19F0">
        <w:rPr>
          <w:i/>
          <w:lang w:val="en-US"/>
        </w:rPr>
        <w:t xml:space="preserve">Details </w:t>
      </w:r>
      <w:r w:rsidR="000C2FF5">
        <w:rPr>
          <w:i/>
          <w:lang w:val="en-US"/>
        </w:rPr>
        <w:t>V</w:t>
      </w:r>
      <w:r w:rsidRPr="00FC19F0">
        <w:rPr>
          <w:i/>
          <w:lang w:val="en-US"/>
        </w:rPr>
        <w:t xml:space="preserve">iew </w:t>
      </w:r>
      <w:r w:rsidR="000C2FF5">
        <w:rPr>
          <w:i/>
          <w:lang w:val="en-US"/>
        </w:rPr>
        <w:t>M</w:t>
      </w:r>
      <w:r w:rsidRPr="00FC19F0">
        <w:rPr>
          <w:i/>
          <w:lang w:val="en-US"/>
        </w:rPr>
        <w:t>ode</w:t>
      </w:r>
    </w:p>
    <w:p w14:paraId="57090B7B" w14:textId="77777777" w:rsidR="00424738" w:rsidRDefault="00424738" w:rsidP="00FC19F0">
      <w:pPr>
        <w:jc w:val="center"/>
        <w:rPr>
          <w:lang w:val="en-US"/>
        </w:rPr>
      </w:pPr>
    </w:p>
    <w:p w14:paraId="45F49826" w14:textId="7EF9B4C0" w:rsidR="00424738" w:rsidRDefault="00424738" w:rsidP="00FC19F0">
      <w:pPr>
        <w:jc w:val="center"/>
        <w:rPr>
          <w:lang w:val="en-US"/>
        </w:rPr>
      </w:pPr>
      <w:r>
        <w:rPr>
          <w:noProof/>
          <w:lang w:val="da-DK" w:eastAsia="da-DK"/>
        </w:rPr>
        <w:drawing>
          <wp:inline distT="0" distB="0" distL="0" distR="0" wp14:anchorId="563670B0" wp14:editId="2D8AC119">
            <wp:extent cx="5698800" cy="2710800"/>
            <wp:effectExtent l="0" t="0" r="0"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8800" cy="2710800"/>
                    </a:xfrm>
                    <a:prstGeom prst="rect">
                      <a:avLst/>
                    </a:prstGeom>
                    <a:noFill/>
                    <a:ln>
                      <a:noFill/>
                    </a:ln>
                  </pic:spPr>
                </pic:pic>
              </a:graphicData>
            </a:graphic>
          </wp:inline>
        </w:drawing>
      </w:r>
    </w:p>
    <w:p w14:paraId="41021B85" w14:textId="73FC033B" w:rsidR="00FC19F0" w:rsidRPr="000C2FF5" w:rsidRDefault="000C2FF5" w:rsidP="00FC19F0">
      <w:pPr>
        <w:jc w:val="center"/>
        <w:rPr>
          <w:i/>
          <w:lang w:val="en-US"/>
        </w:rPr>
      </w:pPr>
      <w:r>
        <w:rPr>
          <w:i/>
          <w:lang w:val="en-US"/>
        </w:rPr>
        <w:t>Table View Mode</w:t>
      </w:r>
    </w:p>
    <w:p w14:paraId="5EB94DD8" w14:textId="77777777" w:rsidR="00FC19F0" w:rsidRDefault="00FC19F0" w:rsidP="00FC19F0">
      <w:pPr>
        <w:jc w:val="center"/>
        <w:rPr>
          <w:lang w:val="en-US"/>
        </w:rPr>
      </w:pPr>
    </w:p>
    <w:p w14:paraId="05EC41CC" w14:textId="76747A53" w:rsidR="00FC19F0" w:rsidRDefault="00FC19F0" w:rsidP="00FC19F0">
      <w:pPr>
        <w:jc w:val="center"/>
        <w:rPr>
          <w:lang w:val="en-US"/>
        </w:rPr>
      </w:pPr>
      <w:r>
        <w:rPr>
          <w:noProof/>
          <w:lang w:val="da-DK" w:eastAsia="da-DK"/>
        </w:rPr>
        <w:lastRenderedPageBreak/>
        <w:drawing>
          <wp:inline distT="0" distB="0" distL="0" distR="0" wp14:anchorId="514208D7" wp14:editId="3F1E9E9E">
            <wp:extent cx="5616000" cy="3250800"/>
            <wp:effectExtent l="0" t="0" r="3810" b="6985"/>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6000" cy="3250800"/>
                    </a:xfrm>
                    <a:prstGeom prst="rect">
                      <a:avLst/>
                    </a:prstGeom>
                    <a:noFill/>
                    <a:ln>
                      <a:noFill/>
                    </a:ln>
                  </pic:spPr>
                </pic:pic>
              </a:graphicData>
            </a:graphic>
          </wp:inline>
        </w:drawing>
      </w:r>
    </w:p>
    <w:p w14:paraId="4805BE5A" w14:textId="1F646CDF" w:rsidR="000C2FF5" w:rsidRPr="000C2FF5" w:rsidRDefault="000C2FF5" w:rsidP="00FC19F0">
      <w:pPr>
        <w:jc w:val="center"/>
        <w:rPr>
          <w:i/>
          <w:lang w:val="en-US"/>
        </w:rPr>
      </w:pPr>
      <w:r w:rsidRPr="000C2FF5">
        <w:rPr>
          <w:i/>
          <w:lang w:val="en-US"/>
        </w:rPr>
        <w:t>Map View Mode</w:t>
      </w:r>
    </w:p>
    <w:p w14:paraId="1B468C07" w14:textId="77777777" w:rsidR="00D06305" w:rsidRDefault="00D06305" w:rsidP="00D26237">
      <w:pPr>
        <w:rPr>
          <w:lang w:val="en-US"/>
        </w:rPr>
      </w:pPr>
    </w:p>
    <w:p w14:paraId="7D61B649" w14:textId="32F43BB9" w:rsidR="00424738" w:rsidRDefault="00D06305" w:rsidP="00D26237">
      <w:pPr>
        <w:rPr>
          <w:lang w:val="en-US"/>
        </w:rPr>
      </w:pPr>
      <w:r>
        <w:rPr>
          <w:lang w:val="en-US"/>
        </w:rPr>
        <w:t xml:space="preserve">In all the view modes, clicking on a message will open the </w:t>
      </w:r>
      <w:r w:rsidR="008F4528">
        <w:rPr>
          <w:i/>
          <w:lang w:val="en-US"/>
        </w:rPr>
        <w:t>Message</w:t>
      </w:r>
      <w:r w:rsidRPr="00D06305">
        <w:rPr>
          <w:i/>
          <w:lang w:val="en-US"/>
        </w:rPr>
        <w:t xml:space="preserve"> Details Dialog</w:t>
      </w:r>
      <w:r>
        <w:rPr>
          <w:lang w:val="en-US"/>
        </w:rPr>
        <w:t xml:space="preserve"> described in a previous section.</w:t>
      </w:r>
    </w:p>
    <w:p w14:paraId="6AB1693F" w14:textId="0FB5BA27" w:rsidR="000C2FF5" w:rsidRDefault="00D06305" w:rsidP="00D26237">
      <w:pPr>
        <w:rPr>
          <w:lang w:val="en-US"/>
        </w:rPr>
      </w:pPr>
      <w:r>
        <w:rPr>
          <w:lang w:val="en-US"/>
        </w:rPr>
        <w:t>For all view modes</w:t>
      </w:r>
      <w:r w:rsidR="006517EE">
        <w:rPr>
          <w:lang w:val="en-US"/>
        </w:rPr>
        <w:t>,</w:t>
      </w:r>
      <w:r>
        <w:rPr>
          <w:lang w:val="en-US"/>
        </w:rPr>
        <w:t xml:space="preserve"> bar the Map view mode, you get direct access to the action menu associated with the message details</w:t>
      </w:r>
      <w:r w:rsidR="006517EE">
        <w:rPr>
          <w:lang w:val="en-US"/>
        </w:rPr>
        <w:t>, also described in the previous section</w:t>
      </w:r>
      <w:r>
        <w:rPr>
          <w:lang w:val="en-US"/>
        </w:rPr>
        <w:t>:</w:t>
      </w:r>
    </w:p>
    <w:p w14:paraId="015A47B3" w14:textId="37230BF6" w:rsidR="00424738" w:rsidRDefault="00424738" w:rsidP="00424738">
      <w:pPr>
        <w:jc w:val="center"/>
        <w:rPr>
          <w:lang w:val="en-US"/>
        </w:rPr>
      </w:pPr>
      <w:r>
        <w:rPr>
          <w:noProof/>
          <w:lang w:val="da-DK" w:eastAsia="da-DK"/>
        </w:rPr>
        <w:drawing>
          <wp:inline distT="0" distB="0" distL="0" distR="0" wp14:anchorId="798CD988" wp14:editId="3D885188">
            <wp:extent cx="1537200" cy="1537200"/>
            <wp:effectExtent l="0" t="0" r="6350" b="635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7200" cy="1537200"/>
                    </a:xfrm>
                    <a:prstGeom prst="rect">
                      <a:avLst/>
                    </a:prstGeom>
                    <a:noFill/>
                    <a:ln>
                      <a:noFill/>
                    </a:ln>
                  </pic:spPr>
                </pic:pic>
              </a:graphicData>
            </a:graphic>
          </wp:inline>
        </w:drawing>
      </w:r>
    </w:p>
    <w:p w14:paraId="6AFB71B1" w14:textId="0FE75208" w:rsidR="00D06305" w:rsidRPr="00D06305" w:rsidRDefault="00D06305" w:rsidP="00424738">
      <w:pPr>
        <w:jc w:val="center"/>
        <w:rPr>
          <w:i/>
          <w:lang w:val="en-US"/>
        </w:rPr>
      </w:pPr>
      <w:r w:rsidRPr="00D06305">
        <w:rPr>
          <w:i/>
          <w:lang w:val="en-US"/>
        </w:rPr>
        <w:t>Action Menu – for editors</w:t>
      </w:r>
    </w:p>
    <w:p w14:paraId="31ACA254" w14:textId="77777777" w:rsidR="00424738" w:rsidRDefault="00424738" w:rsidP="00D26237">
      <w:pPr>
        <w:rPr>
          <w:lang w:val="en-US"/>
        </w:rPr>
      </w:pPr>
    </w:p>
    <w:p w14:paraId="70C9FB2C" w14:textId="77777777" w:rsidR="006517EE" w:rsidRDefault="006517EE" w:rsidP="00D26237">
      <w:pPr>
        <w:rPr>
          <w:lang w:val="en-US"/>
        </w:rPr>
      </w:pPr>
    </w:p>
    <w:p w14:paraId="73E2D0AB" w14:textId="19B636E3" w:rsidR="002066D0" w:rsidRPr="002066D0" w:rsidRDefault="002066D0" w:rsidP="00D26237">
      <w:pPr>
        <w:rPr>
          <w:rStyle w:val="Kraftighenvisning"/>
        </w:rPr>
      </w:pPr>
      <w:r w:rsidRPr="002066D0">
        <w:rPr>
          <w:rStyle w:val="Kraftighenvisning"/>
        </w:rPr>
        <w:t>Map View Mode</w:t>
      </w:r>
      <w:r>
        <w:rPr>
          <w:rStyle w:val="Kraftighenvisning"/>
        </w:rPr>
        <w:t xml:space="preserve"> Specifics</w:t>
      </w:r>
    </w:p>
    <w:p w14:paraId="7C76A1EF" w14:textId="16DA2AF6" w:rsidR="00D06305" w:rsidRDefault="00E75A3D" w:rsidP="00D26237">
      <w:pPr>
        <w:rPr>
          <w:lang w:val="en-US"/>
        </w:rPr>
      </w:pPr>
      <w:r>
        <w:rPr>
          <w:lang w:val="en-US"/>
        </w:rPr>
        <w:t xml:space="preserve">The </w:t>
      </w:r>
      <w:r w:rsidR="00D06305">
        <w:rPr>
          <w:lang w:val="en-US"/>
        </w:rPr>
        <w:t xml:space="preserve">Map view mode </w:t>
      </w:r>
      <w:r>
        <w:rPr>
          <w:lang w:val="en-US"/>
        </w:rPr>
        <w:t xml:space="preserve">use </w:t>
      </w:r>
      <w:r w:rsidR="00D06305" w:rsidRPr="00E75A3D">
        <w:rPr>
          <w:i/>
          <w:lang w:val="en-US"/>
        </w:rPr>
        <w:t>clustering</w:t>
      </w:r>
      <w:r>
        <w:rPr>
          <w:lang w:val="en-US"/>
        </w:rPr>
        <w:t xml:space="preserve"> to avoid clutter when you zoom out. So, adjacent MSI-NM messages may be clustered into a single </w:t>
      </w:r>
      <w:r w:rsidR="006517EE">
        <w:rPr>
          <w:lang w:val="en-US"/>
        </w:rPr>
        <w:t>icon</w:t>
      </w:r>
      <w:r>
        <w:rPr>
          <w:lang w:val="en-US"/>
        </w:rPr>
        <w:t xml:space="preserve"> on the map with a title that indicates how many message are </w:t>
      </w:r>
      <w:r w:rsidR="006517EE">
        <w:rPr>
          <w:lang w:val="en-US"/>
        </w:rPr>
        <w:t xml:space="preserve">being </w:t>
      </w:r>
      <w:r>
        <w:rPr>
          <w:lang w:val="en-US"/>
        </w:rPr>
        <w:t>combined:</w:t>
      </w:r>
    </w:p>
    <w:p w14:paraId="3842C955" w14:textId="77777777" w:rsidR="00D06305" w:rsidRDefault="00D06305" w:rsidP="00D26237">
      <w:pPr>
        <w:rPr>
          <w:lang w:val="en-US"/>
        </w:rPr>
      </w:pPr>
    </w:p>
    <w:p w14:paraId="7532A634" w14:textId="5825BD7E" w:rsidR="00D06305" w:rsidRDefault="00D06305" w:rsidP="00190354">
      <w:pPr>
        <w:jc w:val="center"/>
        <w:rPr>
          <w:lang w:val="en-US"/>
        </w:rPr>
      </w:pPr>
      <w:r>
        <w:rPr>
          <w:noProof/>
          <w:lang w:val="da-DK" w:eastAsia="da-DK"/>
        </w:rPr>
        <w:lastRenderedPageBreak/>
        <w:drawing>
          <wp:inline distT="0" distB="0" distL="0" distR="0" wp14:anchorId="2025A172" wp14:editId="3CABD5F2">
            <wp:extent cx="1904400" cy="1389600"/>
            <wp:effectExtent l="0" t="0" r="635" b="127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4400" cy="1389600"/>
                    </a:xfrm>
                    <a:prstGeom prst="rect">
                      <a:avLst/>
                    </a:prstGeom>
                    <a:noFill/>
                    <a:ln>
                      <a:noFill/>
                    </a:ln>
                  </pic:spPr>
                </pic:pic>
              </a:graphicData>
            </a:graphic>
          </wp:inline>
        </w:drawing>
      </w:r>
      <w:r w:rsidR="00190354">
        <w:rPr>
          <w:lang w:val="en-US"/>
        </w:rPr>
        <w:t xml:space="preserve">            </w:t>
      </w:r>
      <w:r w:rsidR="00190354">
        <w:rPr>
          <w:noProof/>
          <w:lang w:val="da-DK" w:eastAsia="da-DK"/>
        </w:rPr>
        <w:drawing>
          <wp:inline distT="0" distB="0" distL="0" distR="0" wp14:anchorId="15766CF3" wp14:editId="0BF78057">
            <wp:extent cx="1904400" cy="1314000"/>
            <wp:effectExtent l="0" t="0" r="635" b="635"/>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04400" cy="1314000"/>
                    </a:xfrm>
                    <a:prstGeom prst="rect">
                      <a:avLst/>
                    </a:prstGeom>
                    <a:noFill/>
                    <a:ln>
                      <a:noFill/>
                    </a:ln>
                  </pic:spPr>
                </pic:pic>
              </a:graphicData>
            </a:graphic>
          </wp:inline>
        </w:drawing>
      </w:r>
    </w:p>
    <w:p w14:paraId="3AE37D90" w14:textId="29565F17" w:rsidR="00190354" w:rsidRPr="00190354" w:rsidRDefault="00190354" w:rsidP="00190354">
      <w:pPr>
        <w:jc w:val="center"/>
        <w:rPr>
          <w:i/>
          <w:lang w:val="en-US"/>
        </w:rPr>
      </w:pPr>
      <w:r w:rsidRPr="00190354">
        <w:rPr>
          <w:i/>
          <w:lang w:val="en-US"/>
        </w:rPr>
        <w:t>Map Clustering – before and after zooming in at arrow</w:t>
      </w:r>
    </w:p>
    <w:p w14:paraId="568E9F94" w14:textId="77777777" w:rsidR="00424738" w:rsidRDefault="00424738" w:rsidP="00D26237">
      <w:pPr>
        <w:rPr>
          <w:lang w:val="en-US"/>
        </w:rPr>
      </w:pPr>
    </w:p>
    <w:p w14:paraId="7008FD19" w14:textId="0272B642" w:rsidR="00DB7E7E" w:rsidRDefault="00DB7E7E" w:rsidP="00D26237">
      <w:pPr>
        <w:rPr>
          <w:lang w:val="en-US"/>
        </w:rPr>
      </w:pPr>
      <w:r>
        <w:rPr>
          <w:lang w:val="en-US"/>
        </w:rPr>
        <w:t>Symbols used on in the Map view mode:</w:t>
      </w:r>
    </w:p>
    <w:tbl>
      <w:tblPr>
        <w:tblStyle w:val="Gittertabel1-lys-farve1"/>
        <w:tblW w:w="0" w:type="auto"/>
        <w:tblLook w:val="04A0" w:firstRow="1" w:lastRow="0" w:firstColumn="1" w:lastColumn="0" w:noHBand="0" w:noVBand="1"/>
      </w:tblPr>
      <w:tblGrid>
        <w:gridCol w:w="1668"/>
        <w:gridCol w:w="7498"/>
      </w:tblGrid>
      <w:tr w:rsidR="00026297" w14:paraId="27CD4763" w14:textId="77777777" w:rsidTr="003A4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65D5882" w14:textId="10287161" w:rsidR="00026297" w:rsidRDefault="00026297" w:rsidP="00D26237">
            <w:pPr>
              <w:rPr>
                <w:lang w:val="en-US"/>
              </w:rPr>
            </w:pPr>
            <w:r>
              <w:rPr>
                <w:lang w:val="en-US"/>
              </w:rPr>
              <w:t>Symbol</w:t>
            </w:r>
          </w:p>
        </w:tc>
        <w:tc>
          <w:tcPr>
            <w:tcW w:w="7498" w:type="dxa"/>
          </w:tcPr>
          <w:p w14:paraId="56196890" w14:textId="7A925C25" w:rsidR="00026297" w:rsidRDefault="00026297" w:rsidP="00D26237">
            <w:pPr>
              <w:cnfStyle w:val="100000000000" w:firstRow="1" w:lastRow="0" w:firstColumn="0" w:lastColumn="0" w:oddVBand="0" w:evenVBand="0" w:oddHBand="0" w:evenHBand="0" w:firstRowFirstColumn="0" w:firstRowLastColumn="0" w:lastRowFirstColumn="0" w:lastRowLastColumn="0"/>
              <w:rPr>
                <w:lang w:val="en-US"/>
              </w:rPr>
            </w:pPr>
            <w:r>
              <w:rPr>
                <w:lang w:val="en-US"/>
              </w:rPr>
              <w:t>Meaning</w:t>
            </w:r>
          </w:p>
        </w:tc>
      </w:tr>
      <w:tr w:rsidR="00026297" w14:paraId="5C32D0FF" w14:textId="77777777" w:rsidTr="003A4EA4">
        <w:tc>
          <w:tcPr>
            <w:cnfStyle w:val="001000000000" w:firstRow="0" w:lastRow="0" w:firstColumn="1" w:lastColumn="0" w:oddVBand="0" w:evenVBand="0" w:oddHBand="0" w:evenHBand="0" w:firstRowFirstColumn="0" w:firstRowLastColumn="0" w:lastRowFirstColumn="0" w:lastRowLastColumn="0"/>
            <w:tcW w:w="1668" w:type="dxa"/>
          </w:tcPr>
          <w:p w14:paraId="09386A19" w14:textId="29093750" w:rsidR="00026297" w:rsidRDefault="003A4EA4" w:rsidP="00D26237">
            <w:pPr>
              <w:rPr>
                <w:lang w:val="en-US"/>
              </w:rPr>
            </w:pPr>
            <w:r>
              <w:rPr>
                <w:b w:val="0"/>
                <w:bCs w:val="0"/>
              </w:rPr>
              <w:object w:dxaOrig="1845" w:dyaOrig="1065" w14:anchorId="25215A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pt;height:33pt" o:ole="">
                  <v:imagedata r:id="rId36" o:title=""/>
                </v:shape>
                <o:OLEObject Type="Embed" ProgID="PBrush" ShapeID="_x0000_i1025" DrawAspect="Content" ObjectID="_1478334648" r:id="rId37"/>
              </w:object>
            </w:r>
          </w:p>
        </w:tc>
        <w:tc>
          <w:tcPr>
            <w:tcW w:w="7498" w:type="dxa"/>
          </w:tcPr>
          <w:p w14:paraId="544AFF59" w14:textId="44B37F45" w:rsidR="00026297" w:rsidRDefault="00026297" w:rsidP="00026297">
            <w:pPr>
              <w:cnfStyle w:val="000000000000" w:firstRow="0" w:lastRow="0" w:firstColumn="0" w:lastColumn="0" w:oddVBand="0" w:evenVBand="0" w:oddHBand="0" w:evenHBand="0" w:firstRowFirstColumn="0" w:firstRowLastColumn="0" w:lastRowFirstColumn="0" w:lastRowLastColumn="0"/>
              <w:rPr>
                <w:lang w:val="en-US"/>
              </w:rPr>
            </w:pPr>
            <w:r>
              <w:rPr>
                <w:lang w:val="en-US"/>
              </w:rPr>
              <w:t>MSI and NM messages that define locations in term of polygons, circles or polylines are drawn with their actual outline.</w:t>
            </w:r>
          </w:p>
        </w:tc>
      </w:tr>
      <w:tr w:rsidR="00026297" w14:paraId="15C4A595" w14:textId="77777777" w:rsidTr="003A4EA4">
        <w:tc>
          <w:tcPr>
            <w:cnfStyle w:val="001000000000" w:firstRow="0" w:lastRow="0" w:firstColumn="1" w:lastColumn="0" w:oddVBand="0" w:evenVBand="0" w:oddHBand="0" w:evenHBand="0" w:firstRowFirstColumn="0" w:firstRowLastColumn="0" w:lastRowFirstColumn="0" w:lastRowLastColumn="0"/>
            <w:tcW w:w="1668" w:type="dxa"/>
          </w:tcPr>
          <w:p w14:paraId="2488B469" w14:textId="0B4DE218" w:rsidR="00026297" w:rsidRDefault="003A4EA4" w:rsidP="00D26237">
            <w:pPr>
              <w:rPr>
                <w:lang w:val="en-US"/>
              </w:rPr>
            </w:pPr>
            <w:r>
              <w:rPr>
                <w:b w:val="0"/>
                <w:bCs w:val="0"/>
              </w:rPr>
              <w:object w:dxaOrig="1590" w:dyaOrig="930" w14:anchorId="1CDA580F">
                <v:shape id="_x0000_i1026" type="#_x0000_t75" style="width:57pt;height:33pt" o:ole="">
                  <v:imagedata r:id="rId38" o:title=""/>
                </v:shape>
                <o:OLEObject Type="Embed" ProgID="PBrush" ShapeID="_x0000_i1026" DrawAspect="Content" ObjectID="_1478334649" r:id="rId39"/>
              </w:object>
            </w:r>
          </w:p>
        </w:tc>
        <w:tc>
          <w:tcPr>
            <w:tcW w:w="7498" w:type="dxa"/>
          </w:tcPr>
          <w:p w14:paraId="2B7DD798" w14:textId="031E9772" w:rsidR="00026297" w:rsidRDefault="00026297" w:rsidP="00D26237">
            <w:pPr>
              <w:cnfStyle w:val="000000000000" w:firstRow="0" w:lastRow="0" w:firstColumn="0" w:lastColumn="0" w:oddVBand="0" w:evenVBand="0" w:oddHBand="0" w:evenHBand="0" w:firstRowFirstColumn="0" w:firstRowLastColumn="0" w:lastRowFirstColumn="0" w:lastRowLastColumn="0"/>
              <w:rPr>
                <w:lang w:val="en-US"/>
              </w:rPr>
            </w:pPr>
            <w:r>
              <w:rPr>
                <w:lang w:val="en-US"/>
              </w:rPr>
              <w:t>MSI messages that define their locations in term of point positions are depicted using an “MSI” symbol.</w:t>
            </w:r>
          </w:p>
        </w:tc>
      </w:tr>
      <w:tr w:rsidR="00026297" w14:paraId="4CDFA310" w14:textId="77777777" w:rsidTr="003A4EA4">
        <w:tc>
          <w:tcPr>
            <w:cnfStyle w:val="001000000000" w:firstRow="0" w:lastRow="0" w:firstColumn="1" w:lastColumn="0" w:oddVBand="0" w:evenVBand="0" w:oddHBand="0" w:evenHBand="0" w:firstRowFirstColumn="0" w:firstRowLastColumn="0" w:lastRowFirstColumn="0" w:lastRowLastColumn="0"/>
            <w:tcW w:w="1668" w:type="dxa"/>
          </w:tcPr>
          <w:p w14:paraId="341103EB" w14:textId="6756C0CE" w:rsidR="00026297" w:rsidRDefault="003A4EA4" w:rsidP="00D26237">
            <w:pPr>
              <w:rPr>
                <w:lang w:val="en-US"/>
              </w:rPr>
            </w:pPr>
            <w:r>
              <w:rPr>
                <w:b w:val="0"/>
                <w:bCs w:val="0"/>
              </w:rPr>
              <w:object w:dxaOrig="1650" w:dyaOrig="870" w14:anchorId="4C98C472">
                <v:shape id="_x0000_i1027" type="#_x0000_t75" style="width:57pt;height:30pt" o:ole="">
                  <v:imagedata r:id="rId40" o:title=""/>
                </v:shape>
                <o:OLEObject Type="Embed" ProgID="PBrush" ShapeID="_x0000_i1027" DrawAspect="Content" ObjectID="_1478334650" r:id="rId41"/>
              </w:object>
            </w:r>
          </w:p>
        </w:tc>
        <w:tc>
          <w:tcPr>
            <w:tcW w:w="7498" w:type="dxa"/>
          </w:tcPr>
          <w:p w14:paraId="0BD03075" w14:textId="383100AF" w:rsidR="00026297" w:rsidRDefault="00026297" w:rsidP="00026297">
            <w:pPr>
              <w:cnfStyle w:val="000000000000" w:firstRow="0" w:lastRow="0" w:firstColumn="0" w:lastColumn="0" w:oddVBand="0" w:evenVBand="0" w:oddHBand="0" w:evenHBand="0" w:firstRowFirstColumn="0" w:firstRowLastColumn="0" w:lastRowFirstColumn="0" w:lastRowLastColumn="0"/>
              <w:rPr>
                <w:lang w:val="en-US"/>
              </w:rPr>
            </w:pPr>
            <w:r>
              <w:rPr>
                <w:lang w:val="en-US"/>
              </w:rPr>
              <w:t>NM messages that define their locations in term of point positions are depicted using an “NM” symbol.</w:t>
            </w:r>
          </w:p>
        </w:tc>
      </w:tr>
      <w:tr w:rsidR="00026297" w14:paraId="104F6760" w14:textId="77777777" w:rsidTr="003A4EA4">
        <w:tc>
          <w:tcPr>
            <w:cnfStyle w:val="001000000000" w:firstRow="0" w:lastRow="0" w:firstColumn="1" w:lastColumn="0" w:oddVBand="0" w:evenVBand="0" w:oddHBand="0" w:evenHBand="0" w:firstRowFirstColumn="0" w:firstRowLastColumn="0" w:lastRowFirstColumn="0" w:lastRowLastColumn="0"/>
            <w:tcW w:w="1668" w:type="dxa"/>
          </w:tcPr>
          <w:p w14:paraId="3A7F7D3F" w14:textId="32D7D759" w:rsidR="00026297" w:rsidRDefault="003A4EA4" w:rsidP="00D26237">
            <w:pPr>
              <w:rPr>
                <w:lang w:val="en-US"/>
              </w:rPr>
            </w:pPr>
            <w:r>
              <w:rPr>
                <w:b w:val="0"/>
                <w:bCs w:val="0"/>
              </w:rPr>
              <w:object w:dxaOrig="1440" w:dyaOrig="900" w14:anchorId="39371726">
                <v:shape id="_x0000_i1028" type="#_x0000_t75" style="width:57pt;height:35.25pt" o:ole="">
                  <v:imagedata r:id="rId42" o:title=""/>
                </v:shape>
                <o:OLEObject Type="Embed" ProgID="PBrush" ShapeID="_x0000_i1028" DrawAspect="Content" ObjectID="_1478334651" r:id="rId43"/>
              </w:object>
            </w:r>
          </w:p>
        </w:tc>
        <w:tc>
          <w:tcPr>
            <w:tcW w:w="7498" w:type="dxa"/>
          </w:tcPr>
          <w:p w14:paraId="47F4AAF5" w14:textId="739A5318" w:rsidR="00026297" w:rsidRDefault="00026297" w:rsidP="00D26237">
            <w:pPr>
              <w:cnfStyle w:val="000000000000" w:firstRow="0" w:lastRow="0" w:firstColumn="0" w:lastColumn="0" w:oddVBand="0" w:evenVBand="0" w:oddHBand="0" w:evenHBand="0" w:firstRowFirstColumn="0" w:firstRowLastColumn="0" w:lastRowFirstColumn="0" w:lastRowLastColumn="0"/>
              <w:rPr>
                <w:lang w:val="en-US"/>
              </w:rPr>
            </w:pPr>
            <w:r>
              <w:rPr>
                <w:lang w:val="en-US"/>
              </w:rPr>
              <w:t>Clustered messages are combined into a single “!” symbol positioned at the center of the involved messages.</w:t>
            </w:r>
          </w:p>
        </w:tc>
      </w:tr>
    </w:tbl>
    <w:p w14:paraId="46B868CA" w14:textId="77777777" w:rsidR="00DB7E7E" w:rsidRDefault="00DB7E7E" w:rsidP="00D26237">
      <w:pPr>
        <w:rPr>
          <w:lang w:val="en-US"/>
        </w:rPr>
      </w:pPr>
    </w:p>
    <w:p w14:paraId="786A3A88" w14:textId="01A9DD16" w:rsidR="009B1623" w:rsidRDefault="009B1623" w:rsidP="009B1623">
      <w:pPr>
        <w:rPr>
          <w:lang w:val="en-US"/>
        </w:rPr>
      </w:pPr>
      <w:r>
        <w:rPr>
          <w:lang w:val="en-US"/>
        </w:rPr>
        <w:t xml:space="preserve">As with the map in the Details Dialog, you can navigate the search result map with the mouse (or fingers on mobile devices), zoom in and out, etc. Depending on the configuration of the MSI-NM system, you may be able to </w:t>
      </w:r>
      <w:r w:rsidR="006517EE">
        <w:rPr>
          <w:lang w:val="en-US"/>
        </w:rPr>
        <w:t>display</w:t>
      </w:r>
      <w:r>
        <w:rPr>
          <w:lang w:val="en-US"/>
        </w:rPr>
        <w:t xml:space="preserve"> alternative map layers, such as WMS or Google Maps.</w:t>
      </w:r>
    </w:p>
    <w:p w14:paraId="6C93452B" w14:textId="77777777" w:rsidR="006517EE" w:rsidRDefault="006517EE" w:rsidP="00D26237">
      <w:pPr>
        <w:rPr>
          <w:lang w:val="en-US"/>
        </w:rPr>
      </w:pPr>
    </w:p>
    <w:p w14:paraId="79E116A0" w14:textId="4B2DF4A8" w:rsidR="000F2293" w:rsidRPr="000F2293" w:rsidRDefault="000F2293" w:rsidP="00D26237">
      <w:pPr>
        <w:rPr>
          <w:rStyle w:val="Kraftighenvisning"/>
        </w:rPr>
      </w:pPr>
      <w:r w:rsidRPr="000F2293">
        <w:rPr>
          <w:rStyle w:val="Kraftighenvisning"/>
        </w:rPr>
        <w:t>Searching</w:t>
      </w:r>
    </w:p>
    <w:p w14:paraId="22F70755" w14:textId="3CBE6CEF" w:rsidR="000F2293" w:rsidRDefault="000F2293" w:rsidP="00D26237">
      <w:pPr>
        <w:rPr>
          <w:lang w:val="en-US"/>
        </w:rPr>
      </w:pPr>
      <w:r>
        <w:rPr>
          <w:lang w:val="en-US"/>
        </w:rPr>
        <w:t>The Search Page provides a plethora of different</w:t>
      </w:r>
      <w:r w:rsidR="00475DCF">
        <w:rPr>
          <w:lang w:val="en-US"/>
        </w:rPr>
        <w:t xml:space="preserve"> functions stashed away in the S</w:t>
      </w:r>
      <w:r>
        <w:rPr>
          <w:lang w:val="en-US"/>
        </w:rPr>
        <w:t xml:space="preserve">earch </w:t>
      </w:r>
      <w:r w:rsidR="00475DCF">
        <w:rPr>
          <w:lang w:val="en-US"/>
        </w:rPr>
        <w:t>M</w:t>
      </w:r>
      <w:r>
        <w:rPr>
          <w:lang w:val="en-US"/>
        </w:rPr>
        <w:t>enu:</w:t>
      </w:r>
    </w:p>
    <w:p w14:paraId="1F5493F9" w14:textId="4A396499" w:rsidR="000A1194" w:rsidRDefault="000F2293" w:rsidP="000F2293">
      <w:pPr>
        <w:jc w:val="center"/>
        <w:rPr>
          <w:lang w:val="en-US"/>
        </w:rPr>
      </w:pPr>
      <w:r>
        <w:rPr>
          <w:noProof/>
          <w:lang w:val="da-DK" w:eastAsia="da-DK"/>
        </w:rPr>
        <w:drawing>
          <wp:inline distT="0" distB="0" distL="0" distR="0" wp14:anchorId="489BC2B4" wp14:editId="16D52C6F">
            <wp:extent cx="3546000" cy="1857600"/>
            <wp:effectExtent l="0" t="0" r="0" b="9525"/>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46000" cy="1857600"/>
                    </a:xfrm>
                    <a:prstGeom prst="rect">
                      <a:avLst/>
                    </a:prstGeom>
                    <a:noFill/>
                    <a:ln>
                      <a:noFill/>
                    </a:ln>
                  </pic:spPr>
                </pic:pic>
              </a:graphicData>
            </a:graphic>
          </wp:inline>
        </w:drawing>
      </w:r>
    </w:p>
    <w:p w14:paraId="3B656B3C" w14:textId="64656B23" w:rsidR="000F2293" w:rsidRDefault="000F2293" w:rsidP="00D26237">
      <w:pPr>
        <w:rPr>
          <w:lang w:val="en-US"/>
        </w:rPr>
      </w:pPr>
      <w:r>
        <w:rPr>
          <w:lang w:val="en-US"/>
        </w:rPr>
        <w:lastRenderedPageBreak/>
        <w:t xml:space="preserve">The functions are largely grouped into </w:t>
      </w:r>
      <w:r>
        <w:rPr>
          <w:i/>
          <w:lang w:val="en-US"/>
        </w:rPr>
        <w:t>filtering options, sorting</w:t>
      </w:r>
      <w:r>
        <w:rPr>
          <w:lang w:val="en-US"/>
        </w:rPr>
        <w:t xml:space="preserve"> and </w:t>
      </w:r>
      <w:r>
        <w:rPr>
          <w:i/>
          <w:lang w:val="en-US"/>
        </w:rPr>
        <w:t>miscellaneous</w:t>
      </w:r>
      <w:r w:rsidR="00545B7E">
        <w:rPr>
          <w:lang w:val="en-US"/>
        </w:rPr>
        <w:t xml:space="preserve"> functions, all of which will be detailed below.</w:t>
      </w:r>
    </w:p>
    <w:p w14:paraId="7E88E27A" w14:textId="6E960A58" w:rsidR="00545B7E" w:rsidRDefault="00545B7E" w:rsidP="00D26237">
      <w:pPr>
        <w:rPr>
          <w:lang w:val="en-US"/>
        </w:rPr>
      </w:pPr>
      <w:r>
        <w:rPr>
          <w:lang w:val="en-US"/>
        </w:rPr>
        <w:t xml:space="preserve">In general, when the filtering criteria have been changed, click the </w:t>
      </w:r>
      <w:r w:rsidR="00425EFA">
        <w:rPr>
          <w:lang w:val="en-US"/>
        </w:rPr>
        <w:t>“</w:t>
      </w:r>
      <w:r>
        <w:rPr>
          <w:lang w:val="en-US"/>
        </w:rPr>
        <w:t>Search</w:t>
      </w:r>
      <w:r w:rsidR="00425EFA">
        <w:rPr>
          <w:lang w:val="en-US"/>
        </w:rPr>
        <w:t>”</w:t>
      </w:r>
      <w:r>
        <w:rPr>
          <w:lang w:val="en-US"/>
        </w:rPr>
        <w:t xml:space="preserve"> button to update the message search result. </w:t>
      </w:r>
    </w:p>
    <w:p w14:paraId="0D17D279" w14:textId="77777777" w:rsidR="00425EFA" w:rsidRDefault="00425EFA" w:rsidP="00D26237">
      <w:pPr>
        <w:rPr>
          <w:lang w:val="en-US"/>
        </w:rPr>
      </w:pPr>
    </w:p>
    <w:p w14:paraId="4557A069" w14:textId="36826C01" w:rsidR="000F2293" w:rsidRPr="000F2293" w:rsidRDefault="000F2293" w:rsidP="00D26237">
      <w:pPr>
        <w:rPr>
          <w:rStyle w:val="Kraftighenvisning"/>
        </w:rPr>
      </w:pPr>
      <w:r w:rsidRPr="000F2293">
        <w:rPr>
          <w:rStyle w:val="Kraftighenvisning"/>
        </w:rPr>
        <w:t>Search Field</w:t>
      </w:r>
    </w:p>
    <w:p w14:paraId="597E35D9" w14:textId="4370C01A" w:rsidR="00475DCF" w:rsidRDefault="000F2293" w:rsidP="00D26237">
      <w:pPr>
        <w:rPr>
          <w:lang w:val="en-US"/>
        </w:rPr>
      </w:pPr>
      <w:r>
        <w:rPr>
          <w:lang w:val="en-US"/>
        </w:rPr>
        <w:t xml:space="preserve">The </w:t>
      </w:r>
      <w:r w:rsidR="00F52604">
        <w:rPr>
          <w:lang w:val="en-US"/>
        </w:rPr>
        <w:t xml:space="preserve">main search </w:t>
      </w:r>
      <w:r w:rsidR="00425EFA">
        <w:rPr>
          <w:lang w:val="en-US"/>
        </w:rPr>
        <w:t xml:space="preserve">text </w:t>
      </w:r>
      <w:r w:rsidR="00F52604">
        <w:rPr>
          <w:lang w:val="en-US"/>
        </w:rPr>
        <w:t xml:space="preserve">field allows you to </w:t>
      </w:r>
      <w:r w:rsidR="00425EFA">
        <w:rPr>
          <w:lang w:val="en-US"/>
        </w:rPr>
        <w:t>filter</w:t>
      </w:r>
      <w:r w:rsidR="00F52604">
        <w:rPr>
          <w:lang w:val="en-US"/>
        </w:rPr>
        <w:t xml:space="preserve"> the MSI-NM message</w:t>
      </w:r>
      <w:r w:rsidR="00475DCF">
        <w:rPr>
          <w:lang w:val="en-US"/>
        </w:rPr>
        <w:t>s</w:t>
      </w:r>
      <w:r w:rsidR="00F52604">
        <w:rPr>
          <w:lang w:val="en-US"/>
        </w:rPr>
        <w:t xml:space="preserve"> </w:t>
      </w:r>
      <w:r w:rsidR="00475DCF">
        <w:rPr>
          <w:lang w:val="en-US"/>
        </w:rPr>
        <w:t>using</w:t>
      </w:r>
      <w:r w:rsidR="00F52604">
        <w:rPr>
          <w:lang w:val="en-US"/>
        </w:rPr>
        <w:t xml:space="preserve"> Google-like search terms. </w:t>
      </w:r>
      <w:r w:rsidR="00475DCF">
        <w:rPr>
          <w:lang w:val="en-US"/>
        </w:rPr>
        <w:t>The search</w:t>
      </w:r>
      <w:r w:rsidR="00425EFA">
        <w:rPr>
          <w:lang w:val="en-US"/>
        </w:rPr>
        <w:t>ed</w:t>
      </w:r>
      <w:r w:rsidR="00475DCF">
        <w:rPr>
          <w:lang w:val="en-US"/>
        </w:rPr>
        <w:t xml:space="preserve"> </w:t>
      </w:r>
      <w:r w:rsidR="00425EFA">
        <w:rPr>
          <w:lang w:val="en-US"/>
        </w:rPr>
        <w:t>message data</w:t>
      </w:r>
      <w:r w:rsidR="00475DCF">
        <w:rPr>
          <w:lang w:val="en-US"/>
        </w:rPr>
        <w:t xml:space="preserve"> include most of the </w:t>
      </w:r>
      <w:r w:rsidR="00C169E1">
        <w:rPr>
          <w:lang w:val="en-US"/>
        </w:rPr>
        <w:t>fields associated with a</w:t>
      </w:r>
      <w:r w:rsidR="00475DCF">
        <w:rPr>
          <w:lang w:val="en-US"/>
        </w:rPr>
        <w:t xml:space="preserve"> message, such as ID, type, description, title, area, categories, charts, etc. </w:t>
      </w:r>
      <w:r w:rsidR="00C169E1">
        <w:rPr>
          <w:lang w:val="en-US"/>
        </w:rPr>
        <w:t>For data that exists in translated version, the currently selected website language is used.</w:t>
      </w:r>
    </w:p>
    <w:p w14:paraId="4DB1BBE7" w14:textId="59E4AFEE" w:rsidR="000F2293" w:rsidRDefault="00F52604" w:rsidP="00D26237">
      <w:pPr>
        <w:rPr>
          <w:lang w:val="en-US"/>
        </w:rPr>
      </w:pPr>
      <w:r>
        <w:rPr>
          <w:lang w:val="en-US"/>
        </w:rPr>
        <w:t>Examples:</w:t>
      </w:r>
    </w:p>
    <w:tbl>
      <w:tblPr>
        <w:tblStyle w:val="Gittertabel1-lys-farve1"/>
        <w:tblW w:w="0" w:type="auto"/>
        <w:tblLook w:val="04A0" w:firstRow="1" w:lastRow="0" w:firstColumn="1" w:lastColumn="0" w:noHBand="0" w:noVBand="1"/>
      </w:tblPr>
      <w:tblGrid>
        <w:gridCol w:w="2943"/>
        <w:gridCol w:w="6223"/>
      </w:tblGrid>
      <w:tr w:rsidR="00FD7803" w14:paraId="03A84965" w14:textId="77777777" w:rsidTr="00FD78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10FE5682" w14:textId="26B55C1B" w:rsidR="00FD7803" w:rsidRDefault="00FD7803" w:rsidP="00D26237">
            <w:pPr>
              <w:rPr>
                <w:lang w:val="en-US"/>
              </w:rPr>
            </w:pPr>
            <w:r>
              <w:rPr>
                <w:lang w:val="en-US"/>
              </w:rPr>
              <w:t>Search Term</w:t>
            </w:r>
          </w:p>
        </w:tc>
        <w:tc>
          <w:tcPr>
            <w:tcW w:w="6223" w:type="dxa"/>
          </w:tcPr>
          <w:p w14:paraId="08496B5B" w14:textId="021151E7" w:rsidR="00FD7803" w:rsidRDefault="00FD7803" w:rsidP="00D26237">
            <w:pPr>
              <w:cnfStyle w:val="100000000000" w:firstRow="1" w:lastRow="0" w:firstColumn="0" w:lastColumn="0" w:oddVBand="0" w:evenVBand="0" w:oddHBand="0" w:evenHBand="0" w:firstRowFirstColumn="0" w:firstRowLastColumn="0" w:lastRowFirstColumn="0" w:lastRowLastColumn="0"/>
              <w:rPr>
                <w:lang w:val="en-US"/>
              </w:rPr>
            </w:pPr>
            <w:r>
              <w:rPr>
                <w:lang w:val="en-US"/>
              </w:rPr>
              <w:t>Search Result</w:t>
            </w:r>
          </w:p>
        </w:tc>
      </w:tr>
      <w:tr w:rsidR="00FD7803" w14:paraId="48335502" w14:textId="77777777" w:rsidTr="00FD7803">
        <w:tc>
          <w:tcPr>
            <w:cnfStyle w:val="001000000000" w:firstRow="0" w:lastRow="0" w:firstColumn="1" w:lastColumn="0" w:oddVBand="0" w:evenVBand="0" w:oddHBand="0" w:evenHBand="0" w:firstRowFirstColumn="0" w:firstRowLastColumn="0" w:lastRowFirstColumn="0" w:lastRowLastColumn="0"/>
            <w:tcW w:w="2943" w:type="dxa"/>
          </w:tcPr>
          <w:p w14:paraId="6A14582B" w14:textId="01CA7204" w:rsidR="00FD7803" w:rsidRPr="00FD7803" w:rsidRDefault="00FD7803" w:rsidP="00D26237">
            <w:pPr>
              <w:rPr>
                <w:b w:val="0"/>
                <w:lang w:val="en-US"/>
              </w:rPr>
            </w:pPr>
            <w:r w:rsidRPr="00FD7803">
              <w:rPr>
                <w:b w:val="0"/>
                <w:lang w:val="en-US"/>
              </w:rPr>
              <w:t>bornholm survey 1301</w:t>
            </w:r>
          </w:p>
        </w:tc>
        <w:tc>
          <w:tcPr>
            <w:tcW w:w="6223" w:type="dxa"/>
          </w:tcPr>
          <w:p w14:paraId="29875778" w14:textId="4A115CF1" w:rsidR="00FD7803" w:rsidRDefault="00425EFA" w:rsidP="00425EFA">
            <w:pPr>
              <w:cnfStyle w:val="000000000000" w:firstRow="0" w:lastRow="0" w:firstColumn="0" w:lastColumn="0" w:oddVBand="0" w:evenVBand="0" w:oddHBand="0" w:evenHBand="0" w:firstRowFirstColumn="0" w:firstRowLastColumn="0" w:lastRowFirstColumn="0" w:lastRowLastColumn="0"/>
              <w:rPr>
                <w:lang w:val="en-US"/>
              </w:rPr>
            </w:pPr>
            <w:r>
              <w:rPr>
                <w:lang w:val="en-US"/>
              </w:rPr>
              <w:t>M</w:t>
            </w:r>
            <w:r w:rsidR="00FD7803">
              <w:rPr>
                <w:lang w:val="en-US"/>
              </w:rPr>
              <w:t xml:space="preserve">essages matching any of the search terms, </w:t>
            </w:r>
            <w:r>
              <w:rPr>
                <w:lang w:val="en-US"/>
              </w:rPr>
              <w:t>for example</w:t>
            </w:r>
            <w:r w:rsidR="00FD7803">
              <w:rPr>
                <w:lang w:val="en-US"/>
              </w:rPr>
              <w:t xml:space="preserve"> where the area matches </w:t>
            </w:r>
            <w:r>
              <w:rPr>
                <w:lang w:val="en-US"/>
              </w:rPr>
              <w:t>“Bornholm”,</w:t>
            </w:r>
            <w:r w:rsidR="00FD7803">
              <w:rPr>
                <w:lang w:val="en-US"/>
              </w:rPr>
              <w:t xml:space="preserve"> or the title contains the word </w:t>
            </w:r>
            <w:r>
              <w:rPr>
                <w:lang w:val="en-US"/>
              </w:rPr>
              <w:t>“</w:t>
            </w:r>
            <w:r w:rsidR="00FD7803">
              <w:rPr>
                <w:lang w:val="en-US"/>
              </w:rPr>
              <w:t>survey</w:t>
            </w:r>
            <w:r>
              <w:rPr>
                <w:lang w:val="en-US"/>
              </w:rPr>
              <w:t>”,</w:t>
            </w:r>
            <w:r w:rsidR="00FD7803">
              <w:rPr>
                <w:lang w:val="en-US"/>
              </w:rPr>
              <w:t xml:space="preserve"> or the message is associated the sea chart </w:t>
            </w:r>
            <w:r>
              <w:rPr>
                <w:lang w:val="en-US"/>
              </w:rPr>
              <w:t>“</w:t>
            </w:r>
            <w:r w:rsidR="00FD7803">
              <w:rPr>
                <w:lang w:val="en-US"/>
              </w:rPr>
              <w:t>1301</w:t>
            </w:r>
            <w:r>
              <w:rPr>
                <w:lang w:val="en-US"/>
              </w:rPr>
              <w:t>”</w:t>
            </w:r>
            <w:r w:rsidR="00FD7803">
              <w:rPr>
                <w:lang w:val="en-US"/>
              </w:rPr>
              <w:t>.</w:t>
            </w:r>
          </w:p>
        </w:tc>
      </w:tr>
      <w:tr w:rsidR="00FD7803" w14:paraId="17677BA2" w14:textId="77777777" w:rsidTr="00FD7803">
        <w:tc>
          <w:tcPr>
            <w:cnfStyle w:val="001000000000" w:firstRow="0" w:lastRow="0" w:firstColumn="1" w:lastColumn="0" w:oddVBand="0" w:evenVBand="0" w:oddHBand="0" w:evenHBand="0" w:firstRowFirstColumn="0" w:firstRowLastColumn="0" w:lastRowFirstColumn="0" w:lastRowLastColumn="0"/>
            <w:tcW w:w="2943" w:type="dxa"/>
          </w:tcPr>
          <w:p w14:paraId="74511354" w14:textId="1B480987" w:rsidR="00FD7803" w:rsidRPr="00FD7803" w:rsidRDefault="00FD7803" w:rsidP="00D26237">
            <w:pPr>
              <w:rPr>
                <w:b w:val="0"/>
                <w:lang w:val="en-US"/>
              </w:rPr>
            </w:pPr>
            <w:r>
              <w:rPr>
                <w:b w:val="0"/>
                <w:lang w:val="en-US"/>
              </w:rPr>
              <w:t>“bornholm w”</w:t>
            </w:r>
          </w:p>
        </w:tc>
        <w:tc>
          <w:tcPr>
            <w:tcW w:w="6223" w:type="dxa"/>
          </w:tcPr>
          <w:p w14:paraId="655F630B" w14:textId="4347E4AD" w:rsidR="00FD7803" w:rsidRDefault="00FD7803" w:rsidP="00FD7803">
            <w:pPr>
              <w:cnfStyle w:val="000000000000" w:firstRow="0" w:lastRow="0" w:firstColumn="0" w:lastColumn="0" w:oddVBand="0" w:evenVBand="0" w:oddHBand="0" w:evenHBand="0" w:firstRowFirstColumn="0" w:firstRowLastColumn="0" w:lastRowFirstColumn="0" w:lastRowLastColumn="0"/>
              <w:rPr>
                <w:lang w:val="en-US"/>
              </w:rPr>
            </w:pPr>
            <w:r>
              <w:rPr>
                <w:lang w:val="en-US"/>
              </w:rPr>
              <w:t>Message</w:t>
            </w:r>
            <w:r w:rsidR="00425EFA">
              <w:rPr>
                <w:lang w:val="en-US"/>
              </w:rPr>
              <w:t>s that have an exact match for the term “b</w:t>
            </w:r>
            <w:r>
              <w:rPr>
                <w:lang w:val="en-US"/>
              </w:rPr>
              <w:t>ornholm w”.</w:t>
            </w:r>
          </w:p>
        </w:tc>
      </w:tr>
      <w:tr w:rsidR="00FD7803" w14:paraId="514692FD" w14:textId="77777777" w:rsidTr="00FD7803">
        <w:tc>
          <w:tcPr>
            <w:cnfStyle w:val="001000000000" w:firstRow="0" w:lastRow="0" w:firstColumn="1" w:lastColumn="0" w:oddVBand="0" w:evenVBand="0" w:oddHBand="0" w:evenHBand="0" w:firstRowFirstColumn="0" w:firstRowLastColumn="0" w:lastRowFirstColumn="0" w:lastRowLastColumn="0"/>
            <w:tcW w:w="2943" w:type="dxa"/>
          </w:tcPr>
          <w:p w14:paraId="275CE1E5" w14:textId="03BED7FB" w:rsidR="00FD7803" w:rsidRDefault="00FD7803" w:rsidP="00D26237">
            <w:pPr>
              <w:rPr>
                <w:b w:val="0"/>
                <w:lang w:val="en-US"/>
              </w:rPr>
            </w:pPr>
            <w:r>
              <w:rPr>
                <w:b w:val="0"/>
                <w:lang w:val="en-US"/>
              </w:rPr>
              <w:t>+</w:t>
            </w:r>
            <w:r w:rsidR="00986BD7">
              <w:rPr>
                <w:b w:val="0"/>
                <w:lang w:val="en-US"/>
              </w:rPr>
              <w:t>b</w:t>
            </w:r>
            <w:r>
              <w:rPr>
                <w:b w:val="0"/>
                <w:lang w:val="en-US"/>
              </w:rPr>
              <w:t>ornholm -survey</w:t>
            </w:r>
          </w:p>
        </w:tc>
        <w:tc>
          <w:tcPr>
            <w:tcW w:w="6223" w:type="dxa"/>
          </w:tcPr>
          <w:p w14:paraId="3152D1C7" w14:textId="3DFF513F" w:rsidR="00FD7803" w:rsidRDefault="00FD7803" w:rsidP="00FD7803">
            <w:pPr>
              <w:cnfStyle w:val="000000000000" w:firstRow="0" w:lastRow="0" w:firstColumn="0" w:lastColumn="0" w:oddVBand="0" w:evenVBand="0" w:oddHBand="0" w:evenHBand="0" w:firstRowFirstColumn="0" w:firstRowLastColumn="0" w:lastRowFirstColumn="0" w:lastRowLastColumn="0"/>
              <w:rPr>
                <w:lang w:val="en-US"/>
              </w:rPr>
            </w:pPr>
            <w:r>
              <w:rPr>
                <w:lang w:val="en-US"/>
              </w:rPr>
              <w:t>Only m</w:t>
            </w:r>
            <w:r w:rsidR="00425EFA">
              <w:rPr>
                <w:lang w:val="en-US"/>
              </w:rPr>
              <w:t>essages that matches the term “b</w:t>
            </w:r>
            <w:r>
              <w:rPr>
                <w:lang w:val="en-US"/>
              </w:rPr>
              <w:t>ornholm” but not the term “survey”.</w:t>
            </w:r>
          </w:p>
        </w:tc>
      </w:tr>
      <w:tr w:rsidR="00FD7803" w14:paraId="1B05217A" w14:textId="77777777" w:rsidTr="00FD7803">
        <w:tc>
          <w:tcPr>
            <w:cnfStyle w:val="001000000000" w:firstRow="0" w:lastRow="0" w:firstColumn="1" w:lastColumn="0" w:oddVBand="0" w:evenVBand="0" w:oddHBand="0" w:evenHBand="0" w:firstRowFirstColumn="0" w:firstRowLastColumn="0" w:lastRowFirstColumn="0" w:lastRowLastColumn="0"/>
            <w:tcW w:w="2943" w:type="dxa"/>
          </w:tcPr>
          <w:p w14:paraId="30B53709" w14:textId="30F939EC" w:rsidR="00FD7803" w:rsidRDefault="00986BD7" w:rsidP="00D26237">
            <w:pPr>
              <w:rPr>
                <w:b w:val="0"/>
                <w:lang w:val="en-US"/>
              </w:rPr>
            </w:pPr>
            <w:r>
              <w:rPr>
                <w:b w:val="0"/>
                <w:lang w:val="en-US"/>
              </w:rPr>
              <w:t>b</w:t>
            </w:r>
            <w:r w:rsidR="00FD7803">
              <w:rPr>
                <w:b w:val="0"/>
                <w:lang w:val="en-US"/>
              </w:rPr>
              <w:t>orn*</w:t>
            </w:r>
          </w:p>
        </w:tc>
        <w:tc>
          <w:tcPr>
            <w:tcW w:w="6223" w:type="dxa"/>
          </w:tcPr>
          <w:p w14:paraId="330D29B0" w14:textId="777A584C" w:rsidR="00FD7803" w:rsidRDefault="00FD7803" w:rsidP="00FD7803">
            <w:pPr>
              <w:cnfStyle w:val="000000000000" w:firstRow="0" w:lastRow="0" w:firstColumn="0" w:lastColumn="0" w:oddVBand="0" w:evenVBand="0" w:oddHBand="0" w:evenHBand="0" w:firstRowFirstColumn="0" w:firstRowLastColumn="0" w:lastRowFirstColumn="0" w:lastRowLastColumn="0"/>
              <w:rPr>
                <w:lang w:val="en-US"/>
              </w:rPr>
            </w:pPr>
            <w:r>
              <w:rPr>
                <w:lang w:val="en-US"/>
              </w:rPr>
              <w:t>All messages that matches a term starting with “born”.</w:t>
            </w:r>
          </w:p>
        </w:tc>
      </w:tr>
    </w:tbl>
    <w:p w14:paraId="59968757" w14:textId="77777777" w:rsidR="00F52604" w:rsidRDefault="00F52604" w:rsidP="00D26237">
      <w:pPr>
        <w:rPr>
          <w:lang w:val="en-US"/>
        </w:rPr>
      </w:pPr>
    </w:p>
    <w:p w14:paraId="642FF20B" w14:textId="381A540B" w:rsidR="00986BD7" w:rsidRPr="003B5690" w:rsidRDefault="003B5690" w:rsidP="00D26237">
      <w:pPr>
        <w:rPr>
          <w:rStyle w:val="Kraftighenvisning"/>
        </w:rPr>
      </w:pPr>
      <w:r w:rsidRPr="003B5690">
        <w:rPr>
          <w:rStyle w:val="Kraftighenvisning"/>
        </w:rPr>
        <w:t>Filtering by Type</w:t>
      </w:r>
    </w:p>
    <w:p w14:paraId="0E0A3184" w14:textId="30C805AD" w:rsidR="003B5690" w:rsidRDefault="003B5690" w:rsidP="00D26237">
      <w:pPr>
        <w:rPr>
          <w:lang w:val="en-US"/>
        </w:rPr>
      </w:pPr>
      <w:r>
        <w:rPr>
          <w:lang w:val="en-US"/>
        </w:rPr>
        <w:t xml:space="preserve">If you select the </w:t>
      </w:r>
      <w:r w:rsidR="002A75EF">
        <w:rPr>
          <w:lang w:val="en-US"/>
        </w:rPr>
        <w:t>Filter by Type option from the S</w:t>
      </w:r>
      <w:r>
        <w:rPr>
          <w:lang w:val="en-US"/>
        </w:rPr>
        <w:t xml:space="preserve">earch </w:t>
      </w:r>
      <w:r w:rsidR="002A75EF">
        <w:rPr>
          <w:lang w:val="en-US"/>
        </w:rPr>
        <w:t>M</w:t>
      </w:r>
      <w:r>
        <w:rPr>
          <w:lang w:val="en-US"/>
        </w:rPr>
        <w:t>enu, you get additional message type-related search options:</w:t>
      </w:r>
    </w:p>
    <w:p w14:paraId="242C4445" w14:textId="064292C3" w:rsidR="003B5690" w:rsidRDefault="003B5690" w:rsidP="003B5690">
      <w:pPr>
        <w:jc w:val="center"/>
        <w:rPr>
          <w:lang w:val="en-US"/>
        </w:rPr>
      </w:pPr>
      <w:r>
        <w:rPr>
          <w:noProof/>
          <w:lang w:val="da-DK" w:eastAsia="da-DK"/>
        </w:rPr>
        <w:drawing>
          <wp:inline distT="0" distB="0" distL="0" distR="0" wp14:anchorId="5B997526" wp14:editId="430506E0">
            <wp:extent cx="3956400" cy="565200"/>
            <wp:effectExtent l="0" t="0" r="6350" b="635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56400" cy="565200"/>
                    </a:xfrm>
                    <a:prstGeom prst="rect">
                      <a:avLst/>
                    </a:prstGeom>
                    <a:noFill/>
                    <a:ln>
                      <a:noFill/>
                    </a:ln>
                  </pic:spPr>
                </pic:pic>
              </a:graphicData>
            </a:graphic>
          </wp:inline>
        </w:drawing>
      </w:r>
    </w:p>
    <w:p w14:paraId="5AAE2150" w14:textId="0887544C" w:rsidR="003B5690" w:rsidRDefault="003B5690" w:rsidP="003B5690">
      <w:pPr>
        <w:jc w:val="left"/>
        <w:rPr>
          <w:lang w:val="en-US"/>
        </w:rPr>
      </w:pPr>
      <w:r>
        <w:rPr>
          <w:lang w:val="en-US"/>
        </w:rPr>
        <w:t>The topmost list of options lets you select the message status, one of:</w:t>
      </w:r>
    </w:p>
    <w:p w14:paraId="773006F1" w14:textId="42343B35" w:rsidR="003B5690" w:rsidRDefault="003B5690" w:rsidP="003B5690">
      <w:pPr>
        <w:pStyle w:val="Listeafsnit"/>
        <w:numPr>
          <w:ilvl w:val="0"/>
          <w:numId w:val="12"/>
        </w:numPr>
        <w:rPr>
          <w:lang w:val="en-US"/>
        </w:rPr>
      </w:pPr>
      <w:r>
        <w:rPr>
          <w:lang w:val="en-US"/>
        </w:rPr>
        <w:t xml:space="preserve">Published: This is the default option, and </w:t>
      </w:r>
      <w:r w:rsidR="002A75EF">
        <w:rPr>
          <w:lang w:val="en-US"/>
        </w:rPr>
        <w:t>covers</w:t>
      </w:r>
      <w:r>
        <w:rPr>
          <w:lang w:val="en-US"/>
        </w:rPr>
        <w:t xml:space="preserve"> messages that are currently published, i.e. active.</w:t>
      </w:r>
    </w:p>
    <w:p w14:paraId="62720C95" w14:textId="73077479" w:rsidR="003B5690" w:rsidRDefault="003B5690" w:rsidP="003B5690">
      <w:pPr>
        <w:pStyle w:val="Listeafsnit"/>
        <w:numPr>
          <w:ilvl w:val="0"/>
          <w:numId w:val="12"/>
        </w:numPr>
        <w:rPr>
          <w:lang w:val="en-US"/>
        </w:rPr>
      </w:pPr>
      <w:r>
        <w:rPr>
          <w:lang w:val="en-US"/>
        </w:rPr>
        <w:t>Expired: Published messages with a well-defined valid-to date, will automatically be expired by the system when the valid-to date has passed. These</w:t>
      </w:r>
      <w:r w:rsidR="00084F36">
        <w:rPr>
          <w:lang w:val="en-US"/>
        </w:rPr>
        <w:t xml:space="preserve"> messages</w:t>
      </w:r>
      <w:r>
        <w:rPr>
          <w:lang w:val="en-US"/>
        </w:rPr>
        <w:t xml:space="preserve"> will </w:t>
      </w:r>
      <w:r w:rsidR="00084F36">
        <w:rPr>
          <w:lang w:val="en-US"/>
        </w:rPr>
        <w:t>be assigned</w:t>
      </w:r>
      <w:r>
        <w:rPr>
          <w:lang w:val="en-US"/>
        </w:rPr>
        <w:t xml:space="preserve"> the “Expired” status.</w:t>
      </w:r>
    </w:p>
    <w:p w14:paraId="7E2F39D0" w14:textId="72737EA3" w:rsidR="003B5690" w:rsidRDefault="003B5690" w:rsidP="003B5690">
      <w:pPr>
        <w:pStyle w:val="Listeafsnit"/>
        <w:numPr>
          <w:ilvl w:val="0"/>
          <w:numId w:val="12"/>
        </w:numPr>
        <w:rPr>
          <w:lang w:val="en-US"/>
        </w:rPr>
      </w:pPr>
      <w:r>
        <w:rPr>
          <w:lang w:val="en-US"/>
        </w:rPr>
        <w:t xml:space="preserve">Cancelled: Alternatively, if the editor manually cancels a published </w:t>
      </w:r>
      <w:r w:rsidR="00084F36">
        <w:rPr>
          <w:lang w:val="en-US"/>
        </w:rPr>
        <w:t>message, it is assigned</w:t>
      </w:r>
      <w:r w:rsidR="00E00ACE">
        <w:rPr>
          <w:lang w:val="en-US"/>
        </w:rPr>
        <w:t xml:space="preserve"> a “Cancelled” status.</w:t>
      </w:r>
    </w:p>
    <w:p w14:paraId="79FA9DEA" w14:textId="53CE18AB" w:rsidR="00E00ACE" w:rsidRDefault="00E00ACE" w:rsidP="003B5690">
      <w:pPr>
        <w:pStyle w:val="Listeafsnit"/>
        <w:numPr>
          <w:ilvl w:val="0"/>
          <w:numId w:val="12"/>
        </w:numPr>
        <w:rPr>
          <w:lang w:val="en-US"/>
        </w:rPr>
      </w:pPr>
      <w:r>
        <w:rPr>
          <w:lang w:val="en-US"/>
        </w:rPr>
        <w:t xml:space="preserve">Draft: This </w:t>
      </w:r>
      <w:r w:rsidR="00084F36">
        <w:rPr>
          <w:lang w:val="en-US"/>
        </w:rPr>
        <w:t xml:space="preserve">search </w:t>
      </w:r>
      <w:r>
        <w:rPr>
          <w:lang w:val="en-US"/>
        </w:rPr>
        <w:t>option is only available to editors. Draft messages are messages that have not yet been published.</w:t>
      </w:r>
    </w:p>
    <w:p w14:paraId="32B3E3EF" w14:textId="24953D80" w:rsidR="00E00ACE" w:rsidRDefault="00E00ACE" w:rsidP="003B5690">
      <w:pPr>
        <w:pStyle w:val="Listeafsnit"/>
        <w:numPr>
          <w:ilvl w:val="0"/>
          <w:numId w:val="12"/>
        </w:numPr>
        <w:rPr>
          <w:lang w:val="en-US"/>
        </w:rPr>
      </w:pPr>
      <w:r>
        <w:rPr>
          <w:lang w:val="en-US"/>
        </w:rPr>
        <w:t xml:space="preserve">Deleted:  This </w:t>
      </w:r>
      <w:r w:rsidR="00084F36">
        <w:rPr>
          <w:lang w:val="en-US"/>
        </w:rPr>
        <w:t xml:space="preserve">search </w:t>
      </w:r>
      <w:r>
        <w:rPr>
          <w:lang w:val="en-US"/>
        </w:rPr>
        <w:t>option is only available to editors. Draft message can be deleted.</w:t>
      </w:r>
    </w:p>
    <w:p w14:paraId="43AFFC3B" w14:textId="0C652820" w:rsidR="00E00ACE" w:rsidRDefault="00E00ACE" w:rsidP="003B5690">
      <w:pPr>
        <w:pStyle w:val="Listeafsnit"/>
        <w:numPr>
          <w:ilvl w:val="0"/>
          <w:numId w:val="12"/>
        </w:numPr>
        <w:rPr>
          <w:lang w:val="en-US"/>
        </w:rPr>
      </w:pPr>
      <w:r>
        <w:rPr>
          <w:lang w:val="en-US"/>
        </w:rPr>
        <w:t>Bookmarked: This</w:t>
      </w:r>
      <w:r w:rsidR="00084F36">
        <w:rPr>
          <w:lang w:val="en-US"/>
        </w:rPr>
        <w:t xml:space="preserve"> search</w:t>
      </w:r>
      <w:r>
        <w:rPr>
          <w:lang w:val="en-US"/>
        </w:rPr>
        <w:t xml:space="preserve"> option is available to all logged in users, and allows them to filter on bookmarked messages, irrespective of the status of the messages.</w:t>
      </w:r>
    </w:p>
    <w:p w14:paraId="292D3CEB" w14:textId="77777777" w:rsidR="00F226AC" w:rsidRDefault="00F226AC" w:rsidP="00E00ACE">
      <w:pPr>
        <w:rPr>
          <w:lang w:val="en-US"/>
        </w:rPr>
      </w:pPr>
    </w:p>
    <w:p w14:paraId="516C3C4C" w14:textId="32B68361" w:rsidR="00E00ACE" w:rsidRDefault="00A638EC" w:rsidP="00E00ACE">
      <w:pPr>
        <w:rPr>
          <w:lang w:val="en-US"/>
        </w:rPr>
      </w:pPr>
      <w:r>
        <w:rPr>
          <w:lang w:val="en-US"/>
        </w:rPr>
        <w:lastRenderedPageBreak/>
        <w:t xml:space="preserve">The “Select </w:t>
      </w:r>
      <w:r w:rsidR="00006AEF">
        <w:rPr>
          <w:lang w:val="en-US"/>
        </w:rPr>
        <w:t>T</w:t>
      </w:r>
      <w:r>
        <w:rPr>
          <w:lang w:val="en-US"/>
        </w:rPr>
        <w:t xml:space="preserve">ype” field can be used to filter </w:t>
      </w:r>
      <w:r w:rsidR="002A75EF">
        <w:rPr>
          <w:lang w:val="en-US"/>
        </w:rPr>
        <w:t>by</w:t>
      </w:r>
      <w:r>
        <w:rPr>
          <w:lang w:val="en-US"/>
        </w:rPr>
        <w:t xml:space="preserve"> the message types</w:t>
      </w:r>
      <w:r w:rsidR="00165966">
        <w:rPr>
          <w:lang w:val="en-US"/>
        </w:rPr>
        <w:t>, i.e.</w:t>
      </w:r>
      <w:r>
        <w:rPr>
          <w:lang w:val="en-US"/>
        </w:rPr>
        <w:t xml:space="preserve"> “MSI” or “NM”, or any of the sub-types </w:t>
      </w:r>
      <w:r w:rsidR="00165966">
        <w:rPr>
          <w:lang w:val="en-US"/>
        </w:rPr>
        <w:t>“</w:t>
      </w:r>
      <w:r>
        <w:rPr>
          <w:lang w:val="en-US"/>
        </w:rPr>
        <w:t>Permanent NM</w:t>
      </w:r>
      <w:r w:rsidR="00165966">
        <w:rPr>
          <w:lang w:val="en-US"/>
        </w:rPr>
        <w:t>”</w:t>
      </w:r>
      <w:r>
        <w:rPr>
          <w:lang w:val="en-US"/>
        </w:rPr>
        <w:t xml:space="preserve">, </w:t>
      </w:r>
      <w:r w:rsidR="00165966">
        <w:rPr>
          <w:lang w:val="en-US"/>
        </w:rPr>
        <w:t>“</w:t>
      </w:r>
      <w:r>
        <w:rPr>
          <w:lang w:val="en-US"/>
        </w:rPr>
        <w:t>Temporary NM</w:t>
      </w:r>
      <w:r w:rsidR="00165966">
        <w:rPr>
          <w:lang w:val="en-US"/>
        </w:rPr>
        <w:t>”</w:t>
      </w:r>
      <w:r>
        <w:rPr>
          <w:lang w:val="en-US"/>
        </w:rPr>
        <w:t xml:space="preserve">, </w:t>
      </w:r>
      <w:r w:rsidR="00165966">
        <w:rPr>
          <w:lang w:val="en-US"/>
        </w:rPr>
        <w:t>“</w:t>
      </w:r>
      <w:r>
        <w:rPr>
          <w:lang w:val="en-US"/>
        </w:rPr>
        <w:t>Preliminary NM</w:t>
      </w:r>
      <w:r w:rsidR="00165966">
        <w:rPr>
          <w:lang w:val="en-US"/>
        </w:rPr>
        <w:t>”</w:t>
      </w:r>
      <w:r>
        <w:rPr>
          <w:lang w:val="en-US"/>
        </w:rPr>
        <w:t xml:space="preserve">, </w:t>
      </w:r>
      <w:r w:rsidR="00165966">
        <w:rPr>
          <w:lang w:val="en-US"/>
        </w:rPr>
        <w:t>“</w:t>
      </w:r>
      <w:r>
        <w:rPr>
          <w:lang w:val="en-US"/>
        </w:rPr>
        <w:t>Miscellaneous NM</w:t>
      </w:r>
      <w:r w:rsidR="00165966">
        <w:rPr>
          <w:lang w:val="en-US"/>
        </w:rPr>
        <w:t>”</w:t>
      </w:r>
      <w:r>
        <w:rPr>
          <w:lang w:val="en-US"/>
        </w:rPr>
        <w:t xml:space="preserve">, </w:t>
      </w:r>
      <w:r w:rsidR="00FB724B">
        <w:rPr>
          <w:lang w:val="en-US"/>
        </w:rPr>
        <w:t xml:space="preserve">“Local Warning”, </w:t>
      </w:r>
      <w:r w:rsidR="00165966">
        <w:rPr>
          <w:lang w:val="en-US"/>
        </w:rPr>
        <w:t>“</w:t>
      </w:r>
      <w:r>
        <w:rPr>
          <w:lang w:val="en-US"/>
        </w:rPr>
        <w:t>Coastal Warning</w:t>
      </w:r>
      <w:r w:rsidR="00165966">
        <w:rPr>
          <w:lang w:val="en-US"/>
        </w:rPr>
        <w:t>”</w:t>
      </w:r>
      <w:r>
        <w:rPr>
          <w:lang w:val="en-US"/>
        </w:rPr>
        <w:t xml:space="preserve">, </w:t>
      </w:r>
      <w:r w:rsidR="00165966">
        <w:rPr>
          <w:lang w:val="en-US"/>
        </w:rPr>
        <w:t>“</w:t>
      </w:r>
      <w:r>
        <w:rPr>
          <w:lang w:val="en-US"/>
        </w:rPr>
        <w:t>Subarea Warning</w:t>
      </w:r>
      <w:r w:rsidR="00165966">
        <w:rPr>
          <w:lang w:val="en-US"/>
        </w:rPr>
        <w:t>”</w:t>
      </w:r>
      <w:r>
        <w:rPr>
          <w:lang w:val="en-US"/>
        </w:rPr>
        <w:t xml:space="preserve"> or </w:t>
      </w:r>
      <w:r w:rsidR="00165966">
        <w:rPr>
          <w:lang w:val="en-US"/>
        </w:rPr>
        <w:t>“</w:t>
      </w:r>
      <w:r>
        <w:rPr>
          <w:lang w:val="en-US"/>
        </w:rPr>
        <w:t>Navarea Warning</w:t>
      </w:r>
      <w:r w:rsidR="00165966">
        <w:rPr>
          <w:lang w:val="en-US"/>
        </w:rPr>
        <w:t>”</w:t>
      </w:r>
      <w:r>
        <w:rPr>
          <w:lang w:val="en-US"/>
        </w:rPr>
        <w:t>.</w:t>
      </w:r>
      <w:r w:rsidR="002A75EF">
        <w:rPr>
          <w:lang w:val="en-US"/>
        </w:rPr>
        <w:t xml:space="preserve"> The field allows for selection of multiple types, and provides auto-completion to help you fill out valid options.</w:t>
      </w:r>
    </w:p>
    <w:p w14:paraId="4786D8CA" w14:textId="77777777" w:rsidR="00F226AC" w:rsidRDefault="00F226AC" w:rsidP="00E00ACE">
      <w:pPr>
        <w:rPr>
          <w:lang w:val="en-US"/>
        </w:rPr>
      </w:pPr>
    </w:p>
    <w:p w14:paraId="618163CF" w14:textId="493B2053" w:rsidR="00A638EC" w:rsidRDefault="00006AEF" w:rsidP="00E00ACE">
      <w:pPr>
        <w:rPr>
          <w:lang w:val="en-US"/>
        </w:rPr>
      </w:pPr>
      <w:r>
        <w:rPr>
          <w:lang w:val="en-US"/>
        </w:rPr>
        <w:t xml:space="preserve">The “Select Categories” field can be used to filter </w:t>
      </w:r>
      <w:r w:rsidR="002A75EF">
        <w:rPr>
          <w:lang w:val="en-US"/>
        </w:rPr>
        <w:t>by</w:t>
      </w:r>
      <w:r>
        <w:rPr>
          <w:lang w:val="en-US"/>
        </w:rPr>
        <w:t xml:space="preserve"> message categories, such as “Firing Exercises”. The available categories are defined by administrators on the </w:t>
      </w:r>
      <w:r w:rsidR="006578EF">
        <w:rPr>
          <w:lang w:val="en-US"/>
        </w:rPr>
        <w:t xml:space="preserve">Categories </w:t>
      </w:r>
      <w:r>
        <w:rPr>
          <w:lang w:val="en-US"/>
        </w:rPr>
        <w:t xml:space="preserve">Admin </w:t>
      </w:r>
      <w:r w:rsidR="006578EF">
        <w:rPr>
          <w:lang w:val="en-US"/>
        </w:rPr>
        <w:t>P</w:t>
      </w:r>
      <w:r>
        <w:rPr>
          <w:lang w:val="en-US"/>
        </w:rPr>
        <w:t>age, detailed in a later section.</w:t>
      </w:r>
      <w:r w:rsidR="00FA60A5">
        <w:rPr>
          <w:lang w:val="en-US"/>
        </w:rPr>
        <w:t xml:space="preserve"> The field allows for selection of multiple categories, and provides auto-completion to help you fill out valid options</w:t>
      </w:r>
      <w:r w:rsidR="00F226AC">
        <w:rPr>
          <w:lang w:val="en-US"/>
        </w:rPr>
        <w:t>.</w:t>
      </w:r>
    </w:p>
    <w:p w14:paraId="5053ED8D" w14:textId="5175B395" w:rsidR="00F226AC" w:rsidRDefault="00F226AC" w:rsidP="00E00ACE">
      <w:pPr>
        <w:rPr>
          <w:lang w:val="en-US"/>
        </w:rPr>
      </w:pPr>
      <w:r>
        <w:rPr>
          <w:lang w:val="en-US"/>
        </w:rPr>
        <w:t>Categories are hierarchical, so, filtering on a category will automatically include message associated with all sub-categories.</w:t>
      </w:r>
    </w:p>
    <w:p w14:paraId="4DCF934E" w14:textId="77777777" w:rsidR="00006AEF" w:rsidRDefault="00006AEF" w:rsidP="00E00ACE">
      <w:pPr>
        <w:rPr>
          <w:lang w:val="en-US"/>
        </w:rPr>
      </w:pPr>
    </w:p>
    <w:p w14:paraId="204B3892" w14:textId="2F894598" w:rsidR="00E404E3" w:rsidRPr="00B22180" w:rsidRDefault="00E404E3" w:rsidP="00E00ACE">
      <w:pPr>
        <w:rPr>
          <w:rStyle w:val="Kraftighenvisning"/>
        </w:rPr>
      </w:pPr>
      <w:r w:rsidRPr="00B22180">
        <w:rPr>
          <w:rStyle w:val="Kraftighenvisning"/>
        </w:rPr>
        <w:t xml:space="preserve">Filtering by </w:t>
      </w:r>
      <w:r w:rsidR="00B22180" w:rsidRPr="00B22180">
        <w:rPr>
          <w:rStyle w:val="Kraftighenvisning"/>
        </w:rPr>
        <w:t>Location</w:t>
      </w:r>
    </w:p>
    <w:p w14:paraId="703EAD3F" w14:textId="2AB6688A" w:rsidR="00B22180" w:rsidRDefault="00E60D37" w:rsidP="00E00ACE">
      <w:pPr>
        <w:rPr>
          <w:lang w:val="en-US"/>
        </w:rPr>
      </w:pPr>
      <w:r>
        <w:rPr>
          <w:lang w:val="en-US"/>
        </w:rPr>
        <w:t>If you select the Filt</w:t>
      </w:r>
      <w:r w:rsidR="002A75EF">
        <w:rPr>
          <w:lang w:val="en-US"/>
        </w:rPr>
        <w:t>er by Location option from the S</w:t>
      </w:r>
      <w:r>
        <w:rPr>
          <w:lang w:val="en-US"/>
        </w:rPr>
        <w:t xml:space="preserve">earch </w:t>
      </w:r>
      <w:r w:rsidR="002A75EF">
        <w:rPr>
          <w:lang w:val="en-US"/>
        </w:rPr>
        <w:t>M</w:t>
      </w:r>
      <w:r>
        <w:rPr>
          <w:lang w:val="en-US"/>
        </w:rPr>
        <w:t>enu, you get additional message location-related search options:</w:t>
      </w:r>
    </w:p>
    <w:p w14:paraId="403FADDD" w14:textId="29D8E77D" w:rsidR="00B22180" w:rsidRDefault="00B22180" w:rsidP="00B22180">
      <w:pPr>
        <w:jc w:val="center"/>
        <w:rPr>
          <w:lang w:val="en-US"/>
        </w:rPr>
      </w:pPr>
      <w:r>
        <w:rPr>
          <w:noProof/>
          <w:lang w:val="da-DK" w:eastAsia="da-DK"/>
        </w:rPr>
        <w:drawing>
          <wp:inline distT="0" distB="0" distL="0" distR="0" wp14:anchorId="54C7F6F6" wp14:editId="42E545F0">
            <wp:extent cx="4078800" cy="414000"/>
            <wp:effectExtent l="0" t="0" r="0" b="5715"/>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8800" cy="414000"/>
                    </a:xfrm>
                    <a:prstGeom prst="rect">
                      <a:avLst/>
                    </a:prstGeom>
                    <a:noFill/>
                    <a:ln>
                      <a:noFill/>
                    </a:ln>
                  </pic:spPr>
                </pic:pic>
              </a:graphicData>
            </a:graphic>
          </wp:inline>
        </w:drawing>
      </w:r>
    </w:p>
    <w:p w14:paraId="1B3799EC" w14:textId="77777777" w:rsidR="00F226AC" w:rsidRDefault="00F226AC" w:rsidP="00E00ACE">
      <w:pPr>
        <w:rPr>
          <w:lang w:val="en-US"/>
        </w:rPr>
      </w:pPr>
    </w:p>
    <w:p w14:paraId="01357038" w14:textId="18143475" w:rsidR="00B22180" w:rsidRDefault="002A75EF" w:rsidP="00E00ACE">
      <w:pPr>
        <w:rPr>
          <w:lang w:val="en-US"/>
        </w:rPr>
      </w:pPr>
      <w:r>
        <w:rPr>
          <w:lang w:val="en-US"/>
        </w:rPr>
        <w:t>The “Select Charts” field can be used to filter by message</w:t>
      </w:r>
      <w:r w:rsidR="006578EF">
        <w:rPr>
          <w:lang w:val="en-US"/>
        </w:rPr>
        <w:t xml:space="preserve"> sea</w:t>
      </w:r>
      <w:r>
        <w:rPr>
          <w:lang w:val="en-US"/>
        </w:rPr>
        <w:t xml:space="preserve"> charts, such as “</w:t>
      </w:r>
      <w:r w:rsidR="00FA60A5">
        <w:rPr>
          <w:lang w:val="en-US"/>
        </w:rPr>
        <w:t>101 (INT 1301)”. The available charts</w:t>
      </w:r>
      <w:r>
        <w:rPr>
          <w:lang w:val="en-US"/>
        </w:rPr>
        <w:t xml:space="preserve"> are defined by administrators on the </w:t>
      </w:r>
      <w:r w:rsidR="006578EF">
        <w:rPr>
          <w:lang w:val="en-US"/>
        </w:rPr>
        <w:t xml:space="preserve">Charts </w:t>
      </w:r>
      <w:r>
        <w:rPr>
          <w:lang w:val="en-US"/>
        </w:rPr>
        <w:t xml:space="preserve">Admin </w:t>
      </w:r>
      <w:r w:rsidR="006578EF">
        <w:rPr>
          <w:lang w:val="en-US"/>
        </w:rPr>
        <w:t>P</w:t>
      </w:r>
      <w:r>
        <w:rPr>
          <w:lang w:val="en-US"/>
        </w:rPr>
        <w:t>age, detailed in a later section</w:t>
      </w:r>
      <w:r w:rsidR="00FA60A5">
        <w:rPr>
          <w:lang w:val="en-US"/>
        </w:rPr>
        <w:t>. The field allows for selection of multiple charts, and provides auto-completion to help you fill out valid options.</w:t>
      </w:r>
    </w:p>
    <w:p w14:paraId="3F18B2B9" w14:textId="77777777" w:rsidR="00F226AC" w:rsidRDefault="00F226AC" w:rsidP="003D73B2">
      <w:pPr>
        <w:rPr>
          <w:lang w:val="en-US"/>
        </w:rPr>
      </w:pPr>
    </w:p>
    <w:p w14:paraId="310BBBEE" w14:textId="4A671ACD" w:rsidR="003D73B2" w:rsidRDefault="003D73B2" w:rsidP="003D73B2">
      <w:pPr>
        <w:rPr>
          <w:lang w:val="en-US"/>
        </w:rPr>
      </w:pPr>
      <w:r>
        <w:rPr>
          <w:lang w:val="en-US"/>
        </w:rPr>
        <w:t xml:space="preserve">The “Select Areas” field can be used to filter by message areas, such as “Kattegat”. The available areas are defined by administrators on the </w:t>
      </w:r>
      <w:r w:rsidR="006578EF">
        <w:rPr>
          <w:lang w:val="en-US"/>
        </w:rPr>
        <w:t xml:space="preserve">Areas </w:t>
      </w:r>
      <w:r>
        <w:rPr>
          <w:lang w:val="en-US"/>
        </w:rPr>
        <w:t xml:space="preserve">Admin </w:t>
      </w:r>
      <w:r w:rsidR="006578EF">
        <w:rPr>
          <w:lang w:val="en-US"/>
        </w:rPr>
        <w:t>P</w:t>
      </w:r>
      <w:r>
        <w:rPr>
          <w:lang w:val="en-US"/>
        </w:rPr>
        <w:t>age, detailed in a later section. The field allows for selection of multiple areas, and provides auto-completion to help you fill out valid options.</w:t>
      </w:r>
    </w:p>
    <w:p w14:paraId="131DFF04" w14:textId="7E2B6424" w:rsidR="00F226AC" w:rsidRDefault="00F226AC" w:rsidP="00F226AC">
      <w:pPr>
        <w:rPr>
          <w:lang w:val="en-US"/>
        </w:rPr>
      </w:pPr>
      <w:r>
        <w:rPr>
          <w:lang w:val="en-US"/>
        </w:rPr>
        <w:t xml:space="preserve">Areas are hierarchical, so, filtering on </w:t>
      </w:r>
      <w:r w:rsidR="008D136E">
        <w:rPr>
          <w:lang w:val="en-US"/>
        </w:rPr>
        <w:t>an</w:t>
      </w:r>
      <w:r>
        <w:rPr>
          <w:lang w:val="en-US"/>
        </w:rPr>
        <w:t xml:space="preserve"> area will automatically include message associated with all sub-areas.</w:t>
      </w:r>
    </w:p>
    <w:p w14:paraId="318D41B1" w14:textId="77777777" w:rsidR="00F226AC" w:rsidRDefault="00F226AC" w:rsidP="003D73B2">
      <w:pPr>
        <w:rPr>
          <w:lang w:val="en-US"/>
        </w:rPr>
      </w:pPr>
    </w:p>
    <w:p w14:paraId="22AB0715" w14:textId="7F202C34" w:rsidR="002425BE" w:rsidRDefault="003D73B2" w:rsidP="00E00ACE">
      <w:pPr>
        <w:rPr>
          <w:lang w:val="en-US"/>
        </w:rPr>
      </w:pPr>
      <w:r>
        <w:rPr>
          <w:lang w:val="en-US"/>
        </w:rPr>
        <w:t xml:space="preserve">Alternatively, </w:t>
      </w:r>
      <w:r w:rsidR="006578EF">
        <w:rPr>
          <w:lang w:val="en-US"/>
        </w:rPr>
        <w:t xml:space="preserve">by clicking the “Locations” button </w:t>
      </w:r>
      <w:r>
        <w:rPr>
          <w:lang w:val="en-US"/>
        </w:rPr>
        <w:t>you can outline the specific geographical location</w:t>
      </w:r>
      <w:r w:rsidR="006578EF">
        <w:rPr>
          <w:lang w:val="en-US"/>
        </w:rPr>
        <w:t>s</w:t>
      </w:r>
      <w:r w:rsidR="002C06B3">
        <w:rPr>
          <w:lang w:val="en-US"/>
        </w:rPr>
        <w:t xml:space="preserve"> to filter by</w:t>
      </w:r>
      <w:r>
        <w:rPr>
          <w:lang w:val="en-US"/>
        </w:rPr>
        <w:t xml:space="preserve">. This opens the </w:t>
      </w:r>
      <w:r w:rsidR="002425BE" w:rsidRPr="002425BE">
        <w:rPr>
          <w:i/>
          <w:lang w:val="en-US"/>
        </w:rPr>
        <w:t>Location Editor</w:t>
      </w:r>
      <w:r w:rsidR="00DD5FE7">
        <w:rPr>
          <w:i/>
          <w:lang w:val="en-US"/>
        </w:rPr>
        <w:t>,</w:t>
      </w:r>
      <w:r w:rsidR="002425BE">
        <w:rPr>
          <w:lang w:val="en-US"/>
        </w:rPr>
        <w:t xml:space="preserve"> used at vari</w:t>
      </w:r>
      <w:r w:rsidR="002C06B3">
        <w:rPr>
          <w:lang w:val="en-US"/>
        </w:rPr>
        <w:t xml:space="preserve">ous places </w:t>
      </w:r>
      <w:r w:rsidR="00DD5FE7">
        <w:rPr>
          <w:lang w:val="en-US"/>
        </w:rPr>
        <w:t>throughout</w:t>
      </w:r>
      <w:r w:rsidR="002C06B3">
        <w:rPr>
          <w:lang w:val="en-US"/>
        </w:rPr>
        <w:t xml:space="preserve"> the MSI-NM system. Remove the location filter aga</w:t>
      </w:r>
      <w:r w:rsidR="00DD5FE7">
        <w:rPr>
          <w:lang w:val="en-US"/>
        </w:rPr>
        <w:t>in by clicking the trash button.</w:t>
      </w:r>
    </w:p>
    <w:p w14:paraId="0EDAE80C" w14:textId="3AAEC8D0" w:rsidR="00E60D37" w:rsidRDefault="00E60D37" w:rsidP="00E00ACE">
      <w:pPr>
        <w:rPr>
          <w:lang w:val="en-US"/>
        </w:rPr>
      </w:pPr>
      <w:r>
        <w:rPr>
          <w:noProof/>
          <w:lang w:val="da-DK" w:eastAsia="da-DK"/>
        </w:rPr>
        <w:lastRenderedPageBreak/>
        <w:drawing>
          <wp:inline distT="0" distB="0" distL="0" distR="0" wp14:anchorId="50ADE820" wp14:editId="4593303F">
            <wp:extent cx="5760720" cy="3200400"/>
            <wp:effectExtent l="0" t="0" r="0" b="0"/>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62720AEB" w14:textId="37D14F98" w:rsidR="003D73B2" w:rsidRPr="003D73B2" w:rsidRDefault="00DD5FE7" w:rsidP="003D73B2">
      <w:pPr>
        <w:jc w:val="center"/>
        <w:rPr>
          <w:i/>
          <w:lang w:val="en-US"/>
        </w:rPr>
      </w:pPr>
      <w:r>
        <w:rPr>
          <w:i/>
          <w:lang w:val="en-US"/>
        </w:rPr>
        <w:t>Filtering messages by a specific location</w:t>
      </w:r>
      <w:r w:rsidR="003D73B2">
        <w:rPr>
          <w:i/>
          <w:lang w:val="en-US"/>
        </w:rPr>
        <w:t>.</w:t>
      </w:r>
    </w:p>
    <w:p w14:paraId="5E5AAAED" w14:textId="426ADFF7" w:rsidR="00E60D37" w:rsidRDefault="00DD5FE7" w:rsidP="00E00ACE">
      <w:pPr>
        <w:rPr>
          <w:lang w:val="en-US"/>
        </w:rPr>
      </w:pPr>
      <w:r>
        <w:rPr>
          <w:lang w:val="en-US"/>
        </w:rPr>
        <w:t>A subsequent section will detail the functionality of the Location Editor.</w:t>
      </w:r>
    </w:p>
    <w:p w14:paraId="4330D909" w14:textId="77777777" w:rsidR="00DD5FE7" w:rsidRDefault="00DD5FE7" w:rsidP="00E00ACE">
      <w:pPr>
        <w:rPr>
          <w:lang w:val="en-US"/>
        </w:rPr>
      </w:pPr>
    </w:p>
    <w:p w14:paraId="69BFE450" w14:textId="6F428311" w:rsidR="0050336F" w:rsidRPr="00B22180" w:rsidRDefault="0050336F" w:rsidP="0050336F">
      <w:pPr>
        <w:rPr>
          <w:rStyle w:val="Kraftighenvisning"/>
        </w:rPr>
      </w:pPr>
      <w:r w:rsidRPr="00B22180">
        <w:rPr>
          <w:rStyle w:val="Kraftighenvisning"/>
        </w:rPr>
        <w:t xml:space="preserve">Filtering by </w:t>
      </w:r>
      <w:r>
        <w:rPr>
          <w:rStyle w:val="Kraftighenvisning"/>
        </w:rPr>
        <w:t>Date</w:t>
      </w:r>
    </w:p>
    <w:p w14:paraId="4F1B6A0A" w14:textId="1CFDFA0E" w:rsidR="0050336F" w:rsidRDefault="0050336F" w:rsidP="00E00ACE">
      <w:pPr>
        <w:rPr>
          <w:lang w:val="en-US"/>
        </w:rPr>
      </w:pPr>
      <w:r>
        <w:rPr>
          <w:lang w:val="en-US"/>
        </w:rPr>
        <w:t xml:space="preserve">If you select the </w:t>
      </w:r>
      <w:r w:rsidR="008E0AB4">
        <w:rPr>
          <w:lang w:val="en-US"/>
        </w:rPr>
        <w:t>Filter by Date option from the S</w:t>
      </w:r>
      <w:r>
        <w:rPr>
          <w:lang w:val="en-US"/>
        </w:rPr>
        <w:t xml:space="preserve">earch </w:t>
      </w:r>
      <w:r w:rsidR="008E0AB4">
        <w:rPr>
          <w:lang w:val="en-US"/>
        </w:rPr>
        <w:t>M</w:t>
      </w:r>
      <w:r>
        <w:rPr>
          <w:lang w:val="en-US"/>
        </w:rPr>
        <w:t>enu, you get additional message date-related search options:</w:t>
      </w:r>
    </w:p>
    <w:p w14:paraId="75FAA421" w14:textId="294335C9" w:rsidR="0050336F" w:rsidRDefault="0050336F" w:rsidP="0050336F">
      <w:pPr>
        <w:jc w:val="center"/>
        <w:rPr>
          <w:lang w:val="en-US"/>
        </w:rPr>
      </w:pPr>
      <w:r>
        <w:rPr>
          <w:noProof/>
          <w:lang w:val="da-DK" w:eastAsia="da-DK"/>
        </w:rPr>
        <w:drawing>
          <wp:inline distT="0" distB="0" distL="0" distR="0" wp14:anchorId="77EFEC33" wp14:editId="581A1E47">
            <wp:extent cx="4107600" cy="388800"/>
            <wp:effectExtent l="0" t="0" r="7620" b="0"/>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07600" cy="388800"/>
                    </a:xfrm>
                    <a:prstGeom prst="rect">
                      <a:avLst/>
                    </a:prstGeom>
                    <a:noFill/>
                    <a:ln>
                      <a:noFill/>
                    </a:ln>
                  </pic:spPr>
                </pic:pic>
              </a:graphicData>
            </a:graphic>
          </wp:inline>
        </w:drawing>
      </w:r>
    </w:p>
    <w:p w14:paraId="12732149" w14:textId="083A147D" w:rsidR="0050336F" w:rsidRDefault="00496900" w:rsidP="00E00ACE">
      <w:pPr>
        <w:rPr>
          <w:lang w:val="en-US"/>
        </w:rPr>
      </w:pPr>
      <w:r>
        <w:rPr>
          <w:lang w:val="en-US"/>
        </w:rPr>
        <w:t>Specify the from-date and/or the to-date to filter messages on their creation date</w:t>
      </w:r>
      <w:r w:rsidR="00AD6615">
        <w:rPr>
          <w:lang w:val="en-US"/>
        </w:rPr>
        <w:t>s</w:t>
      </w:r>
      <w:r>
        <w:rPr>
          <w:lang w:val="en-US"/>
        </w:rPr>
        <w:t>.</w:t>
      </w:r>
    </w:p>
    <w:p w14:paraId="73BA2DFB" w14:textId="77777777" w:rsidR="00496900" w:rsidRDefault="00496900" w:rsidP="00E00ACE">
      <w:pPr>
        <w:rPr>
          <w:lang w:val="en-US"/>
        </w:rPr>
      </w:pPr>
    </w:p>
    <w:p w14:paraId="702A2AFF" w14:textId="1ADAF09E" w:rsidR="006146DE" w:rsidRPr="006146DE" w:rsidRDefault="006146DE" w:rsidP="00E00ACE">
      <w:pPr>
        <w:rPr>
          <w:rStyle w:val="Kraftighenvisning"/>
        </w:rPr>
      </w:pPr>
      <w:r w:rsidRPr="006146DE">
        <w:rPr>
          <w:rStyle w:val="Kraftighenvisning"/>
        </w:rPr>
        <w:t>Sorting</w:t>
      </w:r>
    </w:p>
    <w:p w14:paraId="55BDDAF2" w14:textId="5F81F27D" w:rsidR="006146DE" w:rsidRDefault="006146DE" w:rsidP="00E00ACE">
      <w:pPr>
        <w:rPr>
          <w:lang w:val="en-US"/>
        </w:rPr>
      </w:pPr>
      <w:r>
        <w:rPr>
          <w:lang w:val="en-US"/>
        </w:rPr>
        <w:t>The message search result can be sorted by the message identifier</w:t>
      </w:r>
      <w:r w:rsidR="008E0AB4">
        <w:rPr>
          <w:lang w:val="en-US"/>
        </w:rPr>
        <w:t xml:space="preserve"> (“ID”)</w:t>
      </w:r>
      <w:r>
        <w:rPr>
          <w:lang w:val="en-US"/>
        </w:rPr>
        <w:t>, by the message valid-from date, or by the message area. After selecting the sort key from the Search Menu, click the Search button to apply the changes.</w:t>
      </w:r>
    </w:p>
    <w:p w14:paraId="589BFE61" w14:textId="1740973B" w:rsidR="006146DE" w:rsidRDefault="006146DE" w:rsidP="00E00ACE">
      <w:pPr>
        <w:rPr>
          <w:lang w:val="en-US"/>
        </w:rPr>
      </w:pPr>
      <w:r>
        <w:rPr>
          <w:lang w:val="en-US"/>
        </w:rPr>
        <w:t xml:space="preserve">Toggle the sort order (ascending or descending) by </w:t>
      </w:r>
      <w:r w:rsidR="008E0AB4">
        <w:rPr>
          <w:lang w:val="en-US"/>
        </w:rPr>
        <w:t>re-</w:t>
      </w:r>
      <w:r>
        <w:rPr>
          <w:lang w:val="en-US"/>
        </w:rPr>
        <w:t xml:space="preserve">selecting the same sort key in the Search Menu. </w:t>
      </w:r>
    </w:p>
    <w:p w14:paraId="685FD023" w14:textId="77777777" w:rsidR="006146DE" w:rsidRDefault="006146DE" w:rsidP="00E00ACE">
      <w:pPr>
        <w:rPr>
          <w:lang w:val="en-US"/>
        </w:rPr>
      </w:pPr>
    </w:p>
    <w:p w14:paraId="47BB6F18" w14:textId="7CA1D37E" w:rsidR="006146DE" w:rsidRPr="006146DE" w:rsidRDefault="006146DE" w:rsidP="00E00ACE">
      <w:pPr>
        <w:rPr>
          <w:rStyle w:val="Kraftighenvisning"/>
        </w:rPr>
      </w:pPr>
      <w:r w:rsidRPr="006146DE">
        <w:rPr>
          <w:rStyle w:val="Kraftighenvisning"/>
        </w:rPr>
        <w:t>Area Sorting Specifics</w:t>
      </w:r>
    </w:p>
    <w:p w14:paraId="1CC05DCB" w14:textId="4AE53461" w:rsidR="006146DE" w:rsidRDefault="006146DE" w:rsidP="00E00ACE">
      <w:pPr>
        <w:rPr>
          <w:lang w:val="en-US"/>
        </w:rPr>
      </w:pPr>
      <w:r>
        <w:rPr>
          <w:lang w:val="en-US"/>
        </w:rPr>
        <w:t>The area ordering is defined by administrat</w:t>
      </w:r>
      <w:r w:rsidR="00C67420">
        <w:rPr>
          <w:lang w:val="en-US"/>
        </w:rPr>
        <w:t>ors on the Area</w:t>
      </w:r>
      <w:r w:rsidR="00C36FF4">
        <w:rPr>
          <w:lang w:val="en-US"/>
        </w:rPr>
        <w:t>s</w:t>
      </w:r>
      <w:r w:rsidR="00C67420">
        <w:rPr>
          <w:lang w:val="en-US"/>
        </w:rPr>
        <w:t xml:space="preserve"> Admin Page. When search resul</w:t>
      </w:r>
      <w:r w:rsidR="00C36FF4">
        <w:rPr>
          <w:lang w:val="en-US"/>
        </w:rPr>
        <w:t>ts are sorted by area, the area names</w:t>
      </w:r>
      <w:r w:rsidR="00C67420">
        <w:rPr>
          <w:lang w:val="en-US"/>
        </w:rPr>
        <w:t xml:space="preserve"> will be inserted as group titles:</w:t>
      </w:r>
    </w:p>
    <w:p w14:paraId="5C4D95E5" w14:textId="1106DBA9" w:rsidR="006146DE" w:rsidRDefault="006146DE" w:rsidP="00E00ACE">
      <w:pPr>
        <w:rPr>
          <w:lang w:val="en-US"/>
        </w:rPr>
      </w:pPr>
      <w:r>
        <w:rPr>
          <w:noProof/>
          <w:lang w:val="da-DK" w:eastAsia="da-DK"/>
        </w:rPr>
        <w:lastRenderedPageBreak/>
        <w:drawing>
          <wp:inline distT="0" distB="0" distL="0" distR="0" wp14:anchorId="36B30899" wp14:editId="6E32F1DB">
            <wp:extent cx="5705475" cy="2590800"/>
            <wp:effectExtent l="38100" t="38100" r="104775" b="95250"/>
            <wp:docPr id="45"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25908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77C4A62" w14:textId="77777777" w:rsidR="006146DE" w:rsidRDefault="006146DE" w:rsidP="00E00ACE">
      <w:pPr>
        <w:rPr>
          <w:lang w:val="en-US"/>
        </w:rPr>
      </w:pPr>
    </w:p>
    <w:p w14:paraId="77B8A7CE" w14:textId="020A8F4A" w:rsidR="00690686" w:rsidRPr="00690686" w:rsidRDefault="00690686" w:rsidP="00E00ACE">
      <w:pPr>
        <w:rPr>
          <w:rStyle w:val="Kraftighenvisning"/>
        </w:rPr>
      </w:pPr>
      <w:r w:rsidRPr="00690686">
        <w:rPr>
          <w:rStyle w:val="Kraftighenvisning"/>
        </w:rPr>
        <w:t>Generate PDF</w:t>
      </w:r>
    </w:p>
    <w:p w14:paraId="69D561BF" w14:textId="077F157F" w:rsidR="00690686" w:rsidRDefault="00C36FF4">
      <w:pPr>
        <w:spacing w:before="0" w:after="0"/>
        <w:jc w:val="left"/>
        <w:rPr>
          <w:lang w:val="en-US"/>
        </w:rPr>
      </w:pPr>
      <w:r>
        <w:rPr>
          <w:lang w:val="en-US"/>
        </w:rPr>
        <w:t>The “Generate PDF” S</w:t>
      </w:r>
      <w:r w:rsidR="00690686">
        <w:rPr>
          <w:lang w:val="en-US"/>
        </w:rPr>
        <w:t xml:space="preserve">earch </w:t>
      </w:r>
      <w:r>
        <w:rPr>
          <w:lang w:val="en-US"/>
        </w:rPr>
        <w:t>M</w:t>
      </w:r>
      <w:r w:rsidR="00690686">
        <w:rPr>
          <w:lang w:val="en-US"/>
        </w:rPr>
        <w:t>enu option will export the current message search result as a PDF file. The PDF will contain a detailed description of each message.</w:t>
      </w:r>
    </w:p>
    <w:p w14:paraId="3B25DCF0" w14:textId="25AC4520" w:rsidR="00690686" w:rsidRDefault="00690686">
      <w:pPr>
        <w:spacing w:before="0" w:after="0"/>
        <w:jc w:val="left"/>
        <w:rPr>
          <w:lang w:val="en-US"/>
        </w:rPr>
      </w:pPr>
      <w:r>
        <w:rPr>
          <w:lang w:val="en-US"/>
        </w:rPr>
        <w:t>If messages are sorted by area, the area titles will be inserted in the PDF as well. Example:</w:t>
      </w:r>
    </w:p>
    <w:p w14:paraId="22735309" w14:textId="77777777" w:rsidR="00690686" w:rsidRDefault="00690686">
      <w:pPr>
        <w:spacing w:before="0" w:after="0"/>
        <w:jc w:val="left"/>
        <w:rPr>
          <w:lang w:val="en-US"/>
        </w:rPr>
      </w:pPr>
    </w:p>
    <w:p w14:paraId="2BC964EE" w14:textId="191AAEB5" w:rsidR="00690686" w:rsidRDefault="00690686" w:rsidP="00690686">
      <w:pPr>
        <w:spacing w:before="0" w:after="0"/>
        <w:jc w:val="center"/>
        <w:rPr>
          <w:lang w:val="en-US"/>
        </w:rPr>
      </w:pPr>
      <w:r>
        <w:rPr>
          <w:noProof/>
          <w:lang w:val="da-DK" w:eastAsia="da-DK"/>
        </w:rPr>
        <w:drawing>
          <wp:inline distT="0" distB="0" distL="0" distR="0" wp14:anchorId="4864F147" wp14:editId="19B06B28">
            <wp:extent cx="2293200" cy="3222000"/>
            <wp:effectExtent l="0" t="0" r="0" b="0"/>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93200" cy="3222000"/>
                    </a:xfrm>
                    <a:prstGeom prst="rect">
                      <a:avLst/>
                    </a:prstGeom>
                    <a:noFill/>
                    <a:ln>
                      <a:noFill/>
                    </a:ln>
                  </pic:spPr>
                </pic:pic>
              </a:graphicData>
            </a:graphic>
          </wp:inline>
        </w:drawing>
      </w:r>
    </w:p>
    <w:p w14:paraId="5AD0D8D1" w14:textId="77777777" w:rsidR="00690686" w:rsidRDefault="00690686">
      <w:pPr>
        <w:spacing w:before="0" w:after="0"/>
        <w:jc w:val="left"/>
        <w:rPr>
          <w:lang w:val="en-US"/>
        </w:rPr>
      </w:pPr>
    </w:p>
    <w:p w14:paraId="6C48B7DC" w14:textId="77777777" w:rsidR="008C3A9A" w:rsidRDefault="008C3A9A">
      <w:pPr>
        <w:spacing w:before="0" w:after="0"/>
        <w:jc w:val="left"/>
        <w:rPr>
          <w:lang w:val="en-US"/>
        </w:rPr>
      </w:pPr>
    </w:p>
    <w:p w14:paraId="5CE4AB00" w14:textId="0FDCAC3B" w:rsidR="00690686" w:rsidRPr="008C3A9A" w:rsidRDefault="008C3A9A">
      <w:pPr>
        <w:spacing w:before="0" w:after="0"/>
        <w:jc w:val="left"/>
        <w:rPr>
          <w:rStyle w:val="Kraftighenvisning"/>
        </w:rPr>
      </w:pPr>
      <w:r w:rsidRPr="008C3A9A">
        <w:rPr>
          <w:rStyle w:val="Kraftighenvisning"/>
        </w:rPr>
        <w:t>Add to Calendar</w:t>
      </w:r>
    </w:p>
    <w:p w14:paraId="5A231B57" w14:textId="5D419BF1" w:rsidR="008C3A9A" w:rsidRDefault="008C3A9A">
      <w:pPr>
        <w:spacing w:before="0" w:after="0"/>
        <w:jc w:val="left"/>
        <w:rPr>
          <w:lang w:val="en-US"/>
        </w:rPr>
      </w:pPr>
      <w:r>
        <w:rPr>
          <w:lang w:val="en-US"/>
        </w:rPr>
        <w:t>Choosing “Add to Calendar…” from the Search Menu will present you with a URL for subscribing to the active messages in an iCalendar format. Most calendar programs can subscribe to external URL’s in this format.</w:t>
      </w:r>
    </w:p>
    <w:p w14:paraId="79C031C0" w14:textId="6EC7EABB" w:rsidR="008C3A9A" w:rsidRDefault="008C3A9A">
      <w:pPr>
        <w:spacing w:before="0" w:after="0"/>
        <w:jc w:val="left"/>
        <w:rPr>
          <w:lang w:val="en-US"/>
        </w:rPr>
      </w:pPr>
      <w:r w:rsidRPr="008C3A9A">
        <w:rPr>
          <w:lang w:val="en-US"/>
        </w:rPr>
        <w:t>NB: This feature is currently at a proof-of-concept level and not very robust.</w:t>
      </w:r>
    </w:p>
    <w:p w14:paraId="1FC7FBD2" w14:textId="77777777" w:rsidR="008C3A9A" w:rsidRDefault="008C3A9A">
      <w:pPr>
        <w:spacing w:before="0" w:after="0"/>
        <w:jc w:val="left"/>
        <w:rPr>
          <w:lang w:val="en-US"/>
        </w:rPr>
      </w:pPr>
    </w:p>
    <w:p w14:paraId="70680824" w14:textId="28B70B7D" w:rsidR="008C3A9A" w:rsidRDefault="008C3A9A" w:rsidP="008C3A9A">
      <w:pPr>
        <w:spacing w:before="0" w:after="0"/>
        <w:jc w:val="center"/>
        <w:rPr>
          <w:lang w:val="en-US"/>
        </w:rPr>
      </w:pPr>
      <w:r>
        <w:rPr>
          <w:noProof/>
          <w:lang w:val="da-DK" w:eastAsia="da-DK"/>
        </w:rPr>
        <w:lastRenderedPageBreak/>
        <w:drawing>
          <wp:inline distT="0" distB="0" distL="0" distR="0" wp14:anchorId="218DBC80" wp14:editId="11408185">
            <wp:extent cx="3506400" cy="1616400"/>
            <wp:effectExtent l="0" t="0" r="0" b="3175"/>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06400" cy="1616400"/>
                    </a:xfrm>
                    <a:prstGeom prst="rect">
                      <a:avLst/>
                    </a:prstGeom>
                    <a:noFill/>
                    <a:ln>
                      <a:noFill/>
                    </a:ln>
                  </pic:spPr>
                </pic:pic>
              </a:graphicData>
            </a:graphic>
          </wp:inline>
        </w:drawing>
      </w:r>
    </w:p>
    <w:p w14:paraId="6B1DC6FF" w14:textId="77777777" w:rsidR="008C3A9A" w:rsidRDefault="008C3A9A">
      <w:pPr>
        <w:spacing w:before="0" w:after="0"/>
        <w:jc w:val="left"/>
        <w:rPr>
          <w:lang w:val="en-US"/>
        </w:rPr>
      </w:pPr>
    </w:p>
    <w:p w14:paraId="0684EBE4" w14:textId="77777777" w:rsidR="008C3A9A" w:rsidRDefault="008C3A9A">
      <w:pPr>
        <w:spacing w:before="0" w:after="0"/>
        <w:jc w:val="left"/>
        <w:rPr>
          <w:lang w:val="en-US"/>
        </w:rPr>
      </w:pPr>
    </w:p>
    <w:p w14:paraId="12031852" w14:textId="77777777" w:rsidR="00A31B3D" w:rsidRPr="00A31B3D" w:rsidRDefault="00A31B3D">
      <w:pPr>
        <w:spacing w:before="0" w:after="0"/>
        <w:jc w:val="left"/>
        <w:rPr>
          <w:rStyle w:val="Kraftighenvisning"/>
        </w:rPr>
      </w:pPr>
      <w:r w:rsidRPr="00A31B3D">
        <w:rPr>
          <w:rStyle w:val="Kraftighenvisning"/>
        </w:rPr>
        <w:t>Create Mailing List</w:t>
      </w:r>
    </w:p>
    <w:p w14:paraId="00C18224" w14:textId="4CAAA322" w:rsidR="00A31B3D" w:rsidRDefault="00FD2360">
      <w:pPr>
        <w:spacing w:before="0" w:after="0"/>
        <w:jc w:val="left"/>
        <w:rPr>
          <w:lang w:val="en-US"/>
        </w:rPr>
      </w:pPr>
      <w:r>
        <w:rPr>
          <w:lang w:val="en-US"/>
        </w:rPr>
        <w:t xml:space="preserve">By selecting “Create Mailing List…” from the </w:t>
      </w:r>
      <w:r w:rsidR="00B21168">
        <w:rPr>
          <w:lang w:val="en-US"/>
        </w:rPr>
        <w:t>Search</w:t>
      </w:r>
      <w:r>
        <w:rPr>
          <w:lang w:val="en-US"/>
        </w:rPr>
        <w:t xml:space="preserve"> Menu, any logged in users can create a new mailing list based on the current search filter. Example:</w:t>
      </w:r>
    </w:p>
    <w:p w14:paraId="415B609B" w14:textId="77777777" w:rsidR="00AE2009" w:rsidRDefault="00AE2009">
      <w:pPr>
        <w:spacing w:before="0" w:after="0"/>
        <w:jc w:val="left"/>
        <w:rPr>
          <w:lang w:val="en-US"/>
        </w:rPr>
      </w:pPr>
    </w:p>
    <w:p w14:paraId="2F68971E" w14:textId="55510E5C" w:rsidR="00FC2269" w:rsidRDefault="00FC2269" w:rsidP="00FC2269">
      <w:pPr>
        <w:spacing w:before="0" w:after="0"/>
        <w:jc w:val="center"/>
        <w:rPr>
          <w:lang w:val="en-US"/>
        </w:rPr>
      </w:pPr>
      <w:r>
        <w:rPr>
          <w:noProof/>
          <w:lang w:val="da-DK" w:eastAsia="da-DK"/>
        </w:rPr>
        <w:drawing>
          <wp:inline distT="0" distB="0" distL="0" distR="0" wp14:anchorId="388A0E0D" wp14:editId="21A0B824">
            <wp:extent cx="3456000" cy="3182400"/>
            <wp:effectExtent l="0" t="0" r="0" b="0"/>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56000" cy="3182400"/>
                    </a:xfrm>
                    <a:prstGeom prst="rect">
                      <a:avLst/>
                    </a:prstGeom>
                    <a:noFill/>
                    <a:ln>
                      <a:noFill/>
                    </a:ln>
                  </pic:spPr>
                </pic:pic>
              </a:graphicData>
            </a:graphic>
          </wp:inline>
        </w:drawing>
      </w:r>
    </w:p>
    <w:p w14:paraId="66E9B75C" w14:textId="490CB852" w:rsidR="00FC2269" w:rsidRPr="00FC2269" w:rsidRDefault="00FC2269" w:rsidP="00FC2269">
      <w:pPr>
        <w:spacing w:before="0" w:after="0"/>
        <w:jc w:val="center"/>
        <w:rPr>
          <w:i/>
          <w:lang w:val="en-US"/>
        </w:rPr>
      </w:pPr>
      <w:r>
        <w:rPr>
          <w:i/>
          <w:lang w:val="en-US"/>
        </w:rPr>
        <w:t>Create Mailing Lists – for non-administrators</w:t>
      </w:r>
    </w:p>
    <w:p w14:paraId="2DC4F2F4" w14:textId="77777777" w:rsidR="00FC2269" w:rsidRDefault="00FC2269">
      <w:pPr>
        <w:spacing w:before="0" w:after="0"/>
        <w:jc w:val="left"/>
        <w:rPr>
          <w:lang w:val="en-US"/>
        </w:rPr>
      </w:pPr>
    </w:p>
    <w:p w14:paraId="519D2967" w14:textId="4DB6EB23" w:rsidR="00FD2360" w:rsidRDefault="00FD2360">
      <w:pPr>
        <w:spacing w:before="0" w:after="0"/>
        <w:jc w:val="left"/>
        <w:rPr>
          <w:lang w:val="en-US"/>
        </w:rPr>
      </w:pPr>
      <w:r>
        <w:rPr>
          <w:lang w:val="en-US"/>
        </w:rPr>
        <w:t>The mailing list options available to non-administrators are:</w:t>
      </w:r>
    </w:p>
    <w:p w14:paraId="0D7146D4" w14:textId="63693556" w:rsidR="00FD2360" w:rsidRDefault="00FD2360" w:rsidP="00FD2360">
      <w:pPr>
        <w:pStyle w:val="Listeafsnit"/>
        <w:numPr>
          <w:ilvl w:val="0"/>
          <w:numId w:val="14"/>
        </w:numPr>
        <w:rPr>
          <w:lang w:val="en-US"/>
        </w:rPr>
      </w:pPr>
      <w:r>
        <w:rPr>
          <w:lang w:val="en-US"/>
        </w:rPr>
        <w:t>Name: The name of the mailing list</w:t>
      </w:r>
    </w:p>
    <w:p w14:paraId="208D2FA3" w14:textId="799877C1" w:rsidR="00FD2360" w:rsidRDefault="00FD2360" w:rsidP="00FD2360">
      <w:pPr>
        <w:pStyle w:val="Listeafsnit"/>
        <w:numPr>
          <w:ilvl w:val="0"/>
          <w:numId w:val="14"/>
        </w:numPr>
        <w:rPr>
          <w:lang w:val="en-US"/>
        </w:rPr>
      </w:pPr>
      <w:r>
        <w:rPr>
          <w:lang w:val="en-US"/>
        </w:rPr>
        <w:t xml:space="preserve">Type: Either “Message </w:t>
      </w:r>
      <w:r w:rsidR="00AE2009">
        <w:rPr>
          <w:lang w:val="en-US"/>
        </w:rPr>
        <w:t>Updates” or “Message update”. The</w:t>
      </w:r>
      <w:r>
        <w:rPr>
          <w:lang w:val="en-US"/>
        </w:rPr>
        <w:t xml:space="preserve"> former </w:t>
      </w:r>
      <w:r w:rsidR="00AE2009">
        <w:rPr>
          <w:lang w:val="en-US"/>
        </w:rPr>
        <w:t xml:space="preserve">type </w:t>
      </w:r>
      <w:r>
        <w:rPr>
          <w:lang w:val="en-US"/>
        </w:rPr>
        <w:t xml:space="preserve">will </w:t>
      </w:r>
      <w:r w:rsidR="00C45BFA">
        <w:rPr>
          <w:lang w:val="en-US"/>
        </w:rPr>
        <w:t>collate</w:t>
      </w:r>
      <w:r>
        <w:rPr>
          <w:lang w:val="en-US"/>
        </w:rPr>
        <w:t xml:space="preserve"> all messages matching the filter criteria in a single mail. The latter type will </w:t>
      </w:r>
      <w:r w:rsidR="000755A9">
        <w:rPr>
          <w:lang w:val="en-US"/>
        </w:rPr>
        <w:t>result in one e-mail per message matching the filter criteria.</w:t>
      </w:r>
    </w:p>
    <w:p w14:paraId="7979351D" w14:textId="40BC5F2A" w:rsidR="000755A9" w:rsidRDefault="000755A9" w:rsidP="00FD2360">
      <w:pPr>
        <w:pStyle w:val="Listeafsnit"/>
        <w:numPr>
          <w:ilvl w:val="0"/>
          <w:numId w:val="14"/>
        </w:numPr>
        <w:rPr>
          <w:lang w:val="en-US"/>
        </w:rPr>
      </w:pPr>
      <w:r>
        <w:rPr>
          <w:lang w:val="en-US"/>
        </w:rPr>
        <w:t>Message Filter: The message filter defines which messages are included in the mailing list. It is a textual description of the current message search filter when the mailing list is created.</w:t>
      </w:r>
    </w:p>
    <w:p w14:paraId="6BAC2F93" w14:textId="03B2A2C3" w:rsidR="000755A9" w:rsidRDefault="000755A9" w:rsidP="00FD2360">
      <w:pPr>
        <w:pStyle w:val="Listeafsnit"/>
        <w:numPr>
          <w:ilvl w:val="0"/>
          <w:numId w:val="14"/>
        </w:numPr>
        <w:rPr>
          <w:lang w:val="en-US"/>
        </w:rPr>
      </w:pPr>
      <w:r>
        <w:rPr>
          <w:lang w:val="en-US"/>
        </w:rPr>
        <w:t>S</w:t>
      </w:r>
      <w:r w:rsidR="00AE2009">
        <w:rPr>
          <w:lang w:val="en-US"/>
        </w:rPr>
        <w:t>chedule: Mailing list e-mails are</w:t>
      </w:r>
      <w:r>
        <w:rPr>
          <w:lang w:val="en-US"/>
        </w:rPr>
        <w:t xml:space="preserve"> sent according to the selected </w:t>
      </w:r>
      <w:r w:rsidR="00B21168">
        <w:rPr>
          <w:lang w:val="en-US"/>
        </w:rPr>
        <w:t>schedule</w:t>
      </w:r>
      <w:r>
        <w:rPr>
          <w:lang w:val="en-US"/>
        </w:rPr>
        <w:t>. Available options:</w:t>
      </w:r>
    </w:p>
    <w:p w14:paraId="5AA9EAA1" w14:textId="5A9F2760" w:rsidR="000755A9" w:rsidRDefault="000755A9" w:rsidP="000755A9">
      <w:pPr>
        <w:pStyle w:val="Listeafsnit"/>
        <w:numPr>
          <w:ilvl w:val="1"/>
          <w:numId w:val="14"/>
        </w:numPr>
        <w:rPr>
          <w:lang w:val="en-US"/>
        </w:rPr>
      </w:pPr>
      <w:r>
        <w:rPr>
          <w:lang w:val="en-US"/>
        </w:rPr>
        <w:t>Continuous: E-mails are sent whenever a new message matches the mailing list filter.</w:t>
      </w:r>
    </w:p>
    <w:p w14:paraId="0004FE5F" w14:textId="506CDB02" w:rsidR="000755A9" w:rsidRDefault="000755A9" w:rsidP="000755A9">
      <w:pPr>
        <w:pStyle w:val="Listeafsnit"/>
        <w:numPr>
          <w:ilvl w:val="1"/>
          <w:numId w:val="14"/>
        </w:numPr>
        <w:rPr>
          <w:lang w:val="en-US"/>
        </w:rPr>
      </w:pPr>
      <w:r>
        <w:rPr>
          <w:lang w:val="en-US"/>
        </w:rPr>
        <w:t>Daily: E-mails are sent daily for messages matching the mailing list filter, at the specified hour of day.</w:t>
      </w:r>
    </w:p>
    <w:p w14:paraId="26B675CE" w14:textId="3A7FABF1" w:rsidR="000755A9" w:rsidRPr="00FD2360" w:rsidRDefault="000755A9" w:rsidP="000755A9">
      <w:pPr>
        <w:pStyle w:val="Listeafsnit"/>
        <w:numPr>
          <w:ilvl w:val="1"/>
          <w:numId w:val="14"/>
        </w:numPr>
        <w:rPr>
          <w:lang w:val="en-US"/>
        </w:rPr>
      </w:pPr>
      <w:r>
        <w:rPr>
          <w:lang w:val="en-US"/>
        </w:rPr>
        <w:t>Weekly: E-mails are sent weekly for messages matching the mailing list filter, at the specified day.</w:t>
      </w:r>
    </w:p>
    <w:p w14:paraId="6CADFA46" w14:textId="5E3D5E12" w:rsidR="002B6556" w:rsidRDefault="002B6556">
      <w:pPr>
        <w:spacing w:before="0" w:after="0"/>
        <w:jc w:val="left"/>
        <w:rPr>
          <w:lang w:val="en-US"/>
        </w:rPr>
      </w:pPr>
    </w:p>
    <w:p w14:paraId="734EAEC7" w14:textId="60887BB9" w:rsidR="002B6556" w:rsidRDefault="002B6556" w:rsidP="002B6556">
      <w:pPr>
        <w:spacing w:before="0" w:after="0"/>
        <w:rPr>
          <w:lang w:val="en-US"/>
        </w:rPr>
      </w:pPr>
      <w:r>
        <w:rPr>
          <w:lang w:val="en-US"/>
        </w:rPr>
        <w:lastRenderedPageBreak/>
        <w:t xml:space="preserve">As described in a previous section, the user can subsequently manage subscription to existing mailing lists by choosing the </w:t>
      </w:r>
      <w:r w:rsidR="005A54C6">
        <w:rPr>
          <w:lang w:val="en-US"/>
        </w:rPr>
        <w:t>“</w:t>
      </w:r>
      <w:r>
        <w:rPr>
          <w:lang w:val="en-US"/>
        </w:rPr>
        <w:t>Mailing List</w:t>
      </w:r>
      <w:r w:rsidR="00AE2009">
        <w:rPr>
          <w:lang w:val="en-US"/>
        </w:rPr>
        <w:t>…</w:t>
      </w:r>
      <w:r w:rsidR="005A54C6">
        <w:rPr>
          <w:lang w:val="en-US"/>
        </w:rPr>
        <w:t>”</w:t>
      </w:r>
      <w:r>
        <w:rPr>
          <w:lang w:val="en-US"/>
        </w:rPr>
        <w:t xml:space="preserve"> option of the User Menu.</w:t>
      </w:r>
    </w:p>
    <w:p w14:paraId="7C35F92E" w14:textId="77777777" w:rsidR="002B6556" w:rsidRDefault="002B6556" w:rsidP="002B6556">
      <w:pPr>
        <w:spacing w:before="0" w:after="0"/>
        <w:rPr>
          <w:lang w:val="en-US"/>
        </w:rPr>
      </w:pPr>
    </w:p>
    <w:p w14:paraId="1C289329" w14:textId="77777777" w:rsidR="002B6556" w:rsidRDefault="002B6556" w:rsidP="002B6556">
      <w:pPr>
        <w:spacing w:before="0" w:after="0"/>
        <w:rPr>
          <w:lang w:val="en-US"/>
        </w:rPr>
      </w:pPr>
      <w:r>
        <w:rPr>
          <w:lang w:val="en-US"/>
        </w:rPr>
        <w:t>A sample mailing list e-mail can be seen below:</w:t>
      </w:r>
    </w:p>
    <w:p w14:paraId="3DA5490E" w14:textId="5BA24836" w:rsidR="002B6556" w:rsidRDefault="002B6556" w:rsidP="002B6556">
      <w:pPr>
        <w:spacing w:before="0" w:after="0"/>
        <w:rPr>
          <w:lang w:val="en-US"/>
        </w:rPr>
      </w:pPr>
      <w:r>
        <w:rPr>
          <w:lang w:val="en-US"/>
        </w:rPr>
        <w:t xml:space="preserve"> </w:t>
      </w:r>
    </w:p>
    <w:p w14:paraId="5A1C42DF" w14:textId="696EE468" w:rsidR="00FD2360" w:rsidRDefault="002B6556" w:rsidP="002B6556">
      <w:pPr>
        <w:spacing w:before="0" w:after="0"/>
        <w:jc w:val="center"/>
        <w:rPr>
          <w:lang w:val="en-US"/>
        </w:rPr>
      </w:pPr>
      <w:r>
        <w:rPr>
          <w:noProof/>
          <w:lang w:val="da-DK" w:eastAsia="da-DK"/>
        </w:rPr>
        <w:drawing>
          <wp:inline distT="0" distB="0" distL="0" distR="0" wp14:anchorId="1626C534" wp14:editId="6AD784F8">
            <wp:extent cx="2926800" cy="2858400"/>
            <wp:effectExtent l="0" t="0" r="6985" b="0"/>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6800" cy="2858400"/>
                    </a:xfrm>
                    <a:prstGeom prst="rect">
                      <a:avLst/>
                    </a:prstGeom>
                    <a:noFill/>
                    <a:ln>
                      <a:noFill/>
                    </a:ln>
                  </pic:spPr>
                </pic:pic>
              </a:graphicData>
            </a:graphic>
          </wp:inline>
        </w:drawing>
      </w:r>
    </w:p>
    <w:p w14:paraId="6915190D" w14:textId="77777777" w:rsidR="002B6556" w:rsidRDefault="002B6556">
      <w:pPr>
        <w:spacing w:before="0" w:after="0"/>
        <w:jc w:val="left"/>
        <w:rPr>
          <w:lang w:val="en-US"/>
        </w:rPr>
      </w:pPr>
    </w:p>
    <w:p w14:paraId="57C1CB5D" w14:textId="77777777" w:rsidR="00382598" w:rsidRDefault="00382598">
      <w:pPr>
        <w:spacing w:before="0" w:after="0"/>
        <w:jc w:val="left"/>
        <w:rPr>
          <w:lang w:val="en-US"/>
        </w:rPr>
      </w:pPr>
    </w:p>
    <w:p w14:paraId="1EB35252" w14:textId="6069E95B" w:rsidR="00721257" w:rsidRPr="00A31B3D" w:rsidRDefault="00721257" w:rsidP="00721257">
      <w:pPr>
        <w:spacing w:before="0" w:after="0"/>
        <w:jc w:val="left"/>
        <w:rPr>
          <w:rStyle w:val="Kraftighenvisning"/>
        </w:rPr>
      </w:pPr>
      <w:r w:rsidRPr="00A31B3D">
        <w:rPr>
          <w:rStyle w:val="Kraftighenvisning"/>
        </w:rPr>
        <w:t>Create Mailing List</w:t>
      </w:r>
      <w:r>
        <w:rPr>
          <w:rStyle w:val="Kraftighenvisning"/>
        </w:rPr>
        <w:t xml:space="preserve"> - Administrators</w:t>
      </w:r>
    </w:p>
    <w:p w14:paraId="1403356D" w14:textId="3A7633B1" w:rsidR="00ED60F3" w:rsidRDefault="00FF098D">
      <w:pPr>
        <w:spacing w:before="0" w:after="0"/>
        <w:jc w:val="left"/>
        <w:rPr>
          <w:lang w:val="en-US"/>
        </w:rPr>
      </w:pPr>
      <w:r>
        <w:rPr>
          <w:lang w:val="en-US"/>
        </w:rPr>
        <w:t>When administrators create mailing lists, they get more options, as seen below:</w:t>
      </w:r>
    </w:p>
    <w:p w14:paraId="778B6A34" w14:textId="77777777" w:rsidR="00FF098D" w:rsidRDefault="00FF098D">
      <w:pPr>
        <w:spacing w:before="0" w:after="0"/>
        <w:jc w:val="left"/>
        <w:rPr>
          <w:lang w:val="en-US"/>
        </w:rPr>
      </w:pPr>
    </w:p>
    <w:p w14:paraId="1AAA612B" w14:textId="0CB0D942" w:rsidR="00A31B3D" w:rsidRDefault="00A31B3D" w:rsidP="00B221D7">
      <w:pPr>
        <w:spacing w:before="0" w:after="0"/>
        <w:jc w:val="center"/>
        <w:rPr>
          <w:lang w:val="en-US"/>
        </w:rPr>
      </w:pPr>
      <w:r>
        <w:rPr>
          <w:noProof/>
          <w:lang w:val="da-DK" w:eastAsia="da-DK"/>
        </w:rPr>
        <w:drawing>
          <wp:inline distT="0" distB="0" distL="0" distR="0" wp14:anchorId="2EEC69D9" wp14:editId="1C059EFC">
            <wp:extent cx="2631600" cy="2818800"/>
            <wp:effectExtent l="0" t="0" r="0" b="635"/>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31600" cy="2818800"/>
                    </a:xfrm>
                    <a:prstGeom prst="rect">
                      <a:avLst/>
                    </a:prstGeom>
                    <a:noFill/>
                    <a:ln>
                      <a:noFill/>
                    </a:ln>
                  </pic:spPr>
                </pic:pic>
              </a:graphicData>
            </a:graphic>
          </wp:inline>
        </w:drawing>
      </w:r>
      <w:r w:rsidR="00B221D7">
        <w:rPr>
          <w:lang w:val="en-US"/>
        </w:rPr>
        <w:t xml:space="preserve">   </w:t>
      </w:r>
      <w:r w:rsidR="00FF098D">
        <w:rPr>
          <w:lang w:val="en-US"/>
        </w:rPr>
        <w:t xml:space="preserve">   </w:t>
      </w:r>
      <w:r>
        <w:rPr>
          <w:noProof/>
          <w:lang w:val="da-DK" w:eastAsia="da-DK"/>
        </w:rPr>
        <w:drawing>
          <wp:inline distT="0" distB="0" distL="0" distR="0" wp14:anchorId="4AB8F826" wp14:editId="02E257EF">
            <wp:extent cx="2628000" cy="3459600"/>
            <wp:effectExtent l="0" t="0" r="1270" b="7620"/>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28000" cy="3459600"/>
                    </a:xfrm>
                    <a:prstGeom prst="rect">
                      <a:avLst/>
                    </a:prstGeom>
                    <a:noFill/>
                    <a:ln>
                      <a:noFill/>
                    </a:ln>
                  </pic:spPr>
                </pic:pic>
              </a:graphicData>
            </a:graphic>
          </wp:inline>
        </w:drawing>
      </w:r>
    </w:p>
    <w:p w14:paraId="65B04F87" w14:textId="1A8B8C33" w:rsidR="00B221D7" w:rsidRPr="00FC2269" w:rsidRDefault="00B221D7" w:rsidP="00B221D7">
      <w:pPr>
        <w:spacing w:before="0" w:after="0"/>
        <w:jc w:val="center"/>
        <w:rPr>
          <w:i/>
          <w:lang w:val="en-US"/>
        </w:rPr>
      </w:pPr>
      <w:r w:rsidRPr="00FC2269">
        <w:rPr>
          <w:i/>
          <w:lang w:val="en-US"/>
        </w:rPr>
        <w:t>Create Mailing List</w:t>
      </w:r>
      <w:r w:rsidR="00FC2269">
        <w:rPr>
          <w:i/>
          <w:lang w:val="en-US"/>
        </w:rPr>
        <w:t>s</w:t>
      </w:r>
      <w:r w:rsidRPr="00FC2269">
        <w:rPr>
          <w:i/>
          <w:lang w:val="en-US"/>
        </w:rPr>
        <w:t xml:space="preserve"> – for administrators</w:t>
      </w:r>
    </w:p>
    <w:p w14:paraId="7082AB03" w14:textId="77777777" w:rsidR="00B221D7" w:rsidRDefault="00B221D7" w:rsidP="00B221D7">
      <w:pPr>
        <w:spacing w:before="0" w:after="0"/>
        <w:rPr>
          <w:lang w:val="en-US"/>
        </w:rPr>
      </w:pPr>
    </w:p>
    <w:p w14:paraId="514831F2" w14:textId="59B10427" w:rsidR="00C45BFA" w:rsidRDefault="00FF098D" w:rsidP="00B221D7">
      <w:pPr>
        <w:spacing w:before="0" w:after="0"/>
        <w:rPr>
          <w:lang w:val="en-US"/>
        </w:rPr>
      </w:pPr>
      <w:r>
        <w:rPr>
          <w:lang w:val="en-US"/>
        </w:rPr>
        <w:t>The extra options are:</w:t>
      </w:r>
    </w:p>
    <w:p w14:paraId="76F933F1" w14:textId="30F8E8EB" w:rsidR="00C45BFA" w:rsidRDefault="00C45BFA" w:rsidP="00FF098D">
      <w:pPr>
        <w:pStyle w:val="Listeafsnit"/>
        <w:numPr>
          <w:ilvl w:val="0"/>
          <w:numId w:val="15"/>
        </w:numPr>
        <w:rPr>
          <w:lang w:val="en-US"/>
        </w:rPr>
      </w:pPr>
      <w:r>
        <w:rPr>
          <w:lang w:val="en-US"/>
        </w:rPr>
        <w:lastRenderedPageBreak/>
        <w:t xml:space="preserve">Type: In addition to the collated “Message updates” and non-collated “Message Update” mailing list types that all users can choose from, the administrator can choose a “Navtex” type that formats messages as NAVTEX messages. Additional types may be added later on. </w:t>
      </w:r>
    </w:p>
    <w:p w14:paraId="094B93C9" w14:textId="45068E29" w:rsidR="00FF098D" w:rsidRDefault="00FF098D" w:rsidP="00FF098D">
      <w:pPr>
        <w:pStyle w:val="Listeafsnit"/>
        <w:numPr>
          <w:ilvl w:val="0"/>
          <w:numId w:val="15"/>
        </w:numPr>
        <w:rPr>
          <w:lang w:val="en-US"/>
        </w:rPr>
      </w:pPr>
      <w:r>
        <w:rPr>
          <w:lang w:val="en-US"/>
        </w:rPr>
        <w:t xml:space="preserve">Public Mailing List: If </w:t>
      </w:r>
      <w:r w:rsidR="00C45BFA">
        <w:rPr>
          <w:lang w:val="en-US"/>
        </w:rPr>
        <w:t>the administrator</w:t>
      </w:r>
      <w:r>
        <w:rPr>
          <w:lang w:val="en-US"/>
        </w:rPr>
        <w:t xml:space="preserve"> mark</w:t>
      </w:r>
      <w:r w:rsidR="00C45BFA">
        <w:rPr>
          <w:lang w:val="en-US"/>
        </w:rPr>
        <w:t>s</w:t>
      </w:r>
      <w:r>
        <w:rPr>
          <w:lang w:val="en-US"/>
        </w:rPr>
        <w:t xml:space="preserve"> a mailing list </w:t>
      </w:r>
      <w:r w:rsidR="00C45BFA">
        <w:rPr>
          <w:lang w:val="en-US"/>
        </w:rPr>
        <w:t>as public,</w:t>
      </w:r>
      <w:r>
        <w:rPr>
          <w:lang w:val="en-US"/>
        </w:rPr>
        <w:t xml:space="preserve"> all other users will be able to subscribe to the mailing list.</w:t>
      </w:r>
    </w:p>
    <w:p w14:paraId="273C14A8" w14:textId="6EFF541A" w:rsidR="00FF098D" w:rsidRDefault="00FF098D" w:rsidP="00FF098D">
      <w:pPr>
        <w:pStyle w:val="Listeafsnit"/>
        <w:numPr>
          <w:ilvl w:val="0"/>
          <w:numId w:val="15"/>
        </w:numPr>
        <w:rPr>
          <w:lang w:val="en-US"/>
        </w:rPr>
      </w:pPr>
      <w:r>
        <w:rPr>
          <w:lang w:val="en-US"/>
        </w:rPr>
        <w:t>Included Messages: By default, only changed message</w:t>
      </w:r>
      <w:r w:rsidR="00AE2009">
        <w:rPr>
          <w:lang w:val="en-US"/>
        </w:rPr>
        <w:t>s</w:t>
      </w:r>
      <w:r>
        <w:rPr>
          <w:lang w:val="en-US"/>
        </w:rPr>
        <w:t xml:space="preserve"> (i.e. newly published message) are included in the mailing list filter. However, if a daily or weekly schedule has been selected, the administrator can choose that all messages matching the filter should be included, not just changed messages.</w:t>
      </w:r>
      <w:r w:rsidR="00FC403E">
        <w:rPr>
          <w:lang w:val="en-US"/>
        </w:rPr>
        <w:t xml:space="preserve"> This option can be used to e.g. create daily digests. </w:t>
      </w:r>
    </w:p>
    <w:p w14:paraId="4DF76053" w14:textId="58FA26B4" w:rsidR="00FF098D" w:rsidRDefault="00D76F6C" w:rsidP="00FF098D">
      <w:pPr>
        <w:pStyle w:val="Listeafsnit"/>
        <w:numPr>
          <w:ilvl w:val="0"/>
          <w:numId w:val="15"/>
        </w:numPr>
        <w:rPr>
          <w:lang w:val="en-US"/>
        </w:rPr>
      </w:pPr>
      <w:r>
        <w:rPr>
          <w:lang w:val="en-US"/>
        </w:rPr>
        <w:t xml:space="preserve">Empty results: If a collated message type (e.g. “Message Updates”) has been selected along with a daily or weekly schedule, this option can be used to select whether mails should be sent for empty </w:t>
      </w:r>
      <w:r w:rsidR="002A709F">
        <w:rPr>
          <w:lang w:val="en-US"/>
        </w:rPr>
        <w:t xml:space="preserve">message </w:t>
      </w:r>
      <w:r>
        <w:rPr>
          <w:lang w:val="en-US"/>
        </w:rPr>
        <w:t xml:space="preserve">search results or not. </w:t>
      </w:r>
    </w:p>
    <w:p w14:paraId="7B2B4016" w14:textId="77777777" w:rsidR="00FF1E7E" w:rsidRDefault="00FF1E7E" w:rsidP="00FF1E7E">
      <w:pPr>
        <w:rPr>
          <w:lang w:val="en-US"/>
        </w:rPr>
      </w:pPr>
    </w:p>
    <w:p w14:paraId="57D8F490" w14:textId="057D3851" w:rsidR="00FF1E7E" w:rsidRDefault="0041652C" w:rsidP="00FF1E7E">
      <w:pPr>
        <w:rPr>
          <w:lang w:val="en-US"/>
        </w:rPr>
      </w:pPr>
      <w:r>
        <w:rPr>
          <w:lang w:val="en-US"/>
        </w:rPr>
        <w:t xml:space="preserve">Administrators can manage mailing list subscribers for all mailing lists on the Mailing Lists </w:t>
      </w:r>
      <w:r w:rsidR="00AE2009">
        <w:rPr>
          <w:lang w:val="en-US"/>
        </w:rPr>
        <w:t>Admin P</w:t>
      </w:r>
      <w:r>
        <w:rPr>
          <w:lang w:val="en-US"/>
        </w:rPr>
        <w:t>age detailed in a subsequent section.</w:t>
      </w:r>
    </w:p>
    <w:p w14:paraId="6A0EBAFA" w14:textId="77777777" w:rsidR="0041652C" w:rsidRDefault="0041652C" w:rsidP="00FF1E7E">
      <w:pPr>
        <w:rPr>
          <w:lang w:val="en-US"/>
        </w:rPr>
      </w:pPr>
    </w:p>
    <w:p w14:paraId="330BADB9" w14:textId="5181B502" w:rsidR="00A42601" w:rsidRDefault="00A42601" w:rsidP="00FF1E7E">
      <w:pPr>
        <w:rPr>
          <w:lang w:val="en-US"/>
        </w:rPr>
      </w:pPr>
      <w:r>
        <w:rPr>
          <w:lang w:val="en-US"/>
        </w:rPr>
        <w:t>Sample NAVTEX e-</w:t>
      </w:r>
      <w:r w:rsidR="00C7440D">
        <w:rPr>
          <w:lang w:val="en-US"/>
        </w:rPr>
        <w:t xml:space="preserve">mail sent to </w:t>
      </w:r>
      <w:r>
        <w:rPr>
          <w:lang w:val="en-US"/>
        </w:rPr>
        <w:t>subscriber</w:t>
      </w:r>
      <w:r w:rsidR="00C7440D">
        <w:rPr>
          <w:lang w:val="en-US"/>
        </w:rPr>
        <w:t>s</w:t>
      </w:r>
      <w:r>
        <w:rPr>
          <w:lang w:val="en-US"/>
        </w:rPr>
        <w:t xml:space="preserve"> of the “Navtex for Baltico” mailing list:</w:t>
      </w:r>
    </w:p>
    <w:p w14:paraId="03470CC6" w14:textId="77777777" w:rsidR="00382598" w:rsidRDefault="00382598" w:rsidP="00FF1E7E">
      <w:pPr>
        <w:rPr>
          <w:lang w:val="en-US"/>
        </w:rPr>
      </w:pPr>
    </w:p>
    <w:p w14:paraId="5227F7F0" w14:textId="54607731" w:rsidR="0041652C" w:rsidRDefault="00A42601" w:rsidP="00A42601">
      <w:pPr>
        <w:jc w:val="center"/>
        <w:rPr>
          <w:lang w:val="en-US"/>
        </w:rPr>
      </w:pPr>
      <w:r>
        <w:rPr>
          <w:noProof/>
          <w:lang w:val="da-DK" w:eastAsia="da-DK"/>
        </w:rPr>
        <w:drawing>
          <wp:inline distT="0" distB="0" distL="0" distR="0" wp14:anchorId="16305E6E" wp14:editId="13C977F5">
            <wp:extent cx="2926800" cy="2487600"/>
            <wp:effectExtent l="0" t="0" r="6985" b="8255"/>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26800" cy="2487600"/>
                    </a:xfrm>
                    <a:prstGeom prst="rect">
                      <a:avLst/>
                    </a:prstGeom>
                    <a:noFill/>
                    <a:ln>
                      <a:noFill/>
                    </a:ln>
                  </pic:spPr>
                </pic:pic>
              </a:graphicData>
            </a:graphic>
          </wp:inline>
        </w:drawing>
      </w:r>
    </w:p>
    <w:p w14:paraId="5C9D2EEC" w14:textId="77777777" w:rsidR="00A42601" w:rsidRPr="00FF1E7E" w:rsidRDefault="00A42601" w:rsidP="00A42601">
      <w:pPr>
        <w:jc w:val="left"/>
        <w:rPr>
          <w:lang w:val="en-US"/>
        </w:rPr>
      </w:pPr>
    </w:p>
    <w:p w14:paraId="200B92BC" w14:textId="1BC8C886" w:rsidR="00690686" w:rsidRDefault="00DD5FE7">
      <w:pPr>
        <w:spacing w:before="0" w:after="0"/>
        <w:jc w:val="left"/>
        <w:rPr>
          <w:lang w:val="en-US"/>
        </w:rPr>
      </w:pPr>
      <w:r>
        <w:rPr>
          <w:lang w:val="en-US"/>
        </w:rPr>
        <w:br w:type="page"/>
      </w:r>
    </w:p>
    <w:p w14:paraId="461DA5D3" w14:textId="1F2358F7" w:rsidR="00DD5FE7" w:rsidRPr="00DD5FE7" w:rsidRDefault="00DD5FE7" w:rsidP="00DD5FE7">
      <w:pPr>
        <w:pStyle w:val="Overskrift2"/>
        <w:rPr>
          <w:rStyle w:val="Kraftighenvisning"/>
        </w:rPr>
      </w:pPr>
      <w:r w:rsidRPr="00DD5FE7">
        <w:rPr>
          <w:rStyle w:val="Kraftighenvisning"/>
        </w:rPr>
        <w:lastRenderedPageBreak/>
        <w:t>Location Editor</w:t>
      </w:r>
    </w:p>
    <w:p w14:paraId="7A6F6930" w14:textId="252AC440" w:rsidR="00DD5FE7" w:rsidRDefault="00DD5FE7" w:rsidP="00D26237">
      <w:pPr>
        <w:rPr>
          <w:lang w:val="en-US"/>
        </w:rPr>
      </w:pPr>
      <w:r>
        <w:rPr>
          <w:lang w:val="en-US"/>
        </w:rPr>
        <w:t>The</w:t>
      </w:r>
      <w:r w:rsidR="003B2AB8">
        <w:rPr>
          <w:lang w:val="en-US"/>
        </w:rPr>
        <w:t xml:space="preserve"> ubiquitous </w:t>
      </w:r>
      <w:r>
        <w:rPr>
          <w:lang w:val="en-US"/>
        </w:rPr>
        <w:t xml:space="preserve">Location Editor is used </w:t>
      </w:r>
      <w:r w:rsidR="003B2AB8">
        <w:rPr>
          <w:lang w:val="en-US"/>
        </w:rPr>
        <w:t>at various places in</w:t>
      </w:r>
      <w:r>
        <w:rPr>
          <w:lang w:val="en-US"/>
        </w:rPr>
        <w:t xml:space="preserve"> the MSI-NM system, e.g. on the Search Page, in the Message Editor and on the Area</w:t>
      </w:r>
      <w:r w:rsidR="00627473">
        <w:rPr>
          <w:lang w:val="en-US"/>
        </w:rPr>
        <w:t>s</w:t>
      </w:r>
      <w:r>
        <w:rPr>
          <w:lang w:val="en-US"/>
        </w:rPr>
        <w:t xml:space="preserve"> Admin Page:</w:t>
      </w:r>
    </w:p>
    <w:p w14:paraId="14AEE24A" w14:textId="3180DCD4" w:rsidR="00DD5FE7" w:rsidRDefault="00DD5FE7" w:rsidP="000B1303">
      <w:pPr>
        <w:jc w:val="center"/>
        <w:rPr>
          <w:lang w:val="en-US"/>
        </w:rPr>
      </w:pPr>
      <w:r>
        <w:rPr>
          <w:noProof/>
          <w:lang w:val="da-DK" w:eastAsia="da-DK"/>
        </w:rPr>
        <w:drawing>
          <wp:inline distT="0" distB="0" distL="0" distR="0" wp14:anchorId="66B0D6C0" wp14:editId="711C6DF8">
            <wp:extent cx="5630400" cy="3607200"/>
            <wp:effectExtent l="0" t="0" r="8890" b="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30400" cy="3607200"/>
                    </a:xfrm>
                    <a:prstGeom prst="rect">
                      <a:avLst/>
                    </a:prstGeom>
                    <a:noFill/>
                    <a:ln>
                      <a:noFill/>
                    </a:ln>
                  </pic:spPr>
                </pic:pic>
              </a:graphicData>
            </a:graphic>
          </wp:inline>
        </w:drawing>
      </w:r>
    </w:p>
    <w:p w14:paraId="4CC0BE8F" w14:textId="77777777" w:rsidR="00627473" w:rsidRDefault="00627473" w:rsidP="00D26237">
      <w:pPr>
        <w:rPr>
          <w:lang w:val="en-US"/>
        </w:rPr>
      </w:pPr>
    </w:p>
    <w:p w14:paraId="2B9A4509" w14:textId="7759D802" w:rsidR="00FD7803" w:rsidRDefault="0096409B" w:rsidP="00D26237">
      <w:pPr>
        <w:rPr>
          <w:lang w:val="en-US"/>
        </w:rPr>
      </w:pPr>
      <w:r>
        <w:rPr>
          <w:lang w:val="en-US"/>
        </w:rPr>
        <w:t xml:space="preserve">The </w:t>
      </w:r>
      <w:r w:rsidR="00516566">
        <w:rPr>
          <w:lang w:val="en-US"/>
        </w:rPr>
        <w:t xml:space="preserve">editor allows you to specify a list of locations using a geographical editor. Use the “Add Location” </w:t>
      </w:r>
      <w:r w:rsidR="00627473">
        <w:rPr>
          <w:lang w:val="en-US"/>
        </w:rPr>
        <w:t>button</w:t>
      </w:r>
      <w:r w:rsidR="00516566">
        <w:rPr>
          <w:lang w:val="en-US"/>
        </w:rPr>
        <w:t xml:space="preserve"> to insert a new locations of the selected type:</w:t>
      </w:r>
    </w:p>
    <w:p w14:paraId="195B5B47" w14:textId="77777777" w:rsidR="00627473" w:rsidRPr="000F2293" w:rsidRDefault="00627473" w:rsidP="00D26237">
      <w:pPr>
        <w:rPr>
          <w:lang w:val="en-US"/>
        </w:rPr>
      </w:pPr>
    </w:p>
    <w:p w14:paraId="0336EBE6" w14:textId="5F2D8A38" w:rsidR="000B1303" w:rsidRDefault="00DD5FE7" w:rsidP="00516566">
      <w:pPr>
        <w:jc w:val="center"/>
        <w:rPr>
          <w:lang w:val="en-US"/>
        </w:rPr>
      </w:pPr>
      <w:r>
        <w:rPr>
          <w:noProof/>
          <w:lang w:val="da-DK" w:eastAsia="da-DK"/>
        </w:rPr>
        <w:drawing>
          <wp:inline distT="0" distB="0" distL="0" distR="0" wp14:anchorId="0A9A23B7" wp14:editId="5658C9C5">
            <wp:extent cx="1126800" cy="950400"/>
            <wp:effectExtent l="0" t="0" r="0" b="2540"/>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26800" cy="950400"/>
                    </a:xfrm>
                    <a:prstGeom prst="rect">
                      <a:avLst/>
                    </a:prstGeom>
                    <a:noFill/>
                    <a:ln>
                      <a:noFill/>
                    </a:ln>
                  </pic:spPr>
                </pic:pic>
              </a:graphicData>
            </a:graphic>
          </wp:inline>
        </w:drawing>
      </w:r>
    </w:p>
    <w:p w14:paraId="60C978C6" w14:textId="77777777" w:rsidR="00627473" w:rsidRDefault="00627473" w:rsidP="00DD5FE7">
      <w:pPr>
        <w:rPr>
          <w:lang w:val="en-US"/>
        </w:rPr>
      </w:pPr>
    </w:p>
    <w:p w14:paraId="2E527B22" w14:textId="417ADCC6" w:rsidR="00516566" w:rsidRDefault="00305645" w:rsidP="00DD5FE7">
      <w:pPr>
        <w:rPr>
          <w:lang w:val="en-US"/>
        </w:rPr>
      </w:pPr>
      <w:r>
        <w:rPr>
          <w:lang w:val="en-US"/>
        </w:rPr>
        <w:t xml:space="preserve">Once a location type has been selected, the actual location </w:t>
      </w:r>
      <w:r w:rsidR="00627473">
        <w:rPr>
          <w:lang w:val="en-US"/>
        </w:rPr>
        <w:t>can be marked up on the map in the following way:</w:t>
      </w:r>
    </w:p>
    <w:tbl>
      <w:tblPr>
        <w:tblStyle w:val="Gittertabel1-lys-farve1"/>
        <w:tblW w:w="0" w:type="auto"/>
        <w:tblLook w:val="04A0" w:firstRow="1" w:lastRow="0" w:firstColumn="1" w:lastColumn="0" w:noHBand="0" w:noVBand="1"/>
      </w:tblPr>
      <w:tblGrid>
        <w:gridCol w:w="2235"/>
        <w:gridCol w:w="6931"/>
      </w:tblGrid>
      <w:tr w:rsidR="00305645" w14:paraId="261CC42B" w14:textId="77777777" w:rsidTr="003056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45D56DB6" w14:textId="4BD21A32" w:rsidR="00305645" w:rsidRDefault="00305645" w:rsidP="00DD5FE7">
            <w:pPr>
              <w:rPr>
                <w:lang w:val="en-US"/>
              </w:rPr>
            </w:pPr>
            <w:r>
              <w:rPr>
                <w:lang w:val="en-US"/>
              </w:rPr>
              <w:t>Location Type</w:t>
            </w:r>
          </w:p>
        </w:tc>
        <w:tc>
          <w:tcPr>
            <w:tcW w:w="6931" w:type="dxa"/>
          </w:tcPr>
          <w:p w14:paraId="27DEB6EF" w14:textId="40D71A3C" w:rsidR="00305645" w:rsidRDefault="00305645" w:rsidP="00DD5FE7">
            <w:pPr>
              <w:cnfStyle w:val="100000000000" w:firstRow="1" w:lastRow="0" w:firstColumn="0" w:lastColumn="0" w:oddVBand="0" w:evenVBand="0" w:oddHBand="0" w:evenHBand="0" w:firstRowFirstColumn="0" w:firstRowLastColumn="0" w:lastRowFirstColumn="0" w:lastRowLastColumn="0"/>
              <w:rPr>
                <w:lang w:val="en-US"/>
              </w:rPr>
            </w:pPr>
            <w:r>
              <w:rPr>
                <w:lang w:val="en-US"/>
              </w:rPr>
              <w:t>Explanation</w:t>
            </w:r>
          </w:p>
        </w:tc>
      </w:tr>
      <w:tr w:rsidR="00305645" w14:paraId="27BD2AC2" w14:textId="77777777" w:rsidTr="00305645">
        <w:tc>
          <w:tcPr>
            <w:cnfStyle w:val="001000000000" w:firstRow="0" w:lastRow="0" w:firstColumn="1" w:lastColumn="0" w:oddVBand="0" w:evenVBand="0" w:oddHBand="0" w:evenHBand="0" w:firstRowFirstColumn="0" w:firstRowLastColumn="0" w:lastRowFirstColumn="0" w:lastRowLastColumn="0"/>
            <w:tcW w:w="2235" w:type="dxa"/>
          </w:tcPr>
          <w:p w14:paraId="389E7B31" w14:textId="581085BE" w:rsidR="00305645" w:rsidRPr="00305645" w:rsidRDefault="00305645" w:rsidP="00DD5FE7">
            <w:pPr>
              <w:rPr>
                <w:b w:val="0"/>
                <w:lang w:val="en-US"/>
              </w:rPr>
            </w:pPr>
            <w:r>
              <w:rPr>
                <w:b w:val="0"/>
                <w:lang w:val="en-US"/>
              </w:rPr>
              <w:t>Point</w:t>
            </w:r>
          </w:p>
        </w:tc>
        <w:tc>
          <w:tcPr>
            <w:tcW w:w="6931" w:type="dxa"/>
          </w:tcPr>
          <w:p w14:paraId="32E8CAE9" w14:textId="216CBD26" w:rsidR="00305645" w:rsidRDefault="00305645" w:rsidP="00305645">
            <w:pPr>
              <w:cnfStyle w:val="000000000000" w:firstRow="0" w:lastRow="0" w:firstColumn="0" w:lastColumn="0" w:oddVBand="0" w:evenVBand="0" w:oddHBand="0" w:evenHBand="0" w:firstRowFirstColumn="0" w:firstRowLastColumn="0" w:lastRowFirstColumn="0" w:lastRowLastColumn="0"/>
              <w:rPr>
                <w:lang w:val="en-US"/>
              </w:rPr>
            </w:pPr>
            <w:r>
              <w:rPr>
                <w:lang w:val="en-US"/>
              </w:rPr>
              <w:t>Click the mouse at the desired location on the map. You can adjust the lat-lon coordinates in the right-hand panel or drag the point to a new position.</w:t>
            </w:r>
          </w:p>
        </w:tc>
      </w:tr>
      <w:tr w:rsidR="00305645" w14:paraId="2721B795" w14:textId="77777777" w:rsidTr="00305645">
        <w:tc>
          <w:tcPr>
            <w:cnfStyle w:val="001000000000" w:firstRow="0" w:lastRow="0" w:firstColumn="1" w:lastColumn="0" w:oddVBand="0" w:evenVBand="0" w:oddHBand="0" w:evenHBand="0" w:firstRowFirstColumn="0" w:firstRowLastColumn="0" w:lastRowFirstColumn="0" w:lastRowLastColumn="0"/>
            <w:tcW w:w="2235" w:type="dxa"/>
          </w:tcPr>
          <w:p w14:paraId="1F1E0D59" w14:textId="0CE7BCBE" w:rsidR="00305645" w:rsidRPr="00305645" w:rsidRDefault="00305645" w:rsidP="00DD5FE7">
            <w:pPr>
              <w:rPr>
                <w:b w:val="0"/>
                <w:lang w:val="en-US"/>
              </w:rPr>
            </w:pPr>
            <w:r>
              <w:rPr>
                <w:b w:val="0"/>
                <w:lang w:val="en-US"/>
              </w:rPr>
              <w:t>Circle</w:t>
            </w:r>
          </w:p>
        </w:tc>
        <w:tc>
          <w:tcPr>
            <w:tcW w:w="6931" w:type="dxa"/>
          </w:tcPr>
          <w:p w14:paraId="5EF2E400" w14:textId="08670055" w:rsidR="00305645" w:rsidRDefault="00305645" w:rsidP="00305645">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Click the mouse at the desired circle center on the map and drag the extent of </w:t>
            </w:r>
            <w:r w:rsidR="00522402">
              <w:rPr>
                <w:lang w:val="en-US"/>
              </w:rPr>
              <w:t xml:space="preserve">the </w:t>
            </w:r>
            <w:r>
              <w:rPr>
                <w:lang w:val="en-US"/>
              </w:rPr>
              <w:t>circle. You can adjust the center lat-lon coordinates and the radius in the right-hand panel or drag the center point to a new position.</w:t>
            </w:r>
          </w:p>
        </w:tc>
      </w:tr>
      <w:tr w:rsidR="00305645" w14:paraId="729B5328" w14:textId="77777777" w:rsidTr="00305645">
        <w:tc>
          <w:tcPr>
            <w:cnfStyle w:val="001000000000" w:firstRow="0" w:lastRow="0" w:firstColumn="1" w:lastColumn="0" w:oddVBand="0" w:evenVBand="0" w:oddHBand="0" w:evenHBand="0" w:firstRowFirstColumn="0" w:firstRowLastColumn="0" w:lastRowFirstColumn="0" w:lastRowLastColumn="0"/>
            <w:tcW w:w="2235" w:type="dxa"/>
          </w:tcPr>
          <w:p w14:paraId="538C91F7" w14:textId="17164FA2" w:rsidR="00305645" w:rsidRPr="00305645" w:rsidRDefault="00305645" w:rsidP="00DD5FE7">
            <w:pPr>
              <w:rPr>
                <w:b w:val="0"/>
                <w:lang w:val="en-US"/>
              </w:rPr>
            </w:pPr>
            <w:r>
              <w:rPr>
                <w:b w:val="0"/>
                <w:lang w:val="en-US"/>
              </w:rPr>
              <w:lastRenderedPageBreak/>
              <w:t>Polygon</w:t>
            </w:r>
          </w:p>
        </w:tc>
        <w:tc>
          <w:tcPr>
            <w:tcW w:w="6931" w:type="dxa"/>
          </w:tcPr>
          <w:p w14:paraId="52C88B78" w14:textId="13E36FC7" w:rsidR="00305645" w:rsidRDefault="00305645" w:rsidP="00627473">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Click the mouse </w:t>
            </w:r>
            <w:r w:rsidR="00522402">
              <w:rPr>
                <w:lang w:val="en-US"/>
              </w:rPr>
              <w:t xml:space="preserve">at the desired location on the map to start adding the polygon outline. Click again to add consecutive vertices </w:t>
            </w:r>
            <w:r w:rsidR="00627473">
              <w:rPr>
                <w:lang w:val="en-US"/>
              </w:rPr>
              <w:t>of</w:t>
            </w:r>
            <w:r w:rsidR="00522402">
              <w:rPr>
                <w:lang w:val="en-US"/>
              </w:rPr>
              <w:t xml:space="preserve"> the polygon, and double-click to complete the polygon</w:t>
            </w:r>
            <w:r>
              <w:rPr>
                <w:lang w:val="en-US"/>
              </w:rPr>
              <w:t xml:space="preserve">. You can adjust the lat-lon coordinates in the right-hand panel or drag the </w:t>
            </w:r>
            <w:r w:rsidR="00522402">
              <w:rPr>
                <w:lang w:val="en-US"/>
              </w:rPr>
              <w:t>vertices</w:t>
            </w:r>
            <w:r>
              <w:rPr>
                <w:lang w:val="en-US"/>
              </w:rPr>
              <w:t xml:space="preserve"> to a new position. Once the polygon is selected, you can also insert n</w:t>
            </w:r>
            <w:r w:rsidR="00522402">
              <w:rPr>
                <w:lang w:val="en-US"/>
              </w:rPr>
              <w:t>ew vertices by dragging the mid-line points.</w:t>
            </w:r>
          </w:p>
        </w:tc>
      </w:tr>
      <w:tr w:rsidR="00305645" w14:paraId="2AD0CBCB" w14:textId="77777777" w:rsidTr="00305645">
        <w:tc>
          <w:tcPr>
            <w:cnfStyle w:val="001000000000" w:firstRow="0" w:lastRow="0" w:firstColumn="1" w:lastColumn="0" w:oddVBand="0" w:evenVBand="0" w:oddHBand="0" w:evenHBand="0" w:firstRowFirstColumn="0" w:firstRowLastColumn="0" w:lastRowFirstColumn="0" w:lastRowLastColumn="0"/>
            <w:tcW w:w="2235" w:type="dxa"/>
          </w:tcPr>
          <w:p w14:paraId="10561402" w14:textId="2726E4BE" w:rsidR="00305645" w:rsidRDefault="00305645" w:rsidP="00DD5FE7">
            <w:pPr>
              <w:rPr>
                <w:b w:val="0"/>
                <w:lang w:val="en-US"/>
              </w:rPr>
            </w:pPr>
            <w:r>
              <w:rPr>
                <w:b w:val="0"/>
                <w:lang w:val="en-US"/>
              </w:rPr>
              <w:t>Polyline</w:t>
            </w:r>
          </w:p>
        </w:tc>
        <w:tc>
          <w:tcPr>
            <w:tcW w:w="6931" w:type="dxa"/>
          </w:tcPr>
          <w:p w14:paraId="514A4F4B" w14:textId="2194C560" w:rsidR="00305645" w:rsidRDefault="00522402" w:rsidP="00DD5FE7">
            <w:pPr>
              <w:cnfStyle w:val="000000000000" w:firstRow="0" w:lastRow="0" w:firstColumn="0" w:lastColumn="0" w:oddVBand="0" w:evenVBand="0" w:oddHBand="0" w:evenHBand="0" w:firstRowFirstColumn="0" w:firstRowLastColumn="0" w:lastRowFirstColumn="0" w:lastRowLastColumn="0"/>
              <w:rPr>
                <w:lang w:val="en-US"/>
              </w:rPr>
            </w:pPr>
            <w:r>
              <w:rPr>
                <w:lang w:val="en-US"/>
              </w:rPr>
              <w:t>Polylines are added similarly to the polygons, except that</w:t>
            </w:r>
            <w:r w:rsidR="00B21168">
              <w:rPr>
                <w:lang w:val="en-US"/>
              </w:rPr>
              <w:t xml:space="preserve"> the last vertex</w:t>
            </w:r>
            <w:r>
              <w:rPr>
                <w:lang w:val="en-US"/>
              </w:rPr>
              <w:t xml:space="preserve"> will not be connected to the first in a closed shape.</w:t>
            </w:r>
          </w:p>
        </w:tc>
      </w:tr>
      <w:tr w:rsidR="00305645" w14:paraId="460848C9" w14:textId="77777777" w:rsidTr="00305645">
        <w:tc>
          <w:tcPr>
            <w:cnfStyle w:val="001000000000" w:firstRow="0" w:lastRow="0" w:firstColumn="1" w:lastColumn="0" w:oddVBand="0" w:evenVBand="0" w:oddHBand="0" w:evenHBand="0" w:firstRowFirstColumn="0" w:firstRowLastColumn="0" w:lastRowFirstColumn="0" w:lastRowLastColumn="0"/>
            <w:tcW w:w="2235" w:type="dxa"/>
          </w:tcPr>
          <w:p w14:paraId="6B765C5A" w14:textId="46DD18FE" w:rsidR="00305645" w:rsidRDefault="00305645" w:rsidP="00DD5FE7">
            <w:pPr>
              <w:rPr>
                <w:b w:val="0"/>
                <w:lang w:val="en-US"/>
              </w:rPr>
            </w:pPr>
            <w:r>
              <w:rPr>
                <w:b w:val="0"/>
                <w:lang w:val="en-US"/>
              </w:rPr>
              <w:t>Current location</w:t>
            </w:r>
          </w:p>
        </w:tc>
        <w:tc>
          <w:tcPr>
            <w:tcW w:w="6931" w:type="dxa"/>
          </w:tcPr>
          <w:p w14:paraId="36C1DB56" w14:textId="20757407" w:rsidR="00305645" w:rsidRDefault="00522402" w:rsidP="00DD5FE7">
            <w:pPr>
              <w:cnfStyle w:val="000000000000" w:firstRow="0" w:lastRow="0" w:firstColumn="0" w:lastColumn="0" w:oddVBand="0" w:evenVBand="0" w:oddHBand="0" w:evenHBand="0" w:firstRowFirstColumn="0" w:firstRowLastColumn="0" w:lastRowFirstColumn="0" w:lastRowLastColumn="0"/>
              <w:rPr>
                <w:lang w:val="en-US"/>
              </w:rPr>
            </w:pPr>
            <w:r>
              <w:rPr>
                <w:lang w:val="en-US"/>
              </w:rPr>
              <w:t>Will add a circle at the current location</w:t>
            </w:r>
            <w:r w:rsidR="00627473">
              <w:rPr>
                <w:lang w:val="en-US"/>
              </w:rPr>
              <w:t xml:space="preserve"> if the web browser is location aware.</w:t>
            </w:r>
          </w:p>
        </w:tc>
      </w:tr>
    </w:tbl>
    <w:p w14:paraId="6079856E" w14:textId="77777777" w:rsidR="00305645" w:rsidRDefault="00305645" w:rsidP="00DD5FE7">
      <w:pPr>
        <w:rPr>
          <w:lang w:val="en-US"/>
        </w:rPr>
      </w:pPr>
    </w:p>
    <w:p w14:paraId="14AF90DA" w14:textId="5CBD3A65" w:rsidR="009B34AD" w:rsidRDefault="009B34AD" w:rsidP="00DD5FE7">
      <w:pPr>
        <w:rPr>
          <w:lang w:val="en-US"/>
        </w:rPr>
      </w:pPr>
      <w:r>
        <w:rPr>
          <w:lang w:val="en-US"/>
        </w:rPr>
        <w:t xml:space="preserve">In addition to using the mouse to edit locations directly </w:t>
      </w:r>
      <w:r w:rsidR="00A63AB5">
        <w:rPr>
          <w:lang w:val="en-US"/>
        </w:rPr>
        <w:t>on</w:t>
      </w:r>
      <w:r>
        <w:rPr>
          <w:lang w:val="en-US"/>
        </w:rPr>
        <w:t xml:space="preserve"> the map, you can also </w:t>
      </w:r>
      <w:r w:rsidR="00597D3F">
        <w:rPr>
          <w:lang w:val="en-US"/>
        </w:rPr>
        <w:t>edit</w:t>
      </w:r>
      <w:r>
        <w:rPr>
          <w:lang w:val="en-US"/>
        </w:rPr>
        <w:t xml:space="preserve"> the </w:t>
      </w:r>
      <w:r w:rsidR="00597D3F">
        <w:rPr>
          <w:lang w:val="en-US"/>
        </w:rPr>
        <w:t>locations</w:t>
      </w:r>
      <w:r>
        <w:rPr>
          <w:lang w:val="en-US"/>
        </w:rPr>
        <w:t xml:space="preserve"> manually in the righ</w:t>
      </w:r>
      <w:r w:rsidR="00597D3F">
        <w:rPr>
          <w:lang w:val="en-US"/>
        </w:rPr>
        <w:t>t-hand panels</w:t>
      </w:r>
      <w:r w:rsidR="00A63AB5">
        <w:rPr>
          <w:lang w:val="en-US"/>
        </w:rPr>
        <w:t>. Example:</w:t>
      </w:r>
    </w:p>
    <w:p w14:paraId="3AF8D713" w14:textId="2C7B63C7" w:rsidR="009B34AD" w:rsidRDefault="009B34AD" w:rsidP="009B34AD">
      <w:pPr>
        <w:jc w:val="center"/>
        <w:rPr>
          <w:lang w:val="en-US"/>
        </w:rPr>
      </w:pPr>
      <w:r>
        <w:rPr>
          <w:noProof/>
          <w:lang w:val="da-DK" w:eastAsia="da-DK"/>
        </w:rPr>
        <w:drawing>
          <wp:inline distT="0" distB="0" distL="0" distR="0" wp14:anchorId="07E5CF07" wp14:editId="046CCF40">
            <wp:extent cx="1332000" cy="1839600"/>
            <wp:effectExtent l="0" t="0" r="1905" b="8255"/>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32000" cy="1839600"/>
                    </a:xfrm>
                    <a:prstGeom prst="rect">
                      <a:avLst/>
                    </a:prstGeom>
                    <a:noFill/>
                    <a:ln>
                      <a:noFill/>
                    </a:ln>
                  </pic:spPr>
                </pic:pic>
              </a:graphicData>
            </a:graphic>
          </wp:inline>
        </w:drawing>
      </w:r>
    </w:p>
    <w:p w14:paraId="2D4A9C19" w14:textId="77777777" w:rsidR="00516566" w:rsidRDefault="00516566" w:rsidP="00DD5FE7">
      <w:pPr>
        <w:rPr>
          <w:lang w:val="en-US"/>
        </w:rPr>
      </w:pPr>
    </w:p>
    <w:p w14:paraId="76307413" w14:textId="61EC7DC4" w:rsidR="00A43DB1" w:rsidRDefault="00A63AB5" w:rsidP="00DD5FE7">
      <w:pPr>
        <w:rPr>
          <w:lang w:val="en-US"/>
        </w:rPr>
      </w:pPr>
      <w:r>
        <w:rPr>
          <w:lang w:val="en-US"/>
        </w:rPr>
        <w:t>The title line of the</w:t>
      </w:r>
      <w:r w:rsidR="00597D3F">
        <w:rPr>
          <w:lang w:val="en-US"/>
        </w:rPr>
        <w:t xml:space="preserve"> location panel states the type of the location, e.g. “POLYGON”. Cl</w:t>
      </w:r>
      <w:r w:rsidR="00A43DB1">
        <w:rPr>
          <w:lang w:val="en-US"/>
        </w:rPr>
        <w:t>ick</w:t>
      </w:r>
      <w:r w:rsidR="00627473">
        <w:rPr>
          <w:lang w:val="en-US"/>
        </w:rPr>
        <w:t>ing</w:t>
      </w:r>
      <w:r w:rsidR="00A43DB1">
        <w:rPr>
          <w:lang w:val="en-US"/>
        </w:rPr>
        <w:t xml:space="preserve"> the blue arrow (</w:t>
      </w:r>
      <w:r w:rsidR="00597D3F">
        <w:rPr>
          <w:noProof/>
          <w:lang w:val="da-DK" w:eastAsia="da-DK"/>
        </w:rPr>
        <w:drawing>
          <wp:inline distT="0" distB="0" distL="0" distR="0" wp14:anchorId="5D2EAA20" wp14:editId="1DF1962E">
            <wp:extent cx="161925" cy="123825"/>
            <wp:effectExtent l="0" t="0" r="9525" b="9525"/>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1925" cy="123825"/>
                    </a:xfrm>
                    <a:prstGeom prst="rect">
                      <a:avLst/>
                    </a:prstGeom>
                    <a:noFill/>
                    <a:ln>
                      <a:noFill/>
                    </a:ln>
                  </pic:spPr>
                </pic:pic>
              </a:graphicData>
            </a:graphic>
          </wp:inline>
        </w:drawing>
      </w:r>
      <w:r w:rsidR="00A43DB1">
        <w:rPr>
          <w:lang w:val="en-US"/>
        </w:rPr>
        <w:t>)</w:t>
      </w:r>
      <w:r w:rsidR="00597D3F">
        <w:rPr>
          <w:lang w:val="en-US"/>
        </w:rPr>
        <w:t xml:space="preserve"> next to the title </w:t>
      </w:r>
      <w:r w:rsidR="00627473">
        <w:rPr>
          <w:lang w:val="en-US"/>
        </w:rPr>
        <w:t>will</w:t>
      </w:r>
      <w:r w:rsidR="00597D3F">
        <w:rPr>
          <w:lang w:val="en-US"/>
        </w:rPr>
        <w:t xml:space="preserve"> zoom the map to the extent of the location. </w:t>
      </w:r>
    </w:p>
    <w:p w14:paraId="606AD694" w14:textId="00AC19CE" w:rsidR="00597D3F" w:rsidRDefault="00A43DB1" w:rsidP="00DD5FE7">
      <w:pPr>
        <w:rPr>
          <w:lang w:val="en-US"/>
        </w:rPr>
      </w:pPr>
      <w:r>
        <w:rPr>
          <w:lang w:val="en-US"/>
        </w:rPr>
        <w:t>Clicking the red minus</w:t>
      </w:r>
      <w:r w:rsidR="00DC4C73">
        <w:rPr>
          <w:lang w:val="en-US"/>
        </w:rPr>
        <w:t>-</w:t>
      </w:r>
      <w:r>
        <w:rPr>
          <w:lang w:val="en-US"/>
        </w:rPr>
        <w:t>button (</w:t>
      </w:r>
      <w:r>
        <w:rPr>
          <w:noProof/>
          <w:lang w:val="da-DK" w:eastAsia="da-DK"/>
        </w:rPr>
        <w:drawing>
          <wp:inline distT="0" distB="0" distL="0" distR="0" wp14:anchorId="0E409064" wp14:editId="10E91993">
            <wp:extent cx="152400" cy="142875"/>
            <wp:effectExtent l="0" t="0" r="0" b="9525"/>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Pr>
          <w:lang w:val="en-US"/>
        </w:rPr>
        <w:t>) next to the title will del</w:t>
      </w:r>
      <w:r w:rsidR="00DC4C73">
        <w:rPr>
          <w:lang w:val="en-US"/>
        </w:rPr>
        <w:t>ete the entire location, where</w:t>
      </w:r>
      <w:r>
        <w:rPr>
          <w:lang w:val="en-US"/>
        </w:rPr>
        <w:t xml:space="preserve">as clicking </w:t>
      </w:r>
      <w:r w:rsidR="00627473">
        <w:rPr>
          <w:lang w:val="en-US"/>
        </w:rPr>
        <w:t>the minus-button</w:t>
      </w:r>
      <w:r>
        <w:rPr>
          <w:lang w:val="en-US"/>
        </w:rPr>
        <w:t xml:space="preserve"> next to a </w:t>
      </w:r>
      <w:r w:rsidR="00B21168">
        <w:rPr>
          <w:lang w:val="en-US"/>
        </w:rPr>
        <w:t>position</w:t>
      </w:r>
      <w:r>
        <w:rPr>
          <w:lang w:val="en-US"/>
        </w:rPr>
        <w:t xml:space="preserve"> will delete that specific point. Clicking the green plus-button (</w:t>
      </w:r>
      <w:r>
        <w:rPr>
          <w:noProof/>
          <w:lang w:val="da-DK" w:eastAsia="da-DK"/>
        </w:rPr>
        <w:drawing>
          <wp:inline distT="0" distB="0" distL="0" distR="0" wp14:anchorId="6CD026B4" wp14:editId="1667D702">
            <wp:extent cx="142875" cy="142875"/>
            <wp:effectExtent l="0" t="0" r="9525" b="9525"/>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A43DB1">
        <w:rPr>
          <w:lang w:val="en-US"/>
        </w:rPr>
        <w:t xml:space="preserve">) </w:t>
      </w:r>
      <w:r>
        <w:rPr>
          <w:lang w:val="en-US"/>
        </w:rPr>
        <w:t>next to the last position will add this point to the location.</w:t>
      </w:r>
    </w:p>
    <w:p w14:paraId="36035D6B" w14:textId="30D15B8D" w:rsidR="00A43DB1" w:rsidRPr="00A43DB1" w:rsidRDefault="00DC4C73" w:rsidP="00DD5FE7">
      <w:pPr>
        <w:rPr>
          <w:lang w:val="en-US"/>
        </w:rPr>
      </w:pPr>
      <w:r>
        <w:rPr>
          <w:lang w:val="en-US"/>
        </w:rPr>
        <w:t>Clicking the blue info-</w:t>
      </w:r>
      <w:r w:rsidR="00A43DB1">
        <w:rPr>
          <w:lang w:val="en-US"/>
        </w:rPr>
        <w:t>button (</w:t>
      </w:r>
      <w:r w:rsidR="00A43DB1">
        <w:rPr>
          <w:noProof/>
          <w:lang w:val="da-DK" w:eastAsia="da-DK"/>
        </w:rPr>
        <w:drawing>
          <wp:inline distT="0" distB="0" distL="0" distR="0" wp14:anchorId="7D563E69" wp14:editId="4DBAFE69">
            <wp:extent cx="142875" cy="133350"/>
            <wp:effectExtent l="0" t="0" r="9525" b="0"/>
            <wp:docPr id="43" name="Bille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sidR="00A43DB1" w:rsidRPr="00A43DB1">
        <w:rPr>
          <w:lang w:val="en-US"/>
        </w:rPr>
        <w:t>)</w:t>
      </w:r>
      <w:r w:rsidR="00A43DB1">
        <w:rPr>
          <w:lang w:val="en-US"/>
        </w:rPr>
        <w:t xml:space="preserve"> in the title line will toggle the visibility of the localizable description fields for the location. Clicking the info-buttons next to individual positions will toggle the visibility of the description fields for that specific position.</w:t>
      </w:r>
    </w:p>
    <w:p w14:paraId="65E8FB73" w14:textId="2F39146E" w:rsidR="00A43DB1" w:rsidRDefault="004A1DE9" w:rsidP="00DD5FE7">
      <w:pPr>
        <w:rPr>
          <w:lang w:val="en-US"/>
        </w:rPr>
      </w:pPr>
      <w:r>
        <w:rPr>
          <w:lang w:val="en-US"/>
        </w:rPr>
        <w:t>The location editor also sports an action menu:</w:t>
      </w:r>
    </w:p>
    <w:p w14:paraId="4402F873" w14:textId="22CE4B5A" w:rsidR="00DD5FE7" w:rsidRDefault="00DD5FE7" w:rsidP="004A1DE9">
      <w:pPr>
        <w:jc w:val="center"/>
        <w:rPr>
          <w:lang w:val="en-US"/>
        </w:rPr>
      </w:pPr>
      <w:r>
        <w:rPr>
          <w:noProof/>
          <w:lang w:val="da-DK" w:eastAsia="da-DK"/>
        </w:rPr>
        <w:drawing>
          <wp:inline distT="0" distB="0" distL="0" distR="0" wp14:anchorId="27415D70" wp14:editId="11AA677C">
            <wp:extent cx="1000800" cy="748800"/>
            <wp:effectExtent l="0" t="0" r="8890" b="0"/>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00800" cy="748800"/>
                    </a:xfrm>
                    <a:prstGeom prst="rect">
                      <a:avLst/>
                    </a:prstGeom>
                    <a:noFill/>
                    <a:ln>
                      <a:noFill/>
                    </a:ln>
                  </pic:spPr>
                </pic:pic>
              </a:graphicData>
            </a:graphic>
          </wp:inline>
        </w:drawing>
      </w:r>
    </w:p>
    <w:p w14:paraId="410226E0" w14:textId="1F2C1D9C" w:rsidR="00DD5FE7" w:rsidRDefault="004A1DE9" w:rsidP="004A1DE9">
      <w:pPr>
        <w:pStyle w:val="Listeafsnit"/>
        <w:numPr>
          <w:ilvl w:val="0"/>
          <w:numId w:val="13"/>
        </w:numPr>
        <w:rPr>
          <w:lang w:val="en-US"/>
        </w:rPr>
      </w:pPr>
      <w:r>
        <w:rPr>
          <w:lang w:val="en-US"/>
        </w:rPr>
        <w:t>Clear all: Removes all locations.</w:t>
      </w:r>
    </w:p>
    <w:p w14:paraId="6FD6D166" w14:textId="26155765" w:rsidR="004A1DE9" w:rsidRDefault="004A1DE9" w:rsidP="004A1DE9">
      <w:pPr>
        <w:pStyle w:val="Listeafsnit"/>
        <w:numPr>
          <w:ilvl w:val="0"/>
          <w:numId w:val="13"/>
        </w:numPr>
        <w:rPr>
          <w:lang w:val="en-US"/>
        </w:rPr>
      </w:pPr>
      <w:r>
        <w:rPr>
          <w:lang w:val="en-US"/>
        </w:rPr>
        <w:t>Zoom to extent: Zooms the map to the c</w:t>
      </w:r>
      <w:r w:rsidR="00627473">
        <w:rPr>
          <w:lang w:val="en-US"/>
        </w:rPr>
        <w:t>ombined extent of all locations in the editor.</w:t>
      </w:r>
    </w:p>
    <w:p w14:paraId="32613CCB" w14:textId="2868DF5A" w:rsidR="004A1DE9" w:rsidRDefault="004A1DE9" w:rsidP="004A1DE9">
      <w:pPr>
        <w:pStyle w:val="Listeafsnit"/>
        <w:numPr>
          <w:ilvl w:val="0"/>
          <w:numId w:val="13"/>
        </w:numPr>
        <w:rPr>
          <w:lang w:val="en-US"/>
        </w:rPr>
      </w:pPr>
      <w:r>
        <w:rPr>
          <w:lang w:val="en-US"/>
        </w:rPr>
        <w:t>Import KML….: Let</w:t>
      </w:r>
      <w:r w:rsidR="00627473">
        <w:rPr>
          <w:lang w:val="en-US"/>
        </w:rPr>
        <w:t>s</w:t>
      </w:r>
      <w:r>
        <w:rPr>
          <w:lang w:val="en-US"/>
        </w:rPr>
        <w:t xml:space="preserve"> you import the locations of a Google Maps KML or KMZ file</w:t>
      </w:r>
      <w:r w:rsidR="00627473">
        <w:rPr>
          <w:lang w:val="en-US"/>
        </w:rPr>
        <w:t>s</w:t>
      </w:r>
      <w:r>
        <w:rPr>
          <w:lang w:val="en-US"/>
        </w:rPr>
        <w:t>.</w:t>
      </w:r>
    </w:p>
    <w:p w14:paraId="74154E22" w14:textId="0717A5F9" w:rsidR="004A1DE9" w:rsidRDefault="004A1DE9" w:rsidP="004A1DE9">
      <w:pPr>
        <w:pStyle w:val="Listeafsnit"/>
        <w:numPr>
          <w:ilvl w:val="0"/>
          <w:numId w:val="13"/>
        </w:numPr>
        <w:rPr>
          <w:lang w:val="en-US"/>
        </w:rPr>
      </w:pPr>
      <w:r>
        <w:rPr>
          <w:lang w:val="en-US"/>
        </w:rPr>
        <w:t>Edit as text…: Lets you edit the locations in a plain text editor. This is an expert function, as you need to know the details of the plain-text format.</w:t>
      </w:r>
    </w:p>
    <w:p w14:paraId="7CBBFE4C" w14:textId="4D2DCDC6" w:rsidR="000057DE" w:rsidRDefault="000057DE">
      <w:pPr>
        <w:spacing w:before="0" w:after="0"/>
        <w:jc w:val="left"/>
        <w:rPr>
          <w:lang w:val="en-US"/>
        </w:rPr>
      </w:pPr>
      <w:r>
        <w:rPr>
          <w:lang w:val="en-US"/>
        </w:rPr>
        <w:br w:type="page"/>
      </w:r>
    </w:p>
    <w:p w14:paraId="7CD2EDC3" w14:textId="42F85DA8" w:rsidR="000057DE" w:rsidRPr="000057DE" w:rsidRDefault="000057DE" w:rsidP="000057DE">
      <w:pPr>
        <w:pStyle w:val="Overskrift2"/>
        <w:rPr>
          <w:lang w:val="en-US"/>
        </w:rPr>
      </w:pPr>
      <w:r>
        <w:rPr>
          <w:lang w:val="en-US"/>
        </w:rPr>
        <w:lastRenderedPageBreak/>
        <w:t>Message Editor</w:t>
      </w:r>
    </w:p>
    <w:p w14:paraId="6DA189B9" w14:textId="609E9531" w:rsidR="00593B3E" w:rsidRDefault="009A2A59">
      <w:pPr>
        <w:spacing w:before="0" w:after="0"/>
        <w:jc w:val="left"/>
        <w:rPr>
          <w:lang w:val="en-US"/>
        </w:rPr>
      </w:pPr>
      <w:r>
        <w:rPr>
          <w:lang w:val="en-US"/>
        </w:rPr>
        <w:t>The M</w:t>
      </w:r>
      <w:r w:rsidR="00FB6799">
        <w:rPr>
          <w:lang w:val="en-US"/>
        </w:rPr>
        <w:t xml:space="preserve">essage </w:t>
      </w:r>
      <w:r>
        <w:rPr>
          <w:lang w:val="en-US"/>
        </w:rPr>
        <w:t>E</w:t>
      </w:r>
      <w:r w:rsidR="00FB6799">
        <w:rPr>
          <w:lang w:val="en-US"/>
        </w:rPr>
        <w:t xml:space="preserve">ditor is used for creating new MSI </w:t>
      </w:r>
      <w:r w:rsidR="00845231">
        <w:rPr>
          <w:lang w:val="en-US"/>
        </w:rPr>
        <w:t>and</w:t>
      </w:r>
      <w:r w:rsidR="00FB6799">
        <w:rPr>
          <w:lang w:val="en-US"/>
        </w:rPr>
        <w:t xml:space="preserve"> NM message</w:t>
      </w:r>
      <w:r>
        <w:rPr>
          <w:lang w:val="en-US"/>
        </w:rPr>
        <w:t xml:space="preserve">s, and </w:t>
      </w:r>
      <w:r w:rsidR="00FB6799">
        <w:rPr>
          <w:lang w:val="en-US"/>
        </w:rPr>
        <w:t>for editing existing messages.</w:t>
      </w:r>
    </w:p>
    <w:p w14:paraId="1F9E8F78" w14:textId="1DB16EB0" w:rsidR="00FB6799" w:rsidRDefault="00FB6799">
      <w:pPr>
        <w:spacing w:before="0" w:after="0"/>
        <w:jc w:val="left"/>
        <w:rPr>
          <w:lang w:val="en-US"/>
        </w:rPr>
      </w:pPr>
      <w:r>
        <w:rPr>
          <w:lang w:val="en-US"/>
        </w:rPr>
        <w:t xml:space="preserve">A new draft message is created using the “Edit” </w:t>
      </w:r>
      <w:r w:rsidR="009A2A59">
        <w:rPr>
          <w:lang w:val="en-US"/>
        </w:rPr>
        <w:t>link</w:t>
      </w:r>
      <w:r w:rsidR="00845231" w:rsidRPr="00845231">
        <w:rPr>
          <w:lang w:val="en-US"/>
        </w:rPr>
        <w:t xml:space="preserve"> </w:t>
      </w:r>
      <w:r w:rsidR="00845231">
        <w:rPr>
          <w:lang w:val="en-US"/>
        </w:rPr>
        <w:t>on the Search Page</w:t>
      </w:r>
      <w:r w:rsidR="001B2FD7">
        <w:rPr>
          <w:lang w:val="en-US"/>
        </w:rPr>
        <w:t>,</w:t>
      </w:r>
      <w:r>
        <w:rPr>
          <w:lang w:val="en-US"/>
        </w:rPr>
        <w:t xml:space="preserve"> </w:t>
      </w:r>
      <w:r w:rsidR="00845231">
        <w:rPr>
          <w:lang w:val="en-US"/>
        </w:rPr>
        <w:t xml:space="preserve">which is </w:t>
      </w:r>
      <w:r w:rsidR="001B2FD7">
        <w:rPr>
          <w:lang w:val="en-US"/>
        </w:rPr>
        <w:t>only visible for</w:t>
      </w:r>
      <w:r>
        <w:rPr>
          <w:lang w:val="en-US"/>
        </w:rPr>
        <w:t xml:space="preserve"> editors </w:t>
      </w:r>
      <w:r w:rsidR="00845231">
        <w:rPr>
          <w:lang w:val="en-US"/>
        </w:rPr>
        <w:t>and administrators</w:t>
      </w:r>
      <w:r>
        <w:rPr>
          <w:lang w:val="en-US"/>
        </w:rPr>
        <w:t>:</w:t>
      </w:r>
    </w:p>
    <w:p w14:paraId="3D4B08CC" w14:textId="77777777" w:rsidR="00FB6799" w:rsidRDefault="00FB6799">
      <w:pPr>
        <w:spacing w:before="0" w:after="0"/>
        <w:jc w:val="left"/>
        <w:rPr>
          <w:lang w:val="en-US"/>
        </w:rPr>
      </w:pPr>
    </w:p>
    <w:p w14:paraId="6620C02D" w14:textId="0247BA62" w:rsidR="00FB6799" w:rsidRDefault="00C20044">
      <w:pPr>
        <w:spacing w:before="0" w:after="0"/>
        <w:jc w:val="left"/>
        <w:rPr>
          <w:lang w:val="en-US"/>
        </w:rPr>
      </w:pPr>
      <w:r>
        <w:rPr>
          <w:noProof/>
          <w:lang w:val="da-DK" w:eastAsia="da-DK"/>
        </w:rPr>
        <w:drawing>
          <wp:inline distT="0" distB="0" distL="0" distR="0" wp14:anchorId="62029A46" wp14:editId="244EE8DA">
            <wp:extent cx="5762625" cy="3381375"/>
            <wp:effectExtent l="0" t="0" r="9525" b="9525"/>
            <wp:docPr id="53" name="Bille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2625" cy="3381375"/>
                    </a:xfrm>
                    <a:prstGeom prst="rect">
                      <a:avLst/>
                    </a:prstGeom>
                    <a:noFill/>
                    <a:ln>
                      <a:noFill/>
                    </a:ln>
                  </pic:spPr>
                </pic:pic>
              </a:graphicData>
            </a:graphic>
          </wp:inline>
        </w:drawing>
      </w:r>
    </w:p>
    <w:p w14:paraId="0F169FAA" w14:textId="77777777" w:rsidR="00FB6799" w:rsidRDefault="00FB6799">
      <w:pPr>
        <w:spacing w:before="0" w:after="0"/>
        <w:jc w:val="left"/>
        <w:rPr>
          <w:lang w:val="en-US"/>
        </w:rPr>
      </w:pPr>
    </w:p>
    <w:p w14:paraId="6CD1EC70" w14:textId="77777777" w:rsidR="00845231" w:rsidRDefault="00FB6799">
      <w:pPr>
        <w:spacing w:before="0" w:after="0"/>
        <w:jc w:val="left"/>
        <w:rPr>
          <w:lang w:val="en-US"/>
        </w:rPr>
      </w:pPr>
      <w:r>
        <w:rPr>
          <w:lang w:val="en-US"/>
        </w:rPr>
        <w:t>Existing messages are edited by choosing the “Edit…” option</w:t>
      </w:r>
      <w:r w:rsidR="00845231">
        <w:rPr>
          <w:lang w:val="en-US"/>
        </w:rPr>
        <w:t xml:space="preserve"> </w:t>
      </w:r>
      <w:r>
        <w:rPr>
          <w:lang w:val="en-US"/>
        </w:rPr>
        <w:t>of the message details menu</w:t>
      </w:r>
      <w:r w:rsidR="00845231">
        <w:rPr>
          <w:lang w:val="en-US"/>
        </w:rPr>
        <w:t>, only visible for editors and administrators</w:t>
      </w:r>
      <w:r>
        <w:rPr>
          <w:lang w:val="en-US"/>
        </w:rPr>
        <w:t xml:space="preserve">. </w:t>
      </w:r>
    </w:p>
    <w:p w14:paraId="53277453" w14:textId="4C91FBF5" w:rsidR="00FB6799" w:rsidRDefault="00FB6799">
      <w:pPr>
        <w:spacing w:before="0" w:after="0"/>
        <w:jc w:val="left"/>
        <w:rPr>
          <w:lang w:val="en-US"/>
        </w:rPr>
      </w:pPr>
      <w:r>
        <w:rPr>
          <w:lang w:val="en-US"/>
        </w:rPr>
        <w:t>Please note, however, that once a message has been published, it cannot be edited anymore (</w:t>
      </w:r>
      <w:r w:rsidR="00845231">
        <w:rPr>
          <w:lang w:val="en-US"/>
        </w:rPr>
        <w:t>except by</w:t>
      </w:r>
      <w:r>
        <w:rPr>
          <w:lang w:val="en-US"/>
        </w:rPr>
        <w:t xml:space="preserve"> sys</w:t>
      </w:r>
      <w:r w:rsidR="00845231">
        <w:rPr>
          <w:lang w:val="en-US"/>
        </w:rPr>
        <w:t xml:space="preserve">tem </w:t>
      </w:r>
      <w:r>
        <w:rPr>
          <w:lang w:val="en-US"/>
        </w:rPr>
        <w:t>admin</w:t>
      </w:r>
      <w:r w:rsidR="00845231">
        <w:rPr>
          <w:lang w:val="en-US"/>
        </w:rPr>
        <w:t>istrators</w:t>
      </w:r>
      <w:r>
        <w:rPr>
          <w:lang w:val="en-US"/>
        </w:rPr>
        <w:t>). Please refer to the Message Management section for details about the message life cycle.</w:t>
      </w:r>
    </w:p>
    <w:p w14:paraId="264B5570" w14:textId="2BA68273" w:rsidR="00FB6799" w:rsidRDefault="00FB6799">
      <w:pPr>
        <w:spacing w:before="0" w:after="0"/>
        <w:jc w:val="left"/>
        <w:rPr>
          <w:lang w:val="en-US"/>
        </w:rPr>
      </w:pPr>
      <w:r>
        <w:rPr>
          <w:lang w:val="en-US"/>
        </w:rPr>
        <w:t xml:space="preserve"> </w:t>
      </w:r>
    </w:p>
    <w:p w14:paraId="4220FE04" w14:textId="18CBF9D0" w:rsidR="0095507B" w:rsidRDefault="004013FB">
      <w:pPr>
        <w:spacing w:before="0" w:after="0"/>
        <w:jc w:val="left"/>
        <w:rPr>
          <w:lang w:val="en-US"/>
        </w:rPr>
      </w:pPr>
      <w:r>
        <w:rPr>
          <w:lang w:val="en-US"/>
        </w:rPr>
        <w:t>The remainder of this section will detail the message editor fields group by group.</w:t>
      </w:r>
    </w:p>
    <w:p w14:paraId="357D08EB" w14:textId="77777777" w:rsidR="004013FB" w:rsidRDefault="004013FB">
      <w:pPr>
        <w:spacing w:before="0" w:after="0"/>
        <w:jc w:val="left"/>
        <w:rPr>
          <w:lang w:val="en-US"/>
        </w:rPr>
      </w:pPr>
    </w:p>
    <w:p w14:paraId="480F5691" w14:textId="77777777" w:rsidR="002E4307" w:rsidRDefault="002E4307">
      <w:pPr>
        <w:spacing w:before="0" w:after="0"/>
        <w:jc w:val="left"/>
        <w:rPr>
          <w:lang w:val="en-US"/>
        </w:rPr>
      </w:pPr>
    </w:p>
    <w:p w14:paraId="643B5D41" w14:textId="03AB24CE" w:rsidR="004013FB" w:rsidRPr="0054038A" w:rsidRDefault="0054038A">
      <w:pPr>
        <w:spacing w:before="0" w:after="0"/>
        <w:jc w:val="left"/>
        <w:rPr>
          <w:rStyle w:val="Kraftighenvisning"/>
        </w:rPr>
      </w:pPr>
      <w:r w:rsidRPr="0054038A">
        <w:rPr>
          <w:rStyle w:val="Kraftighenvisning"/>
        </w:rPr>
        <w:t>Message Languages</w:t>
      </w:r>
    </w:p>
    <w:p w14:paraId="7C59D814" w14:textId="4453EF6E" w:rsidR="0054038A" w:rsidRDefault="0054038A">
      <w:pPr>
        <w:spacing w:before="0" w:after="0"/>
        <w:jc w:val="left"/>
        <w:rPr>
          <w:lang w:val="en-US"/>
        </w:rPr>
      </w:pPr>
      <w:r>
        <w:rPr>
          <w:lang w:val="en-US"/>
        </w:rPr>
        <w:t>The MSI-NM system can be configured to support any number of message languages. Typically, only two languages are used: The local language and English. In our example Danish and English are supported, and Greenland is available as an optional language. Selecting the Greenland flag will add an additional field for all localizable message fields.</w:t>
      </w:r>
      <w:r w:rsidR="003A4895">
        <w:rPr>
          <w:lang w:val="en-US"/>
        </w:rPr>
        <w:t xml:space="preserve"> Example:</w:t>
      </w:r>
    </w:p>
    <w:p w14:paraId="72722194" w14:textId="77777777" w:rsidR="002D7EA6" w:rsidRDefault="002D7EA6">
      <w:pPr>
        <w:spacing w:before="0" w:after="0"/>
        <w:jc w:val="left"/>
        <w:rPr>
          <w:lang w:val="en-US"/>
        </w:rPr>
      </w:pPr>
    </w:p>
    <w:p w14:paraId="31CD847D" w14:textId="2E3D2FA7" w:rsidR="0054038A" w:rsidRDefault="0054038A" w:rsidP="0054038A">
      <w:pPr>
        <w:spacing w:before="0" w:after="0"/>
        <w:jc w:val="center"/>
        <w:rPr>
          <w:lang w:val="en-US"/>
        </w:rPr>
      </w:pPr>
      <w:r>
        <w:rPr>
          <w:noProof/>
          <w:lang w:val="da-DK" w:eastAsia="da-DK"/>
        </w:rPr>
        <w:drawing>
          <wp:inline distT="0" distB="0" distL="0" distR="0" wp14:anchorId="1E1FB886" wp14:editId="1F37E2EE">
            <wp:extent cx="4708800" cy="500400"/>
            <wp:effectExtent l="38100" t="38100" r="92075" b="9017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08800" cy="5004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B2C47AA" w14:textId="77777777" w:rsidR="0054038A" w:rsidRDefault="0054038A">
      <w:pPr>
        <w:spacing w:before="0" w:after="0"/>
        <w:jc w:val="left"/>
        <w:rPr>
          <w:lang w:val="en-US"/>
        </w:rPr>
      </w:pPr>
    </w:p>
    <w:p w14:paraId="0F78CA0D" w14:textId="77777777" w:rsidR="002E4307" w:rsidRDefault="002E4307">
      <w:pPr>
        <w:spacing w:before="0" w:after="0"/>
        <w:jc w:val="left"/>
        <w:rPr>
          <w:lang w:val="en-US"/>
        </w:rPr>
      </w:pPr>
    </w:p>
    <w:p w14:paraId="3E0980EE" w14:textId="345F9B00" w:rsidR="0054038A" w:rsidRPr="00455918" w:rsidRDefault="00455918">
      <w:pPr>
        <w:spacing w:before="0" w:after="0"/>
        <w:jc w:val="left"/>
        <w:rPr>
          <w:rStyle w:val="Kraftighenvisning"/>
        </w:rPr>
      </w:pPr>
      <w:r w:rsidRPr="00455918">
        <w:rPr>
          <w:rStyle w:val="Kraftighenvisning"/>
        </w:rPr>
        <w:t>ID &amp; Type</w:t>
      </w:r>
    </w:p>
    <w:p w14:paraId="52CA2218" w14:textId="27EC123E" w:rsidR="00455918" w:rsidRDefault="00832D2F">
      <w:pPr>
        <w:spacing w:before="0" w:after="0"/>
        <w:jc w:val="left"/>
        <w:rPr>
          <w:lang w:val="en-US"/>
        </w:rPr>
      </w:pPr>
      <w:r>
        <w:rPr>
          <w:lang w:val="en-US"/>
        </w:rPr>
        <w:t xml:space="preserve">The </w:t>
      </w:r>
      <w:r w:rsidR="002E4307">
        <w:rPr>
          <w:lang w:val="en-US"/>
        </w:rPr>
        <w:t xml:space="preserve">ID &amp; Type </w:t>
      </w:r>
      <w:r>
        <w:rPr>
          <w:lang w:val="en-US"/>
        </w:rPr>
        <w:t>fields are used to specify the type, sub-type and unique identifier of the message.</w:t>
      </w:r>
    </w:p>
    <w:p w14:paraId="236F736E" w14:textId="23C3B177" w:rsidR="00832D2F" w:rsidRDefault="00A76A0C">
      <w:pPr>
        <w:spacing w:before="0" w:after="0"/>
        <w:jc w:val="left"/>
        <w:rPr>
          <w:lang w:val="en-US"/>
        </w:rPr>
      </w:pPr>
      <w:r>
        <w:rPr>
          <w:lang w:val="en-US"/>
        </w:rPr>
        <w:lastRenderedPageBreak/>
        <w:t>The main type of a message is either “MSI” or “NM”. Once the main type has been selected, the sub-type can be selected</w:t>
      </w:r>
      <w:r w:rsidR="00105CA7">
        <w:rPr>
          <w:lang w:val="en-US"/>
        </w:rPr>
        <w:t xml:space="preserve">. For MSI the sub-type is </w:t>
      </w:r>
      <w:r w:rsidR="002E4307">
        <w:rPr>
          <w:lang w:val="en-US"/>
        </w:rPr>
        <w:t xml:space="preserve">either </w:t>
      </w:r>
      <w:r w:rsidR="00FB724B">
        <w:rPr>
          <w:lang w:val="en-US"/>
        </w:rPr>
        <w:t xml:space="preserve">“Local Warning”, </w:t>
      </w:r>
      <w:r w:rsidR="002E4307">
        <w:rPr>
          <w:lang w:val="en-US"/>
        </w:rPr>
        <w:t>“</w:t>
      </w:r>
      <w:r w:rsidR="00105CA7">
        <w:rPr>
          <w:lang w:val="en-US"/>
        </w:rPr>
        <w:t>Coastal Warning</w:t>
      </w:r>
      <w:r w:rsidR="002E4307">
        <w:rPr>
          <w:lang w:val="en-US"/>
        </w:rPr>
        <w:t>”</w:t>
      </w:r>
      <w:r w:rsidR="00105CA7">
        <w:rPr>
          <w:lang w:val="en-US"/>
        </w:rPr>
        <w:t xml:space="preserve">, </w:t>
      </w:r>
      <w:r w:rsidR="002E4307">
        <w:rPr>
          <w:lang w:val="en-US"/>
        </w:rPr>
        <w:t>“</w:t>
      </w:r>
      <w:r w:rsidR="00105CA7">
        <w:rPr>
          <w:lang w:val="en-US"/>
        </w:rPr>
        <w:t>Subarea Warning</w:t>
      </w:r>
      <w:r w:rsidR="002E4307">
        <w:rPr>
          <w:lang w:val="en-US"/>
        </w:rPr>
        <w:t>”</w:t>
      </w:r>
      <w:r w:rsidR="00105CA7">
        <w:rPr>
          <w:lang w:val="en-US"/>
        </w:rPr>
        <w:t xml:space="preserve"> or </w:t>
      </w:r>
      <w:r w:rsidR="002E4307">
        <w:rPr>
          <w:lang w:val="en-US"/>
        </w:rPr>
        <w:t>“</w:t>
      </w:r>
      <w:r w:rsidR="00105CA7">
        <w:rPr>
          <w:lang w:val="en-US"/>
        </w:rPr>
        <w:t>Navarea Warning</w:t>
      </w:r>
      <w:r w:rsidR="002E4307">
        <w:rPr>
          <w:lang w:val="en-US"/>
        </w:rPr>
        <w:t>”</w:t>
      </w:r>
      <w:r w:rsidR="00105CA7">
        <w:rPr>
          <w:lang w:val="en-US"/>
        </w:rPr>
        <w:t>. For NM, the sub-type is</w:t>
      </w:r>
      <w:r>
        <w:rPr>
          <w:lang w:val="en-US"/>
        </w:rPr>
        <w:t xml:space="preserve"> </w:t>
      </w:r>
      <w:r w:rsidR="002E4307">
        <w:rPr>
          <w:lang w:val="en-US"/>
        </w:rPr>
        <w:t>either “</w:t>
      </w:r>
      <w:r>
        <w:rPr>
          <w:lang w:val="en-US"/>
        </w:rPr>
        <w:t>Permanent N</w:t>
      </w:r>
      <w:r w:rsidR="00105CA7">
        <w:rPr>
          <w:lang w:val="en-US"/>
        </w:rPr>
        <w:t>M</w:t>
      </w:r>
      <w:r w:rsidR="002E4307">
        <w:rPr>
          <w:lang w:val="en-US"/>
        </w:rPr>
        <w:t>”</w:t>
      </w:r>
      <w:r w:rsidR="00105CA7">
        <w:rPr>
          <w:lang w:val="en-US"/>
        </w:rPr>
        <w:t xml:space="preserve">, </w:t>
      </w:r>
      <w:r w:rsidR="002E4307">
        <w:rPr>
          <w:lang w:val="en-US"/>
        </w:rPr>
        <w:t>“</w:t>
      </w:r>
      <w:r w:rsidR="00105CA7">
        <w:rPr>
          <w:lang w:val="en-US"/>
        </w:rPr>
        <w:t>Temporary NM</w:t>
      </w:r>
      <w:r w:rsidR="002E4307">
        <w:rPr>
          <w:lang w:val="en-US"/>
        </w:rPr>
        <w:t>”</w:t>
      </w:r>
      <w:r w:rsidR="00105CA7">
        <w:rPr>
          <w:lang w:val="en-US"/>
        </w:rPr>
        <w:t xml:space="preserve">, </w:t>
      </w:r>
      <w:r w:rsidR="002E4307">
        <w:rPr>
          <w:lang w:val="en-US"/>
        </w:rPr>
        <w:t>“</w:t>
      </w:r>
      <w:r w:rsidR="00105CA7">
        <w:rPr>
          <w:lang w:val="en-US"/>
        </w:rPr>
        <w:t>Preliminary NM</w:t>
      </w:r>
      <w:r w:rsidR="002E4307">
        <w:rPr>
          <w:lang w:val="en-US"/>
        </w:rPr>
        <w:t>”</w:t>
      </w:r>
      <w:r w:rsidR="00105CA7">
        <w:rPr>
          <w:lang w:val="en-US"/>
        </w:rPr>
        <w:t xml:space="preserve"> or </w:t>
      </w:r>
      <w:r w:rsidR="002E4307">
        <w:rPr>
          <w:lang w:val="en-US"/>
        </w:rPr>
        <w:t>“</w:t>
      </w:r>
      <w:r w:rsidR="00105CA7">
        <w:rPr>
          <w:lang w:val="en-US"/>
        </w:rPr>
        <w:t>Miscellaneous NM</w:t>
      </w:r>
      <w:r w:rsidR="002E4307">
        <w:rPr>
          <w:lang w:val="en-US"/>
        </w:rPr>
        <w:t>”</w:t>
      </w:r>
      <w:r w:rsidR="00105CA7">
        <w:rPr>
          <w:lang w:val="en-US"/>
        </w:rPr>
        <w:t>:</w:t>
      </w:r>
      <w:r>
        <w:rPr>
          <w:lang w:val="en-US"/>
        </w:rPr>
        <w:t xml:space="preserve"> </w:t>
      </w:r>
    </w:p>
    <w:p w14:paraId="7B161EF0" w14:textId="77777777" w:rsidR="00105CA7" w:rsidRDefault="00105CA7">
      <w:pPr>
        <w:spacing w:before="0" w:after="0"/>
        <w:jc w:val="left"/>
        <w:rPr>
          <w:lang w:val="en-US"/>
        </w:rPr>
      </w:pPr>
    </w:p>
    <w:p w14:paraId="2F8ADD6B" w14:textId="17F0089D" w:rsidR="00455918" w:rsidRDefault="00C506CE" w:rsidP="00F72F5E">
      <w:pPr>
        <w:spacing w:before="0" w:after="0"/>
        <w:jc w:val="center"/>
        <w:rPr>
          <w:lang w:val="en-US"/>
        </w:rPr>
      </w:pPr>
      <w:r>
        <w:rPr>
          <w:noProof/>
          <w:lang w:val="da-DK" w:eastAsia="da-DK"/>
        </w:rPr>
        <w:drawing>
          <wp:inline distT="0" distB="0" distL="0" distR="0" wp14:anchorId="53AE29CF" wp14:editId="2F5E95D9">
            <wp:extent cx="1864800" cy="835200"/>
            <wp:effectExtent l="38100" t="38100" r="97790" b="98425"/>
            <wp:docPr id="66" name="Bille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64800" cy="835200"/>
                    </a:xfrm>
                    <a:prstGeom prst="rect">
                      <a:avLst/>
                    </a:prstGeom>
                    <a:noFill/>
                    <a:ln>
                      <a:noFill/>
                    </a:ln>
                    <a:effectLst>
                      <a:outerShdw blurRad="50800" dist="38100" dir="2700000" algn="tl" rotWithShape="0">
                        <a:prstClr val="black">
                          <a:alpha val="40000"/>
                        </a:prstClr>
                      </a:outerShdw>
                    </a:effectLst>
                  </pic:spPr>
                </pic:pic>
              </a:graphicData>
            </a:graphic>
          </wp:inline>
        </w:drawing>
      </w:r>
      <w:r w:rsidR="00F72F5E">
        <w:rPr>
          <w:lang w:val="en-US"/>
        </w:rPr>
        <w:t xml:space="preserve">     </w:t>
      </w:r>
      <w:r w:rsidR="00F72F5E">
        <w:rPr>
          <w:noProof/>
          <w:lang w:val="da-DK" w:eastAsia="da-DK"/>
        </w:rPr>
        <w:drawing>
          <wp:inline distT="0" distB="0" distL="0" distR="0" wp14:anchorId="2C036024" wp14:editId="2AD5A4C5">
            <wp:extent cx="1872000" cy="853200"/>
            <wp:effectExtent l="38100" t="38100" r="90170" b="99695"/>
            <wp:docPr id="57" name="Bille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72000" cy="8532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F005362" w14:textId="77777777" w:rsidR="00F72F5E" w:rsidRDefault="00F72F5E">
      <w:pPr>
        <w:spacing w:before="0" w:after="0"/>
        <w:jc w:val="left"/>
        <w:rPr>
          <w:lang w:val="en-US"/>
        </w:rPr>
      </w:pPr>
    </w:p>
    <w:p w14:paraId="08B2A6FA" w14:textId="08464A51" w:rsidR="00105CA7" w:rsidRDefault="00105CA7">
      <w:pPr>
        <w:spacing w:before="0" w:after="0"/>
        <w:jc w:val="left"/>
        <w:rPr>
          <w:lang w:val="en-US"/>
        </w:rPr>
      </w:pPr>
      <w:r>
        <w:rPr>
          <w:lang w:val="en-US"/>
        </w:rPr>
        <w:t xml:space="preserve">The </w:t>
      </w:r>
      <w:r w:rsidR="002E4307">
        <w:rPr>
          <w:i/>
          <w:lang w:val="en-US"/>
        </w:rPr>
        <w:t>s</w:t>
      </w:r>
      <w:r w:rsidR="00954D5A" w:rsidRPr="002E4307">
        <w:rPr>
          <w:i/>
          <w:lang w:val="en-US"/>
        </w:rPr>
        <w:t xml:space="preserve">eries </w:t>
      </w:r>
      <w:r w:rsidR="002E4307">
        <w:rPr>
          <w:i/>
          <w:lang w:val="en-US"/>
        </w:rPr>
        <w:t>i</w:t>
      </w:r>
      <w:r w:rsidRPr="002E4307">
        <w:rPr>
          <w:i/>
          <w:lang w:val="en-US"/>
        </w:rPr>
        <w:t>dentifier</w:t>
      </w:r>
      <w:r>
        <w:rPr>
          <w:lang w:val="en-US"/>
        </w:rPr>
        <w:t xml:space="preserve"> of a message consist of the following parts:</w:t>
      </w:r>
    </w:p>
    <w:p w14:paraId="320B4526" w14:textId="08FDAE98" w:rsidR="00105CA7" w:rsidRDefault="00105CA7" w:rsidP="00105CA7">
      <w:pPr>
        <w:pStyle w:val="Listeafsnit"/>
        <w:numPr>
          <w:ilvl w:val="0"/>
          <w:numId w:val="16"/>
        </w:numPr>
        <w:rPr>
          <w:lang w:val="en-US"/>
        </w:rPr>
      </w:pPr>
      <w:r>
        <w:rPr>
          <w:lang w:val="en-US"/>
        </w:rPr>
        <w:t>Main type: Either MSI or NM</w:t>
      </w:r>
      <w:r w:rsidR="007D4ACE">
        <w:rPr>
          <w:lang w:val="en-US"/>
        </w:rPr>
        <w:t>.</w:t>
      </w:r>
    </w:p>
    <w:p w14:paraId="3A1AA8D7" w14:textId="0C1C3CA1" w:rsidR="00105CA7" w:rsidRDefault="00105CA7" w:rsidP="00105CA7">
      <w:pPr>
        <w:pStyle w:val="Listeafsnit"/>
        <w:numPr>
          <w:ilvl w:val="0"/>
          <w:numId w:val="16"/>
        </w:numPr>
        <w:rPr>
          <w:lang w:val="en-US"/>
        </w:rPr>
      </w:pPr>
      <w:r>
        <w:rPr>
          <w:lang w:val="en-US"/>
        </w:rPr>
        <w:t>Authority: The maritime authority or country code, e.g. “DK” for Denmark.</w:t>
      </w:r>
    </w:p>
    <w:p w14:paraId="3E45856B" w14:textId="464C7877" w:rsidR="00105CA7" w:rsidRDefault="00105CA7" w:rsidP="00105CA7">
      <w:pPr>
        <w:pStyle w:val="Listeafsnit"/>
        <w:numPr>
          <w:ilvl w:val="0"/>
          <w:numId w:val="16"/>
        </w:numPr>
        <w:rPr>
          <w:lang w:val="en-US"/>
        </w:rPr>
      </w:pPr>
      <w:r>
        <w:rPr>
          <w:lang w:val="en-US"/>
        </w:rPr>
        <w:t>Sequence number: This number will automatically be assigned when a message is published. The</w:t>
      </w:r>
      <w:r w:rsidR="007D4ACE">
        <w:rPr>
          <w:lang w:val="en-US"/>
        </w:rPr>
        <w:t xml:space="preserve">re will be a </w:t>
      </w:r>
      <w:r w:rsidR="002E4307">
        <w:rPr>
          <w:lang w:val="en-US"/>
        </w:rPr>
        <w:t>unique</w:t>
      </w:r>
      <w:r>
        <w:rPr>
          <w:lang w:val="en-US"/>
        </w:rPr>
        <w:t xml:space="preserve"> sequence </w:t>
      </w:r>
      <w:r w:rsidR="007D4ACE">
        <w:rPr>
          <w:lang w:val="en-US"/>
        </w:rPr>
        <w:t xml:space="preserve">for each </w:t>
      </w:r>
      <w:r>
        <w:rPr>
          <w:lang w:val="en-US"/>
        </w:rPr>
        <w:t>combination of main type, authority and year.</w:t>
      </w:r>
    </w:p>
    <w:p w14:paraId="0FABBDC4" w14:textId="4CAE965D" w:rsidR="00105CA7" w:rsidRDefault="00105CA7" w:rsidP="00105CA7">
      <w:pPr>
        <w:pStyle w:val="Listeafsnit"/>
        <w:numPr>
          <w:ilvl w:val="0"/>
          <w:numId w:val="16"/>
        </w:numPr>
        <w:rPr>
          <w:lang w:val="en-US"/>
        </w:rPr>
      </w:pPr>
      <w:r>
        <w:rPr>
          <w:lang w:val="en-US"/>
        </w:rPr>
        <w:t>Year: The year the message was issued.</w:t>
      </w:r>
    </w:p>
    <w:p w14:paraId="52ACDD32" w14:textId="5BC023CE" w:rsidR="00105CA7" w:rsidRPr="00105CA7" w:rsidRDefault="002E4307" w:rsidP="00105CA7">
      <w:pPr>
        <w:rPr>
          <w:lang w:val="en-US"/>
        </w:rPr>
      </w:pPr>
      <w:r>
        <w:rPr>
          <w:lang w:val="en-US"/>
        </w:rPr>
        <w:t>This series</w:t>
      </w:r>
      <w:r w:rsidR="00105CA7">
        <w:rPr>
          <w:lang w:val="en-US"/>
        </w:rPr>
        <w:t xml:space="preserve"> </w:t>
      </w:r>
      <w:r>
        <w:rPr>
          <w:lang w:val="en-US"/>
        </w:rPr>
        <w:t>i</w:t>
      </w:r>
      <w:r w:rsidR="00105CA7">
        <w:rPr>
          <w:lang w:val="en-US"/>
        </w:rPr>
        <w:t xml:space="preserve">dentifier format, which is an extension of the </w:t>
      </w:r>
      <w:r w:rsidR="00954D5A">
        <w:rPr>
          <w:lang w:val="en-US"/>
        </w:rPr>
        <w:t xml:space="preserve">series identifier </w:t>
      </w:r>
      <w:r w:rsidR="00105CA7">
        <w:rPr>
          <w:lang w:val="en-US"/>
        </w:rPr>
        <w:t xml:space="preserve">format usually adopted, makes it easy to uniquely reference messages across </w:t>
      </w:r>
      <w:r w:rsidR="008D18DA">
        <w:rPr>
          <w:lang w:val="en-US"/>
        </w:rPr>
        <w:t xml:space="preserve">a shared </w:t>
      </w:r>
      <w:r w:rsidR="00105CA7">
        <w:rPr>
          <w:lang w:val="en-US"/>
        </w:rPr>
        <w:t>NM and MSI</w:t>
      </w:r>
      <w:r w:rsidR="008D18DA">
        <w:rPr>
          <w:lang w:val="en-US"/>
        </w:rPr>
        <w:t xml:space="preserve"> domain</w:t>
      </w:r>
      <w:r w:rsidR="00105CA7">
        <w:rPr>
          <w:lang w:val="en-US"/>
        </w:rPr>
        <w:t xml:space="preserve">. </w:t>
      </w:r>
    </w:p>
    <w:p w14:paraId="48BC6B68" w14:textId="77777777" w:rsidR="00105CA7" w:rsidRDefault="00105CA7">
      <w:pPr>
        <w:spacing w:before="0" w:after="0"/>
        <w:jc w:val="left"/>
        <w:rPr>
          <w:lang w:val="en-US"/>
        </w:rPr>
      </w:pPr>
    </w:p>
    <w:p w14:paraId="4C54CC4A" w14:textId="77777777" w:rsidR="00A0364B" w:rsidRDefault="00A0364B">
      <w:pPr>
        <w:spacing w:before="0" w:after="0"/>
        <w:jc w:val="left"/>
        <w:rPr>
          <w:lang w:val="en-US"/>
        </w:rPr>
      </w:pPr>
    </w:p>
    <w:p w14:paraId="3041D685" w14:textId="4D5BA01D" w:rsidR="008D18DA" w:rsidRPr="001100E3" w:rsidRDefault="001100E3">
      <w:pPr>
        <w:spacing w:before="0" w:after="0"/>
        <w:jc w:val="left"/>
        <w:rPr>
          <w:rStyle w:val="Kraftighenvisning"/>
        </w:rPr>
      </w:pPr>
      <w:r w:rsidRPr="001100E3">
        <w:rPr>
          <w:rStyle w:val="Kraftighenvisning"/>
        </w:rPr>
        <w:t>References</w:t>
      </w:r>
    </w:p>
    <w:p w14:paraId="2A5D037D" w14:textId="0A1C97AB" w:rsidR="001100E3" w:rsidRDefault="000D297F">
      <w:pPr>
        <w:spacing w:before="0" w:after="0"/>
        <w:jc w:val="left"/>
        <w:rPr>
          <w:lang w:val="en-US"/>
        </w:rPr>
      </w:pPr>
      <w:r>
        <w:rPr>
          <w:lang w:val="en-US"/>
        </w:rPr>
        <w:t>Message r</w:t>
      </w:r>
      <w:r w:rsidR="0020513E">
        <w:rPr>
          <w:lang w:val="en-US"/>
        </w:rPr>
        <w:t xml:space="preserve">eferences are used to define a relationship to another message. A reference consists of a series identifier </w:t>
      </w:r>
      <w:r w:rsidR="00A0364B">
        <w:rPr>
          <w:lang w:val="en-US"/>
        </w:rPr>
        <w:t xml:space="preserve">of the referenced message </w:t>
      </w:r>
      <w:r w:rsidR="0020513E">
        <w:rPr>
          <w:lang w:val="en-US"/>
        </w:rPr>
        <w:t>and a reference type:</w:t>
      </w:r>
    </w:p>
    <w:p w14:paraId="59795A75" w14:textId="77777777" w:rsidR="0020513E" w:rsidRDefault="0020513E">
      <w:pPr>
        <w:spacing w:before="0" w:after="0"/>
        <w:jc w:val="left"/>
        <w:rPr>
          <w:lang w:val="en-US"/>
        </w:rPr>
      </w:pPr>
    </w:p>
    <w:p w14:paraId="1C924505" w14:textId="7BE46268" w:rsidR="0020513E" w:rsidRDefault="0020513E" w:rsidP="0020513E">
      <w:pPr>
        <w:spacing w:before="0" w:after="0"/>
        <w:jc w:val="center"/>
        <w:rPr>
          <w:lang w:val="en-US"/>
        </w:rPr>
      </w:pPr>
      <w:r>
        <w:rPr>
          <w:noProof/>
          <w:lang w:val="da-DK" w:eastAsia="da-DK"/>
        </w:rPr>
        <w:drawing>
          <wp:inline distT="0" distB="0" distL="0" distR="0" wp14:anchorId="1A4A2F07" wp14:editId="7A1C5D95">
            <wp:extent cx="2847600" cy="806400"/>
            <wp:effectExtent l="38100" t="38100" r="86360" b="89535"/>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47600" cy="8064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3A0268C" w14:textId="77777777" w:rsidR="0020513E" w:rsidRDefault="0020513E">
      <w:pPr>
        <w:spacing w:before="0" w:after="0"/>
        <w:jc w:val="left"/>
        <w:rPr>
          <w:lang w:val="en-US"/>
        </w:rPr>
      </w:pPr>
    </w:p>
    <w:p w14:paraId="3ED5E35B" w14:textId="6108AC8F" w:rsidR="0020513E" w:rsidRDefault="0020513E">
      <w:pPr>
        <w:spacing w:before="0" w:after="0"/>
        <w:jc w:val="left"/>
        <w:rPr>
          <w:lang w:val="en-US"/>
        </w:rPr>
      </w:pPr>
      <w:r>
        <w:rPr>
          <w:lang w:val="en-US"/>
        </w:rPr>
        <w:t xml:space="preserve">The supported reference types are: </w:t>
      </w:r>
      <w:r w:rsidR="003B552B">
        <w:rPr>
          <w:lang w:val="en-US"/>
        </w:rPr>
        <w:t>“</w:t>
      </w:r>
      <w:r>
        <w:rPr>
          <w:lang w:val="en-US"/>
        </w:rPr>
        <w:t>Reference</w:t>
      </w:r>
      <w:r w:rsidR="003B552B">
        <w:rPr>
          <w:lang w:val="en-US"/>
        </w:rPr>
        <w:t>”</w:t>
      </w:r>
      <w:r>
        <w:rPr>
          <w:lang w:val="en-US"/>
        </w:rPr>
        <w:t xml:space="preserve">, </w:t>
      </w:r>
      <w:r w:rsidR="003B552B">
        <w:rPr>
          <w:lang w:val="en-US"/>
        </w:rPr>
        <w:t>“</w:t>
      </w:r>
      <w:r w:rsidR="008D136E">
        <w:rPr>
          <w:lang w:val="en-US"/>
        </w:rPr>
        <w:t>Repetition</w:t>
      </w:r>
      <w:r w:rsidR="003B552B">
        <w:rPr>
          <w:lang w:val="en-US"/>
        </w:rPr>
        <w:t>”</w:t>
      </w:r>
      <w:r>
        <w:rPr>
          <w:lang w:val="en-US"/>
        </w:rPr>
        <w:t xml:space="preserve">, </w:t>
      </w:r>
      <w:r w:rsidR="003B552B">
        <w:rPr>
          <w:lang w:val="en-US"/>
        </w:rPr>
        <w:t>“</w:t>
      </w:r>
      <w:r>
        <w:rPr>
          <w:lang w:val="en-US"/>
        </w:rPr>
        <w:t>Cancellation</w:t>
      </w:r>
      <w:r w:rsidR="003B552B">
        <w:rPr>
          <w:lang w:val="en-US"/>
        </w:rPr>
        <w:t>”</w:t>
      </w:r>
      <w:r>
        <w:rPr>
          <w:lang w:val="en-US"/>
        </w:rPr>
        <w:t xml:space="preserve"> and </w:t>
      </w:r>
      <w:r w:rsidR="003B552B">
        <w:rPr>
          <w:lang w:val="en-US"/>
        </w:rPr>
        <w:t>“</w:t>
      </w:r>
      <w:r>
        <w:rPr>
          <w:lang w:val="en-US"/>
        </w:rPr>
        <w:t>Update</w:t>
      </w:r>
      <w:r w:rsidR="003B552B">
        <w:rPr>
          <w:lang w:val="en-US"/>
        </w:rPr>
        <w:t>”</w:t>
      </w:r>
      <w:r>
        <w:rPr>
          <w:lang w:val="en-US"/>
        </w:rPr>
        <w:t>.</w:t>
      </w:r>
    </w:p>
    <w:p w14:paraId="77930EDF" w14:textId="6FC383A5" w:rsidR="0020513E" w:rsidRDefault="000D297F">
      <w:pPr>
        <w:spacing w:before="0" w:after="0"/>
        <w:jc w:val="left"/>
        <w:rPr>
          <w:lang w:val="en-US"/>
        </w:rPr>
      </w:pPr>
      <w:r>
        <w:rPr>
          <w:lang w:val="en-US"/>
        </w:rPr>
        <w:t>Message r</w:t>
      </w:r>
      <w:r w:rsidR="0020513E">
        <w:rPr>
          <w:lang w:val="en-US"/>
        </w:rPr>
        <w:t>eference</w:t>
      </w:r>
      <w:r w:rsidR="003B552B">
        <w:rPr>
          <w:lang w:val="en-US"/>
        </w:rPr>
        <w:t>s</w:t>
      </w:r>
      <w:r w:rsidR="0020513E">
        <w:rPr>
          <w:lang w:val="en-US"/>
        </w:rPr>
        <w:t xml:space="preserve"> are </w:t>
      </w:r>
      <w:r w:rsidR="008D136E">
        <w:rPr>
          <w:lang w:val="en-US"/>
        </w:rPr>
        <w:t>hyperlinked</w:t>
      </w:r>
      <w:r w:rsidR="0020513E">
        <w:rPr>
          <w:lang w:val="en-US"/>
        </w:rPr>
        <w:t xml:space="preserve"> throughout</w:t>
      </w:r>
      <w:r>
        <w:rPr>
          <w:lang w:val="en-US"/>
        </w:rPr>
        <w:t xml:space="preserve"> the</w:t>
      </w:r>
      <w:r w:rsidR="0020513E">
        <w:rPr>
          <w:lang w:val="en-US"/>
        </w:rPr>
        <w:t xml:space="preserve"> MSI-NM</w:t>
      </w:r>
      <w:r>
        <w:rPr>
          <w:lang w:val="en-US"/>
        </w:rPr>
        <w:t xml:space="preserve"> website</w:t>
      </w:r>
      <w:r w:rsidR="0020513E">
        <w:rPr>
          <w:lang w:val="en-US"/>
        </w:rPr>
        <w:t>, making it easy to navigate a chain of associated messages.</w:t>
      </w:r>
    </w:p>
    <w:p w14:paraId="63B777B3" w14:textId="77777777" w:rsidR="00105CA7" w:rsidRDefault="00105CA7">
      <w:pPr>
        <w:spacing w:before="0" w:after="0"/>
        <w:jc w:val="left"/>
        <w:rPr>
          <w:lang w:val="en-US"/>
        </w:rPr>
      </w:pPr>
    </w:p>
    <w:p w14:paraId="0687917E" w14:textId="77777777" w:rsidR="00962934" w:rsidRDefault="00962934">
      <w:pPr>
        <w:spacing w:before="0" w:after="0"/>
        <w:jc w:val="left"/>
        <w:rPr>
          <w:lang w:val="en-US"/>
        </w:rPr>
      </w:pPr>
    </w:p>
    <w:p w14:paraId="19E533F1" w14:textId="09065BA0" w:rsidR="00962934" w:rsidRPr="00962934" w:rsidRDefault="00962934">
      <w:pPr>
        <w:spacing w:before="0" w:after="0"/>
        <w:jc w:val="left"/>
        <w:rPr>
          <w:rStyle w:val="Kraftighenvisning"/>
        </w:rPr>
      </w:pPr>
      <w:r w:rsidRPr="00962934">
        <w:rPr>
          <w:rStyle w:val="Kraftighenvisning"/>
        </w:rPr>
        <w:t>Time</w:t>
      </w:r>
    </w:p>
    <w:p w14:paraId="4B800AE3" w14:textId="776676AF" w:rsidR="0020513E" w:rsidRDefault="00D30959">
      <w:pPr>
        <w:spacing w:before="0" w:after="0"/>
        <w:jc w:val="left"/>
        <w:rPr>
          <w:lang w:val="en-US"/>
        </w:rPr>
      </w:pPr>
      <w:r>
        <w:rPr>
          <w:lang w:val="en-US"/>
        </w:rPr>
        <w:t xml:space="preserve">The </w:t>
      </w:r>
      <w:r w:rsidR="00C51D38">
        <w:rPr>
          <w:lang w:val="en-US"/>
        </w:rPr>
        <w:t>T</w:t>
      </w:r>
      <w:r>
        <w:rPr>
          <w:lang w:val="en-US"/>
        </w:rPr>
        <w:t xml:space="preserve">ime </w:t>
      </w:r>
      <w:r w:rsidR="00C51D38">
        <w:rPr>
          <w:lang w:val="en-US"/>
        </w:rPr>
        <w:t>section</w:t>
      </w:r>
      <w:r>
        <w:rPr>
          <w:lang w:val="en-US"/>
        </w:rPr>
        <w:t xml:space="preserve"> consist</w:t>
      </w:r>
      <w:r w:rsidR="00C51D38">
        <w:rPr>
          <w:lang w:val="en-US"/>
        </w:rPr>
        <w:t>s</w:t>
      </w:r>
      <w:r>
        <w:rPr>
          <w:lang w:val="en-US"/>
        </w:rPr>
        <w:t xml:space="preserve"> of a mandatory valid-from date field and an optional val</w:t>
      </w:r>
      <w:r w:rsidR="00C51D38">
        <w:rPr>
          <w:lang w:val="en-US"/>
        </w:rPr>
        <w:t>id-to date field, plus localizable text</w:t>
      </w:r>
      <w:r>
        <w:rPr>
          <w:lang w:val="en-US"/>
        </w:rPr>
        <w:t xml:space="preserve"> fields that may be used for a textual description of</w:t>
      </w:r>
      <w:r w:rsidR="00C51D38">
        <w:rPr>
          <w:lang w:val="en-US"/>
        </w:rPr>
        <w:t xml:space="preserve"> the time interval for which the message is valid:</w:t>
      </w:r>
    </w:p>
    <w:p w14:paraId="68B05AE9" w14:textId="77777777" w:rsidR="00D30959" w:rsidRDefault="00D30959">
      <w:pPr>
        <w:spacing w:before="0" w:after="0"/>
        <w:jc w:val="left"/>
        <w:rPr>
          <w:lang w:val="en-US"/>
        </w:rPr>
      </w:pPr>
    </w:p>
    <w:p w14:paraId="6286115B" w14:textId="4472E352" w:rsidR="00A0364B" w:rsidRDefault="00962934" w:rsidP="00D30959">
      <w:pPr>
        <w:spacing w:before="0" w:after="0"/>
        <w:jc w:val="center"/>
        <w:rPr>
          <w:lang w:val="en-US"/>
        </w:rPr>
      </w:pPr>
      <w:r>
        <w:rPr>
          <w:noProof/>
          <w:lang w:val="da-DK" w:eastAsia="da-DK"/>
        </w:rPr>
        <w:drawing>
          <wp:inline distT="0" distB="0" distL="0" distR="0" wp14:anchorId="4B17709D" wp14:editId="7F1BFDF4">
            <wp:extent cx="3783600" cy="1137600"/>
            <wp:effectExtent l="38100" t="38100" r="102870" b="100965"/>
            <wp:docPr id="59" name="Bille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83600" cy="11376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FE1297F" w14:textId="77777777" w:rsidR="00D30959" w:rsidRDefault="00D30959" w:rsidP="00D30959">
      <w:pPr>
        <w:spacing w:before="0" w:after="0"/>
        <w:jc w:val="left"/>
        <w:rPr>
          <w:lang w:val="en-US"/>
        </w:rPr>
      </w:pPr>
    </w:p>
    <w:p w14:paraId="72D15F10" w14:textId="17CAD88C" w:rsidR="004C2F0B" w:rsidRDefault="004C2F0B" w:rsidP="00D30959">
      <w:pPr>
        <w:spacing w:before="0" w:after="0"/>
        <w:jc w:val="left"/>
        <w:rPr>
          <w:lang w:val="en-US"/>
        </w:rPr>
      </w:pPr>
      <w:r>
        <w:rPr>
          <w:lang w:val="en-US"/>
        </w:rPr>
        <w:lastRenderedPageBreak/>
        <w:t>The Time section also sports a “Translate” button that, for certain common textual time descriptions, can translate between English and the local language, and compute the valid-from and valid-to date field as well.</w:t>
      </w:r>
    </w:p>
    <w:p w14:paraId="45DF04E0" w14:textId="77777777" w:rsidR="004C2F0B" w:rsidRDefault="004C2F0B" w:rsidP="00D30959">
      <w:pPr>
        <w:spacing w:before="0" w:after="0"/>
        <w:jc w:val="left"/>
        <w:rPr>
          <w:lang w:val="en-US"/>
        </w:rPr>
      </w:pPr>
    </w:p>
    <w:p w14:paraId="711C4F57" w14:textId="6B3BC230" w:rsidR="002874C1" w:rsidRDefault="002874C1" w:rsidP="00D30959">
      <w:pPr>
        <w:spacing w:before="0" w:after="0"/>
        <w:jc w:val="left"/>
        <w:rPr>
          <w:lang w:val="en-US"/>
        </w:rPr>
      </w:pPr>
      <w:r>
        <w:rPr>
          <w:lang w:val="en-US"/>
        </w:rPr>
        <w:t>A few examples of the kind of time descriptions that can be translated:</w:t>
      </w:r>
    </w:p>
    <w:p w14:paraId="61812CB4" w14:textId="77777777" w:rsidR="002874C1" w:rsidRDefault="002874C1" w:rsidP="002874C1">
      <w:pPr>
        <w:pStyle w:val="Listeafsnit"/>
        <w:numPr>
          <w:ilvl w:val="0"/>
          <w:numId w:val="17"/>
        </w:numPr>
        <w:rPr>
          <w:lang w:val="en-US"/>
        </w:rPr>
      </w:pPr>
      <w:r w:rsidRPr="002874C1">
        <w:rPr>
          <w:lang w:val="en-US"/>
        </w:rPr>
        <w:t>End May - beginning June 2014.</w:t>
      </w:r>
    </w:p>
    <w:p w14:paraId="0778F9BC" w14:textId="77777777" w:rsidR="002874C1" w:rsidRDefault="002874C1" w:rsidP="002874C1">
      <w:pPr>
        <w:pStyle w:val="Listeafsnit"/>
        <w:numPr>
          <w:ilvl w:val="0"/>
          <w:numId w:val="17"/>
        </w:numPr>
        <w:rPr>
          <w:lang w:val="en-US"/>
        </w:rPr>
      </w:pPr>
      <w:r w:rsidRPr="002874C1">
        <w:rPr>
          <w:lang w:val="en-US"/>
        </w:rPr>
        <w:t>Week 22 2014.</w:t>
      </w:r>
    </w:p>
    <w:p w14:paraId="60970042" w14:textId="77777777" w:rsidR="002874C1" w:rsidRDefault="002874C1" w:rsidP="002874C1">
      <w:pPr>
        <w:pStyle w:val="Listeafsnit"/>
        <w:numPr>
          <w:ilvl w:val="0"/>
          <w:numId w:val="17"/>
        </w:numPr>
        <w:rPr>
          <w:lang w:val="en-US"/>
        </w:rPr>
      </w:pPr>
      <w:r w:rsidRPr="002874C1">
        <w:rPr>
          <w:lang w:val="en-US"/>
        </w:rPr>
        <w:t>18 June 2014.</w:t>
      </w:r>
    </w:p>
    <w:p w14:paraId="6C60868E" w14:textId="77777777" w:rsidR="002874C1" w:rsidRDefault="002874C1" w:rsidP="002874C1">
      <w:pPr>
        <w:pStyle w:val="Listeafsnit"/>
        <w:numPr>
          <w:ilvl w:val="0"/>
          <w:numId w:val="17"/>
        </w:numPr>
        <w:rPr>
          <w:lang w:val="en-US"/>
        </w:rPr>
      </w:pPr>
      <w:r w:rsidRPr="002874C1">
        <w:rPr>
          <w:lang w:val="en-US"/>
        </w:rPr>
        <w:t>14 June 2014, hours 0800 - 15 June 2014, hours 2000.</w:t>
      </w:r>
    </w:p>
    <w:p w14:paraId="3A61E633" w14:textId="77777777" w:rsidR="002874C1" w:rsidRDefault="002874C1" w:rsidP="002874C1">
      <w:pPr>
        <w:pStyle w:val="Listeafsnit"/>
        <w:numPr>
          <w:ilvl w:val="0"/>
          <w:numId w:val="17"/>
        </w:numPr>
        <w:rPr>
          <w:lang w:val="en-US"/>
        </w:rPr>
      </w:pPr>
      <w:r w:rsidRPr="002874C1">
        <w:rPr>
          <w:lang w:val="en-US"/>
        </w:rPr>
        <w:t>Mid-July - Mid-October 2014.</w:t>
      </w:r>
    </w:p>
    <w:p w14:paraId="142A2281" w14:textId="77777777" w:rsidR="002874C1" w:rsidRDefault="002874C1" w:rsidP="002874C1">
      <w:pPr>
        <w:pStyle w:val="Listeafsnit"/>
        <w:numPr>
          <w:ilvl w:val="0"/>
          <w:numId w:val="17"/>
        </w:numPr>
        <w:rPr>
          <w:lang w:val="en-US"/>
        </w:rPr>
      </w:pPr>
      <w:r w:rsidRPr="002874C1">
        <w:rPr>
          <w:lang w:val="en-US"/>
        </w:rPr>
        <w:t>Until 7 June 2014.</w:t>
      </w:r>
    </w:p>
    <w:p w14:paraId="7E59EF5A" w14:textId="15247569" w:rsidR="002874C1" w:rsidRDefault="002874C1" w:rsidP="002874C1">
      <w:pPr>
        <w:pStyle w:val="Listeafsnit"/>
        <w:numPr>
          <w:ilvl w:val="0"/>
          <w:numId w:val="17"/>
        </w:numPr>
        <w:rPr>
          <w:lang w:val="en-US"/>
        </w:rPr>
      </w:pPr>
      <w:r w:rsidRPr="002874C1">
        <w:rPr>
          <w:lang w:val="en-US"/>
        </w:rPr>
        <w:t>a) Until 11 October 2014.</w:t>
      </w:r>
      <w:r>
        <w:rPr>
          <w:lang w:val="en-US"/>
        </w:rPr>
        <w:br/>
      </w:r>
      <w:r w:rsidRPr="002874C1">
        <w:rPr>
          <w:lang w:val="en-US"/>
        </w:rPr>
        <w:t>b) 23 May - 7 June 2014, hours 0500 - 2200.</w:t>
      </w:r>
      <w:r>
        <w:rPr>
          <w:lang w:val="en-US"/>
        </w:rPr>
        <w:br/>
        <w:t xml:space="preserve">    </w:t>
      </w:r>
      <w:r w:rsidRPr="002874C1">
        <w:rPr>
          <w:lang w:val="en-US"/>
        </w:rPr>
        <w:t>16 June - 31 July 2014, hours 0500 - 2200.</w:t>
      </w:r>
    </w:p>
    <w:p w14:paraId="661CA7FA" w14:textId="002F84AF" w:rsidR="002874C1" w:rsidRDefault="002874C1" w:rsidP="002874C1">
      <w:pPr>
        <w:pStyle w:val="Listeafsnit"/>
        <w:numPr>
          <w:ilvl w:val="0"/>
          <w:numId w:val="17"/>
        </w:numPr>
        <w:rPr>
          <w:lang w:val="en-US"/>
        </w:rPr>
      </w:pPr>
      <w:r>
        <w:rPr>
          <w:lang w:val="en-US"/>
        </w:rPr>
        <w:t>June 2014</w:t>
      </w:r>
      <w:r>
        <w:rPr>
          <w:lang w:val="en-US"/>
        </w:rPr>
        <w:br/>
      </w:r>
      <w:r w:rsidRPr="002874C1">
        <w:rPr>
          <w:lang w:val="en-US"/>
        </w:rPr>
        <w:t>10 hours 0900 - 1500.</w:t>
      </w:r>
      <w:r>
        <w:rPr>
          <w:lang w:val="en-US"/>
        </w:rPr>
        <w:br/>
      </w:r>
      <w:r w:rsidRPr="002874C1">
        <w:rPr>
          <w:lang w:val="en-US"/>
        </w:rPr>
        <w:t>11 - 12 hours 0910 - 1345.</w:t>
      </w:r>
    </w:p>
    <w:p w14:paraId="3A01CD7F" w14:textId="77777777" w:rsidR="002874C1" w:rsidRDefault="002874C1" w:rsidP="002874C1">
      <w:pPr>
        <w:rPr>
          <w:lang w:val="en-US"/>
        </w:rPr>
      </w:pPr>
    </w:p>
    <w:p w14:paraId="1C4BA0DE" w14:textId="1C67211E" w:rsidR="00906F5A" w:rsidRPr="00906F5A" w:rsidRDefault="00906F5A" w:rsidP="002874C1">
      <w:pPr>
        <w:rPr>
          <w:rStyle w:val="Kraftighenvisning"/>
        </w:rPr>
      </w:pPr>
      <w:r w:rsidRPr="00906F5A">
        <w:rPr>
          <w:rStyle w:val="Kraftighenvisning"/>
        </w:rPr>
        <w:t>Area</w:t>
      </w:r>
    </w:p>
    <w:p w14:paraId="13AE94A6" w14:textId="4DC5D32A" w:rsidR="00C51D38" w:rsidRDefault="00906F5A" w:rsidP="002874C1">
      <w:pPr>
        <w:rPr>
          <w:lang w:val="en-US"/>
        </w:rPr>
      </w:pPr>
      <w:r>
        <w:rPr>
          <w:lang w:val="en-US"/>
        </w:rPr>
        <w:t>The mandatory Area field is used to specify the main area of the message.</w:t>
      </w:r>
      <w:r w:rsidR="0098470B">
        <w:rPr>
          <w:lang w:val="en-US"/>
        </w:rPr>
        <w:t xml:space="preserve"> The available areas are defined by administrators on the Area</w:t>
      </w:r>
      <w:r w:rsidR="00C51D38">
        <w:rPr>
          <w:lang w:val="en-US"/>
        </w:rPr>
        <w:t>s Admin P</w:t>
      </w:r>
      <w:r w:rsidR="0098470B">
        <w:rPr>
          <w:lang w:val="en-US"/>
        </w:rPr>
        <w:t>age, detailed in a later section. The field provides auto-completion to help you fill out a valid area.</w:t>
      </w:r>
    </w:p>
    <w:p w14:paraId="233F1838" w14:textId="3D355452" w:rsidR="002874C1" w:rsidRDefault="00906F5A" w:rsidP="00906F5A">
      <w:pPr>
        <w:jc w:val="center"/>
        <w:rPr>
          <w:lang w:val="en-US"/>
        </w:rPr>
      </w:pPr>
      <w:r>
        <w:rPr>
          <w:noProof/>
          <w:lang w:val="da-DK" w:eastAsia="da-DK"/>
        </w:rPr>
        <w:drawing>
          <wp:inline distT="0" distB="0" distL="0" distR="0" wp14:anchorId="752AF443" wp14:editId="2D3437DE">
            <wp:extent cx="3776400" cy="853200"/>
            <wp:effectExtent l="38100" t="38100" r="90805" b="99695"/>
            <wp:docPr id="60" name="Bille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76400" cy="8532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B894FC4" w14:textId="77777777" w:rsidR="00C51D38" w:rsidRDefault="00C51D38" w:rsidP="00C51D38">
      <w:pPr>
        <w:rPr>
          <w:lang w:val="en-US"/>
        </w:rPr>
      </w:pPr>
    </w:p>
    <w:p w14:paraId="3B6E45C7" w14:textId="18430D96" w:rsidR="00906F5A" w:rsidRDefault="0098470B" w:rsidP="002874C1">
      <w:pPr>
        <w:rPr>
          <w:lang w:val="en-US"/>
        </w:rPr>
      </w:pPr>
      <w:r>
        <w:rPr>
          <w:lang w:val="en-US"/>
        </w:rPr>
        <w:t>If the geographic locations have been defined for the selected area, then the locations can be copied from the area to the message using the “Copy Locations” button. This is particularly useful for areas, such as firing exercise areas, which have very well-defined locations.</w:t>
      </w:r>
    </w:p>
    <w:p w14:paraId="6DD25D93" w14:textId="1BBB6710" w:rsidR="0098470B" w:rsidRDefault="0098470B" w:rsidP="002874C1">
      <w:pPr>
        <w:rPr>
          <w:lang w:val="en-US"/>
        </w:rPr>
      </w:pPr>
      <w:r>
        <w:rPr>
          <w:lang w:val="en-US"/>
        </w:rPr>
        <w:t>The Area section also contains localizable “Vicinity” fields, for specifying additional area information not defined in the Area database.</w:t>
      </w:r>
    </w:p>
    <w:p w14:paraId="1077C0E2" w14:textId="77777777" w:rsidR="00906F5A" w:rsidRDefault="00906F5A" w:rsidP="002874C1">
      <w:pPr>
        <w:rPr>
          <w:lang w:val="en-US"/>
        </w:rPr>
      </w:pPr>
    </w:p>
    <w:p w14:paraId="7F6D978B" w14:textId="12961BB0" w:rsidR="0098470B" w:rsidRPr="007378B6" w:rsidRDefault="007378B6" w:rsidP="002874C1">
      <w:pPr>
        <w:rPr>
          <w:rStyle w:val="Kraftighenvisning"/>
        </w:rPr>
      </w:pPr>
      <w:r w:rsidRPr="007378B6">
        <w:rPr>
          <w:rStyle w:val="Kraftighenvisning"/>
        </w:rPr>
        <w:t>Locations</w:t>
      </w:r>
    </w:p>
    <w:p w14:paraId="3E064BC8" w14:textId="5C69655F" w:rsidR="007378B6" w:rsidRDefault="007378B6" w:rsidP="002874C1">
      <w:pPr>
        <w:rPr>
          <w:lang w:val="en-US"/>
        </w:rPr>
      </w:pPr>
      <w:r>
        <w:rPr>
          <w:lang w:val="en-US"/>
        </w:rPr>
        <w:t xml:space="preserve">The Message Editor contains an embedded Location Editor for </w:t>
      </w:r>
      <w:r w:rsidR="008D136E">
        <w:rPr>
          <w:lang w:val="en-US"/>
        </w:rPr>
        <w:t>specifying</w:t>
      </w:r>
      <w:r>
        <w:rPr>
          <w:lang w:val="en-US"/>
        </w:rPr>
        <w:t xml:space="preserve"> the geographical locations of the message.</w:t>
      </w:r>
    </w:p>
    <w:p w14:paraId="1A805EDB" w14:textId="7F0F449E" w:rsidR="0016623F" w:rsidRDefault="0016623F" w:rsidP="002874C1">
      <w:pPr>
        <w:rPr>
          <w:lang w:val="en-US"/>
        </w:rPr>
      </w:pPr>
      <w:r>
        <w:rPr>
          <w:lang w:val="en-US"/>
        </w:rPr>
        <w:t>Locations and individual position can be associated with localized descriptions. The functionality of the Location Editor has been described in detail in a previous section.</w:t>
      </w:r>
    </w:p>
    <w:p w14:paraId="5ED90D53" w14:textId="77777777" w:rsidR="007E1770" w:rsidRDefault="007E1770" w:rsidP="002874C1">
      <w:pPr>
        <w:rPr>
          <w:lang w:val="en-US"/>
        </w:rPr>
      </w:pPr>
    </w:p>
    <w:p w14:paraId="23B0F539" w14:textId="3FD1B5D9" w:rsidR="007378B6" w:rsidRPr="002874C1" w:rsidRDefault="0016623F" w:rsidP="002874C1">
      <w:pPr>
        <w:rPr>
          <w:lang w:val="en-US"/>
        </w:rPr>
      </w:pPr>
      <w:r>
        <w:rPr>
          <w:noProof/>
          <w:lang w:val="da-DK" w:eastAsia="da-DK"/>
        </w:rPr>
        <w:lastRenderedPageBreak/>
        <w:drawing>
          <wp:inline distT="0" distB="0" distL="0" distR="0" wp14:anchorId="32531C4E" wp14:editId="2FACFD5B">
            <wp:extent cx="5734050" cy="2686050"/>
            <wp:effectExtent l="38100" t="38100" r="95250" b="95250"/>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26860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7E11772" w14:textId="77777777" w:rsidR="007E1770" w:rsidRDefault="007E1770">
      <w:pPr>
        <w:spacing w:before="0" w:after="0"/>
        <w:jc w:val="left"/>
        <w:rPr>
          <w:lang w:val="en-US"/>
        </w:rPr>
      </w:pPr>
    </w:p>
    <w:p w14:paraId="193AF460" w14:textId="77777777" w:rsidR="00D12B2D" w:rsidRDefault="00D12B2D">
      <w:pPr>
        <w:spacing w:before="0" w:after="0"/>
        <w:jc w:val="left"/>
        <w:rPr>
          <w:lang w:val="en-US"/>
        </w:rPr>
      </w:pPr>
    </w:p>
    <w:p w14:paraId="189686BB" w14:textId="77777777" w:rsidR="00443E23" w:rsidRPr="00443E23" w:rsidRDefault="00443E23">
      <w:pPr>
        <w:spacing w:before="0" w:after="0"/>
        <w:jc w:val="left"/>
        <w:rPr>
          <w:rStyle w:val="Kraftighenvisning"/>
        </w:rPr>
      </w:pPr>
      <w:r w:rsidRPr="00443E23">
        <w:rPr>
          <w:rStyle w:val="Kraftighenvisning"/>
        </w:rPr>
        <w:t>Charts</w:t>
      </w:r>
    </w:p>
    <w:p w14:paraId="6C6FA4D7" w14:textId="5562ACCF" w:rsidR="00443E23" w:rsidRDefault="00443E23" w:rsidP="00443E23">
      <w:pPr>
        <w:rPr>
          <w:lang w:val="en-US"/>
        </w:rPr>
      </w:pPr>
      <w:r>
        <w:rPr>
          <w:lang w:val="en-US"/>
        </w:rPr>
        <w:t xml:space="preserve">The </w:t>
      </w:r>
      <w:r w:rsidR="00520DAB">
        <w:rPr>
          <w:lang w:val="en-US"/>
        </w:rPr>
        <w:t>“</w:t>
      </w:r>
      <w:r>
        <w:rPr>
          <w:lang w:val="en-US"/>
        </w:rPr>
        <w:t>Charts</w:t>
      </w:r>
      <w:r w:rsidR="00520DAB">
        <w:rPr>
          <w:lang w:val="en-US"/>
        </w:rPr>
        <w:t>”</w:t>
      </w:r>
      <w:r>
        <w:rPr>
          <w:lang w:val="en-US"/>
        </w:rPr>
        <w:t xml:space="preserve"> field can be used to select the sea charts relevant to the message, such as “101 (INT 1301)”. The available charts are defined by admi</w:t>
      </w:r>
      <w:r w:rsidR="00C51D38">
        <w:rPr>
          <w:lang w:val="en-US"/>
        </w:rPr>
        <w:t>nistrators on the Charts Admin P</w:t>
      </w:r>
      <w:r>
        <w:rPr>
          <w:lang w:val="en-US"/>
        </w:rPr>
        <w:t xml:space="preserve">age, detailed in a later section. The field allows for selection of multiple charts, and provides auto-completion to help you fill out valid </w:t>
      </w:r>
      <w:r w:rsidR="00D12B2D">
        <w:rPr>
          <w:lang w:val="en-US"/>
        </w:rPr>
        <w:t>charts</w:t>
      </w:r>
      <w:r>
        <w:rPr>
          <w:lang w:val="en-US"/>
        </w:rPr>
        <w:t>.</w:t>
      </w:r>
    </w:p>
    <w:p w14:paraId="64B884B2" w14:textId="77777777" w:rsidR="00443E23" w:rsidRDefault="00443E23" w:rsidP="00443E23">
      <w:pPr>
        <w:spacing w:before="0" w:after="0"/>
        <w:jc w:val="center"/>
        <w:rPr>
          <w:lang w:val="en-US"/>
        </w:rPr>
      </w:pPr>
      <w:r>
        <w:rPr>
          <w:noProof/>
          <w:lang w:val="da-DK" w:eastAsia="da-DK"/>
        </w:rPr>
        <w:drawing>
          <wp:inline distT="0" distB="0" distL="0" distR="0" wp14:anchorId="0D5FCA14" wp14:editId="4BDEB4F5">
            <wp:extent cx="4150800" cy="565200"/>
            <wp:effectExtent l="38100" t="38100" r="97790" b="101600"/>
            <wp:docPr id="62" name="Bille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50800" cy="5652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DDF4242" w14:textId="77777777" w:rsidR="00443E23" w:rsidRDefault="00443E23" w:rsidP="00443E23">
      <w:pPr>
        <w:spacing w:before="0" w:after="0"/>
        <w:jc w:val="center"/>
        <w:rPr>
          <w:lang w:val="en-US"/>
        </w:rPr>
      </w:pPr>
    </w:p>
    <w:p w14:paraId="265397BF" w14:textId="458C6C7F" w:rsidR="00443E23" w:rsidRDefault="00443E23">
      <w:pPr>
        <w:spacing w:before="0" w:after="0"/>
        <w:jc w:val="left"/>
        <w:rPr>
          <w:lang w:val="en-US"/>
        </w:rPr>
      </w:pPr>
      <w:r>
        <w:rPr>
          <w:lang w:val="en-US"/>
        </w:rPr>
        <w:t>If the charts have been properly defined by the administrator</w:t>
      </w:r>
      <w:r w:rsidR="00C51D38">
        <w:rPr>
          <w:lang w:val="en-US"/>
        </w:rPr>
        <w:t>,</w:t>
      </w:r>
      <w:r w:rsidR="00520DAB">
        <w:rPr>
          <w:lang w:val="en-US"/>
        </w:rPr>
        <w:t xml:space="preserve"> </w:t>
      </w:r>
      <w:r w:rsidR="00D12B2D">
        <w:rPr>
          <w:lang w:val="en-US"/>
        </w:rPr>
        <w:t>including</w:t>
      </w:r>
      <w:r w:rsidR="00520DAB">
        <w:rPr>
          <w:lang w:val="en-US"/>
        </w:rPr>
        <w:t xml:space="preserve"> scale and geographical extent</w:t>
      </w:r>
      <w:r>
        <w:rPr>
          <w:lang w:val="en-US"/>
        </w:rPr>
        <w:t xml:space="preserve">, </w:t>
      </w:r>
      <w:r w:rsidR="00520DAB">
        <w:rPr>
          <w:lang w:val="en-US"/>
        </w:rPr>
        <w:t xml:space="preserve">then </w:t>
      </w:r>
      <w:r>
        <w:rPr>
          <w:lang w:val="en-US"/>
        </w:rPr>
        <w:t xml:space="preserve">clicking the “Compute from Locations” button will automatically compute the relevant sea charts based on the current message locations, as defined in the Location Editor. The charts will be </w:t>
      </w:r>
      <w:r w:rsidR="00520DAB">
        <w:rPr>
          <w:lang w:val="en-US"/>
        </w:rPr>
        <w:t>sorted</w:t>
      </w:r>
      <w:r>
        <w:rPr>
          <w:lang w:val="en-US"/>
        </w:rPr>
        <w:t xml:space="preserve"> with the highest resolution chart first.</w:t>
      </w:r>
    </w:p>
    <w:p w14:paraId="3411B22F" w14:textId="77777777" w:rsidR="00443E23" w:rsidRDefault="00443E23">
      <w:pPr>
        <w:spacing w:before="0" w:after="0"/>
        <w:jc w:val="left"/>
        <w:rPr>
          <w:lang w:val="en-US"/>
        </w:rPr>
      </w:pPr>
    </w:p>
    <w:p w14:paraId="05FAD5FA" w14:textId="66F2613D" w:rsidR="00520DAB" w:rsidRDefault="00520DAB">
      <w:pPr>
        <w:spacing w:before="0" w:after="0"/>
        <w:jc w:val="left"/>
        <w:rPr>
          <w:lang w:val="en-US"/>
        </w:rPr>
      </w:pPr>
      <w:r>
        <w:rPr>
          <w:lang w:val="en-US"/>
        </w:rPr>
        <w:t>If a non-standard horizontal datum (i.e. not WGS-84) is used for the message, then this can be specified in the “Horizontal Datum” field.</w:t>
      </w:r>
    </w:p>
    <w:p w14:paraId="32C0B185" w14:textId="77777777" w:rsidR="00A77160" w:rsidRDefault="00A77160">
      <w:pPr>
        <w:spacing w:before="0" w:after="0"/>
        <w:jc w:val="left"/>
        <w:rPr>
          <w:lang w:val="en-US"/>
        </w:rPr>
      </w:pPr>
    </w:p>
    <w:p w14:paraId="256704F9" w14:textId="77777777" w:rsidR="00A77160" w:rsidRDefault="00A77160">
      <w:pPr>
        <w:spacing w:before="0" w:after="0"/>
        <w:jc w:val="left"/>
        <w:rPr>
          <w:lang w:val="en-US"/>
        </w:rPr>
      </w:pPr>
    </w:p>
    <w:p w14:paraId="68A4B328" w14:textId="0D697AF1" w:rsidR="00253527" w:rsidRPr="00253527" w:rsidRDefault="00253527">
      <w:pPr>
        <w:spacing w:before="0" w:after="0"/>
        <w:jc w:val="left"/>
        <w:rPr>
          <w:rStyle w:val="Kraftighenvisning"/>
        </w:rPr>
      </w:pPr>
      <w:r w:rsidRPr="00253527">
        <w:rPr>
          <w:rStyle w:val="Kraftighenvisning"/>
        </w:rPr>
        <w:t>Categories</w:t>
      </w:r>
    </w:p>
    <w:p w14:paraId="6972ADA3" w14:textId="0CCACA41" w:rsidR="00253527" w:rsidRDefault="00253527" w:rsidP="00253527">
      <w:pPr>
        <w:rPr>
          <w:lang w:val="en-US"/>
        </w:rPr>
      </w:pPr>
      <w:r>
        <w:rPr>
          <w:lang w:val="en-US"/>
        </w:rPr>
        <w:t>The “Categories” field can be used to select the categories relevant to the message, such as “firing exercises”. The available categories are defined by administ</w:t>
      </w:r>
      <w:r w:rsidR="00C51D38">
        <w:rPr>
          <w:lang w:val="en-US"/>
        </w:rPr>
        <w:t>rators on the Categories Admin P</w:t>
      </w:r>
      <w:r>
        <w:rPr>
          <w:lang w:val="en-US"/>
        </w:rPr>
        <w:t>age, detailed in a later section. The field allows for selection of multiple categories, and provides auto-completion to help you fill out valid categories.</w:t>
      </w:r>
    </w:p>
    <w:p w14:paraId="1179EC43" w14:textId="77777777" w:rsidR="00253527" w:rsidRDefault="00253527">
      <w:pPr>
        <w:spacing w:before="0" w:after="0"/>
        <w:jc w:val="left"/>
        <w:rPr>
          <w:lang w:val="en-US"/>
        </w:rPr>
      </w:pPr>
    </w:p>
    <w:p w14:paraId="229E36A9" w14:textId="79A00645" w:rsidR="00253527" w:rsidRDefault="001E46D0" w:rsidP="00253527">
      <w:pPr>
        <w:spacing w:before="0" w:after="0"/>
        <w:jc w:val="center"/>
        <w:rPr>
          <w:lang w:val="en-US"/>
        </w:rPr>
      </w:pPr>
      <w:r>
        <w:rPr>
          <w:noProof/>
          <w:lang w:val="da-DK" w:eastAsia="da-DK"/>
        </w:rPr>
        <w:drawing>
          <wp:inline distT="0" distB="0" distL="0" distR="0" wp14:anchorId="5E30870D" wp14:editId="35392891">
            <wp:extent cx="3812400" cy="824400"/>
            <wp:effectExtent l="38100" t="38100" r="93345" b="90170"/>
            <wp:docPr id="84" name="Billed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12400" cy="8244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C8DBA57" w14:textId="77777777" w:rsidR="00253527" w:rsidRDefault="00253527">
      <w:pPr>
        <w:spacing w:before="0" w:after="0"/>
        <w:jc w:val="left"/>
        <w:rPr>
          <w:lang w:val="en-US"/>
        </w:rPr>
      </w:pPr>
    </w:p>
    <w:p w14:paraId="1D1EF1F0" w14:textId="0BE75184" w:rsidR="00253527" w:rsidRDefault="00253527" w:rsidP="00253527">
      <w:pPr>
        <w:rPr>
          <w:lang w:val="en-US"/>
        </w:rPr>
      </w:pPr>
      <w:r>
        <w:rPr>
          <w:lang w:val="en-US"/>
        </w:rPr>
        <w:lastRenderedPageBreak/>
        <w:t>The Categories section also contains localizable “Other Categories” fields, for specifying additional categories not defined in the Category database.</w:t>
      </w:r>
    </w:p>
    <w:p w14:paraId="07B40E56" w14:textId="77777777" w:rsidR="005D7580" w:rsidRDefault="005D7580" w:rsidP="00253527">
      <w:pPr>
        <w:rPr>
          <w:lang w:val="en-US"/>
        </w:rPr>
      </w:pPr>
    </w:p>
    <w:p w14:paraId="073BB284" w14:textId="2CD45BDD" w:rsidR="00253527" w:rsidRPr="005D7580" w:rsidRDefault="005D7580">
      <w:pPr>
        <w:spacing w:before="0" w:after="0"/>
        <w:jc w:val="left"/>
        <w:rPr>
          <w:rStyle w:val="Kraftighenvisning"/>
        </w:rPr>
      </w:pPr>
      <w:r w:rsidRPr="005D7580">
        <w:rPr>
          <w:rStyle w:val="Kraftighenvisning"/>
        </w:rPr>
        <w:t>Templates</w:t>
      </w:r>
    </w:p>
    <w:p w14:paraId="2196AF6B" w14:textId="65D898E5" w:rsidR="005D7580" w:rsidRDefault="005D7580">
      <w:pPr>
        <w:spacing w:before="0" w:after="0"/>
        <w:jc w:val="left"/>
        <w:rPr>
          <w:lang w:val="en-US"/>
        </w:rPr>
      </w:pPr>
      <w:r>
        <w:rPr>
          <w:lang w:val="en-US"/>
        </w:rPr>
        <w:t xml:space="preserve">The MSI-NM Editor </w:t>
      </w:r>
      <w:r w:rsidR="00425B32">
        <w:rPr>
          <w:lang w:val="en-US"/>
        </w:rPr>
        <w:t>includes</w:t>
      </w:r>
      <w:r>
        <w:rPr>
          <w:lang w:val="en-US"/>
        </w:rPr>
        <w:t xml:space="preserve"> a template system that allows you to easily fill out new standard messages based on </w:t>
      </w:r>
      <w:r>
        <w:rPr>
          <w:i/>
          <w:lang w:val="en-US"/>
        </w:rPr>
        <w:t>templates.</w:t>
      </w:r>
      <w:r>
        <w:rPr>
          <w:lang w:val="en-US"/>
        </w:rPr>
        <w:t xml:space="preserve"> The set of available templates is tied to the current </w:t>
      </w:r>
      <w:r w:rsidR="00425B32">
        <w:rPr>
          <w:lang w:val="en-US"/>
        </w:rPr>
        <w:t xml:space="preserve">message </w:t>
      </w:r>
      <w:r>
        <w:rPr>
          <w:lang w:val="en-US"/>
        </w:rPr>
        <w:t xml:space="preserve">category selection </w:t>
      </w:r>
      <w:r w:rsidR="00425B32">
        <w:rPr>
          <w:lang w:val="en-US"/>
        </w:rPr>
        <w:t xml:space="preserve">in the Message Editor, </w:t>
      </w:r>
      <w:r>
        <w:rPr>
          <w:lang w:val="en-US"/>
        </w:rPr>
        <w:t>and the templates themselves are defined</w:t>
      </w:r>
      <w:r w:rsidR="009D320D">
        <w:rPr>
          <w:lang w:val="en-US"/>
        </w:rPr>
        <w:t xml:space="preserve"> and maintained</w:t>
      </w:r>
      <w:r>
        <w:rPr>
          <w:lang w:val="en-US"/>
        </w:rPr>
        <w:t xml:space="preserve"> on the Templates Admin page, detailed in a later section.</w:t>
      </w:r>
    </w:p>
    <w:p w14:paraId="42F7C2DF" w14:textId="77777777" w:rsidR="009D320D" w:rsidRDefault="009D320D">
      <w:pPr>
        <w:spacing w:before="0" w:after="0"/>
        <w:jc w:val="left"/>
        <w:rPr>
          <w:lang w:val="en-US"/>
        </w:rPr>
      </w:pPr>
    </w:p>
    <w:p w14:paraId="59221C57" w14:textId="7ECB09D1" w:rsidR="005D7580" w:rsidRPr="005D7580" w:rsidRDefault="005D7580" w:rsidP="009D320D">
      <w:pPr>
        <w:spacing w:before="0" w:after="0"/>
        <w:jc w:val="center"/>
        <w:rPr>
          <w:lang w:val="en-US"/>
        </w:rPr>
      </w:pPr>
      <w:r>
        <w:rPr>
          <w:noProof/>
          <w:lang w:val="da-DK" w:eastAsia="da-DK"/>
        </w:rPr>
        <w:drawing>
          <wp:inline distT="0" distB="0" distL="0" distR="0" wp14:anchorId="4B9B1737" wp14:editId="34F5E977">
            <wp:extent cx="2919600" cy="594000"/>
            <wp:effectExtent l="38100" t="38100" r="90805" b="92075"/>
            <wp:docPr id="85" name="Billed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19600" cy="594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9D4E567" w14:textId="77777777" w:rsidR="005D7580" w:rsidRDefault="005D7580">
      <w:pPr>
        <w:spacing w:before="0" w:after="0"/>
        <w:jc w:val="left"/>
        <w:rPr>
          <w:lang w:val="en-US"/>
        </w:rPr>
      </w:pPr>
    </w:p>
    <w:p w14:paraId="590A5C63" w14:textId="3A8B7492" w:rsidR="009D320D" w:rsidRDefault="009D320D">
      <w:pPr>
        <w:spacing w:before="0" w:after="0"/>
        <w:jc w:val="left"/>
        <w:rPr>
          <w:lang w:val="en-US"/>
        </w:rPr>
      </w:pPr>
      <w:r>
        <w:rPr>
          <w:lang w:val="en-US"/>
        </w:rPr>
        <w:t xml:space="preserve">Before executing a template, such as “Wreck – Marked” seen above, you will have selected the message type, the message valid-from and –to </w:t>
      </w:r>
      <w:r w:rsidR="002879C8">
        <w:rPr>
          <w:lang w:val="en-US"/>
        </w:rPr>
        <w:t xml:space="preserve">dates, </w:t>
      </w:r>
      <w:r>
        <w:rPr>
          <w:lang w:val="en-US"/>
        </w:rPr>
        <w:t>the message location</w:t>
      </w:r>
      <w:r w:rsidR="002879C8">
        <w:rPr>
          <w:lang w:val="en-US"/>
        </w:rPr>
        <w:t>s, and the category.</w:t>
      </w:r>
    </w:p>
    <w:p w14:paraId="61C77758" w14:textId="5E41D31A" w:rsidR="002879C8" w:rsidRDefault="002879C8">
      <w:pPr>
        <w:spacing w:before="0" w:after="0"/>
        <w:jc w:val="left"/>
        <w:rPr>
          <w:lang w:val="en-US"/>
        </w:rPr>
      </w:pPr>
      <w:r>
        <w:rPr>
          <w:lang w:val="en-US"/>
        </w:rPr>
        <w:t xml:space="preserve">Next, execute one of the templates </w:t>
      </w:r>
      <w:r w:rsidR="004031A3">
        <w:rPr>
          <w:lang w:val="en-US"/>
        </w:rPr>
        <w:t>available from the “Execute Template” drop down menu. Examples:</w:t>
      </w:r>
      <w:r>
        <w:rPr>
          <w:lang w:val="en-US"/>
        </w:rPr>
        <w:t xml:space="preserve"> </w:t>
      </w:r>
    </w:p>
    <w:p w14:paraId="4BB0DE1E" w14:textId="77777777" w:rsidR="009D320D" w:rsidRDefault="009D320D">
      <w:pPr>
        <w:spacing w:before="0" w:after="0"/>
        <w:jc w:val="left"/>
        <w:rPr>
          <w:lang w:val="en-US"/>
        </w:rPr>
      </w:pPr>
    </w:p>
    <w:p w14:paraId="5048C5A4" w14:textId="54D65F81" w:rsidR="009D320D" w:rsidRDefault="009D320D" w:rsidP="009D320D">
      <w:pPr>
        <w:spacing w:before="0" w:after="0"/>
        <w:jc w:val="center"/>
        <w:rPr>
          <w:lang w:val="en-US"/>
        </w:rPr>
      </w:pPr>
      <w:r>
        <w:rPr>
          <w:noProof/>
          <w:lang w:val="da-DK" w:eastAsia="da-DK"/>
        </w:rPr>
        <w:drawing>
          <wp:inline distT="0" distB="0" distL="0" distR="0" wp14:anchorId="1B93A7F4" wp14:editId="00762A7E">
            <wp:extent cx="3510000" cy="2934000"/>
            <wp:effectExtent l="0" t="0" r="0" b="0"/>
            <wp:docPr id="91" name="Bille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10000" cy="2934000"/>
                    </a:xfrm>
                    <a:prstGeom prst="rect">
                      <a:avLst/>
                    </a:prstGeom>
                    <a:noFill/>
                    <a:ln>
                      <a:noFill/>
                    </a:ln>
                  </pic:spPr>
                </pic:pic>
              </a:graphicData>
            </a:graphic>
          </wp:inline>
        </w:drawing>
      </w:r>
    </w:p>
    <w:p w14:paraId="3F1ABF44" w14:textId="2534749F" w:rsidR="009D320D" w:rsidRDefault="009D320D" w:rsidP="009D320D">
      <w:pPr>
        <w:spacing w:before="0" w:after="0"/>
        <w:jc w:val="center"/>
        <w:rPr>
          <w:i/>
          <w:lang w:val="en-US"/>
        </w:rPr>
      </w:pPr>
      <w:r>
        <w:rPr>
          <w:i/>
          <w:lang w:val="en-US"/>
        </w:rPr>
        <w:t>Executing template for</w:t>
      </w:r>
      <w:r w:rsidR="002879C8">
        <w:rPr>
          <w:i/>
          <w:lang w:val="en-US"/>
        </w:rPr>
        <w:t xml:space="preserve"> a</w:t>
      </w:r>
      <w:r>
        <w:rPr>
          <w:i/>
          <w:lang w:val="en-US"/>
        </w:rPr>
        <w:t xml:space="preserve"> marked wrecks</w:t>
      </w:r>
    </w:p>
    <w:p w14:paraId="02D722D4" w14:textId="77777777" w:rsidR="009D320D" w:rsidRDefault="009D320D" w:rsidP="009D320D">
      <w:pPr>
        <w:spacing w:before="0" w:after="0"/>
        <w:jc w:val="center"/>
        <w:rPr>
          <w:i/>
          <w:lang w:val="en-US"/>
        </w:rPr>
      </w:pPr>
    </w:p>
    <w:p w14:paraId="02CFE9CB" w14:textId="108EBB61" w:rsidR="009D320D" w:rsidRDefault="009D320D" w:rsidP="009D320D">
      <w:pPr>
        <w:spacing w:before="0" w:after="0"/>
        <w:jc w:val="center"/>
        <w:rPr>
          <w:lang w:val="en-US"/>
        </w:rPr>
      </w:pPr>
      <w:r>
        <w:rPr>
          <w:noProof/>
          <w:lang w:val="da-DK" w:eastAsia="da-DK"/>
        </w:rPr>
        <w:drawing>
          <wp:inline distT="0" distB="0" distL="0" distR="0" wp14:anchorId="47BB59B5" wp14:editId="56F13B63">
            <wp:extent cx="3510000" cy="1911600"/>
            <wp:effectExtent l="0" t="0" r="0" b="0"/>
            <wp:docPr id="98" name="Billed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10000" cy="1911600"/>
                    </a:xfrm>
                    <a:prstGeom prst="rect">
                      <a:avLst/>
                    </a:prstGeom>
                    <a:noFill/>
                    <a:ln>
                      <a:noFill/>
                    </a:ln>
                  </pic:spPr>
                </pic:pic>
              </a:graphicData>
            </a:graphic>
          </wp:inline>
        </w:drawing>
      </w:r>
    </w:p>
    <w:p w14:paraId="42F8C9F9" w14:textId="686ABC52" w:rsidR="002879C8" w:rsidRPr="002879C8" w:rsidRDefault="002879C8" w:rsidP="009D320D">
      <w:pPr>
        <w:spacing w:before="0" w:after="0"/>
        <w:jc w:val="center"/>
        <w:rPr>
          <w:i/>
          <w:lang w:val="en-US"/>
        </w:rPr>
      </w:pPr>
      <w:r>
        <w:rPr>
          <w:i/>
          <w:lang w:val="en-US"/>
        </w:rPr>
        <w:t>Executing template for an established buoy</w:t>
      </w:r>
    </w:p>
    <w:p w14:paraId="5D69281A" w14:textId="77777777" w:rsidR="002879C8" w:rsidRDefault="002879C8" w:rsidP="004031A3">
      <w:pPr>
        <w:spacing w:before="0" w:after="0"/>
        <w:jc w:val="left"/>
        <w:rPr>
          <w:lang w:val="en-US"/>
        </w:rPr>
      </w:pPr>
    </w:p>
    <w:p w14:paraId="5D727C2B" w14:textId="014B8C0A" w:rsidR="004031A3" w:rsidRDefault="004031A3" w:rsidP="004031A3">
      <w:pPr>
        <w:spacing w:before="0" w:after="0"/>
        <w:jc w:val="left"/>
        <w:rPr>
          <w:lang w:val="en-US"/>
        </w:rPr>
      </w:pPr>
      <w:r>
        <w:rPr>
          <w:lang w:val="en-US"/>
        </w:rPr>
        <w:t>Depending on the type of template selected, you will be asked to fill out a set of parameters before executing the template. Mandatory parameters</w:t>
      </w:r>
      <w:r w:rsidR="00E82ECB">
        <w:rPr>
          <w:lang w:val="en-US"/>
        </w:rPr>
        <w:t xml:space="preserve"> are marked with a red asterisk</w:t>
      </w:r>
      <w:r>
        <w:rPr>
          <w:lang w:val="en-US"/>
        </w:rPr>
        <w:t>.</w:t>
      </w:r>
      <w:bookmarkStart w:id="2" w:name="_GoBack"/>
      <w:bookmarkEnd w:id="2"/>
    </w:p>
    <w:p w14:paraId="01076023" w14:textId="341DF3E3" w:rsidR="004031A3" w:rsidRDefault="004031A3" w:rsidP="004031A3">
      <w:pPr>
        <w:spacing w:before="0" w:after="0"/>
        <w:jc w:val="left"/>
        <w:rPr>
          <w:lang w:val="en-US"/>
        </w:rPr>
      </w:pPr>
      <w:r>
        <w:rPr>
          <w:lang w:val="en-US"/>
        </w:rPr>
        <w:t xml:space="preserve">When you click </w:t>
      </w:r>
      <w:r w:rsidR="00425B32">
        <w:rPr>
          <w:lang w:val="en-US"/>
        </w:rPr>
        <w:t xml:space="preserve">the </w:t>
      </w:r>
      <w:r>
        <w:rPr>
          <w:lang w:val="en-US"/>
        </w:rPr>
        <w:t>“Execute”</w:t>
      </w:r>
      <w:r w:rsidR="00425B32">
        <w:rPr>
          <w:lang w:val="en-US"/>
        </w:rPr>
        <w:t xml:space="preserve"> button</w:t>
      </w:r>
      <w:r>
        <w:rPr>
          <w:lang w:val="en-US"/>
        </w:rPr>
        <w:t xml:space="preserve">, the template is executed with the </w:t>
      </w:r>
      <w:r w:rsidR="00425B32">
        <w:rPr>
          <w:lang w:val="en-US"/>
        </w:rPr>
        <w:t>s</w:t>
      </w:r>
      <w:r>
        <w:rPr>
          <w:lang w:val="en-US"/>
        </w:rPr>
        <w:t>pecified parameter values and</w:t>
      </w:r>
      <w:r w:rsidR="00425B32">
        <w:rPr>
          <w:lang w:val="en-US"/>
        </w:rPr>
        <w:t xml:space="preserve"> the</w:t>
      </w:r>
      <w:r>
        <w:rPr>
          <w:lang w:val="en-US"/>
        </w:rPr>
        <w:t xml:space="preserve"> current message data as input. </w:t>
      </w:r>
    </w:p>
    <w:p w14:paraId="6CBDDF22" w14:textId="7C222D05" w:rsidR="00E83A11" w:rsidRDefault="004031A3" w:rsidP="002879C8">
      <w:pPr>
        <w:spacing w:before="0" w:after="0"/>
        <w:rPr>
          <w:lang w:val="en-US"/>
        </w:rPr>
      </w:pPr>
      <w:r>
        <w:rPr>
          <w:lang w:val="en-US"/>
        </w:rPr>
        <w:t xml:space="preserve">The result is that </w:t>
      </w:r>
      <w:r w:rsidR="00E83A11">
        <w:rPr>
          <w:lang w:val="en-US"/>
        </w:rPr>
        <w:t xml:space="preserve">various fields, such as </w:t>
      </w:r>
      <w:r w:rsidR="00E83A11" w:rsidRPr="00E83A11">
        <w:rPr>
          <w:i/>
          <w:lang w:val="en-US"/>
        </w:rPr>
        <w:t>title, description, NAVTEX</w:t>
      </w:r>
      <w:r w:rsidR="00E83A11">
        <w:rPr>
          <w:i/>
          <w:lang w:val="en-US"/>
        </w:rPr>
        <w:t xml:space="preserve"> message</w:t>
      </w:r>
      <w:r w:rsidR="00E83A11">
        <w:rPr>
          <w:lang w:val="en-US"/>
        </w:rPr>
        <w:t>, etc., gets automatically populated with standard</w:t>
      </w:r>
      <w:r w:rsidR="00425B32">
        <w:rPr>
          <w:lang w:val="en-US"/>
        </w:rPr>
        <w:t>ized</w:t>
      </w:r>
      <w:r w:rsidR="00E83A11">
        <w:rPr>
          <w:lang w:val="en-US"/>
        </w:rPr>
        <w:t xml:space="preserve"> texts. In the “marked wreck” example above, the fields will be populated as follows</w:t>
      </w:r>
      <w:r w:rsidR="0055445A">
        <w:rPr>
          <w:lang w:val="en-US"/>
        </w:rPr>
        <w:t xml:space="preserve"> (assuming that the NAVTEX and Audio publishers have been enabled)</w:t>
      </w:r>
      <w:r w:rsidR="00E83A11">
        <w:rPr>
          <w:lang w:val="en-US"/>
        </w:rPr>
        <w:t>:</w:t>
      </w:r>
    </w:p>
    <w:p w14:paraId="08DDA5F0" w14:textId="77777777" w:rsidR="00E83A11" w:rsidRDefault="00E83A11" w:rsidP="002879C8">
      <w:pPr>
        <w:spacing w:before="0" w:after="0"/>
        <w:rPr>
          <w:lang w:val="en-US"/>
        </w:rPr>
      </w:pPr>
    </w:p>
    <w:tbl>
      <w:tblPr>
        <w:tblStyle w:val="Listetabel3-farve1"/>
        <w:tblW w:w="0" w:type="auto"/>
        <w:tblLook w:val="04A0" w:firstRow="1" w:lastRow="0" w:firstColumn="1" w:lastColumn="0" w:noHBand="0" w:noVBand="1"/>
      </w:tblPr>
      <w:tblGrid>
        <w:gridCol w:w="1809"/>
        <w:gridCol w:w="3686"/>
        <w:gridCol w:w="3671"/>
      </w:tblGrid>
      <w:tr w:rsidR="00E83A11" w14:paraId="3C39A891" w14:textId="77777777" w:rsidTr="00425B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09" w:type="dxa"/>
          </w:tcPr>
          <w:p w14:paraId="07FD5071" w14:textId="462605B0" w:rsidR="00E83A11" w:rsidRDefault="00425B32" w:rsidP="002879C8">
            <w:pPr>
              <w:spacing w:before="0" w:after="0"/>
              <w:rPr>
                <w:lang w:val="en-US"/>
              </w:rPr>
            </w:pPr>
            <w:r>
              <w:rPr>
                <w:lang w:val="en-US"/>
              </w:rPr>
              <w:t xml:space="preserve">Message </w:t>
            </w:r>
            <w:r w:rsidR="00E83A11">
              <w:rPr>
                <w:lang w:val="en-US"/>
              </w:rPr>
              <w:t>Field</w:t>
            </w:r>
          </w:p>
        </w:tc>
        <w:tc>
          <w:tcPr>
            <w:tcW w:w="3686" w:type="dxa"/>
          </w:tcPr>
          <w:p w14:paraId="1C03A5B7" w14:textId="6E1769EB" w:rsidR="00E83A11" w:rsidRDefault="00E83A11" w:rsidP="002879C8">
            <w:pPr>
              <w:spacing w:before="0" w:after="0"/>
              <w:cnfStyle w:val="100000000000" w:firstRow="1" w:lastRow="0" w:firstColumn="0" w:lastColumn="0" w:oddVBand="0" w:evenVBand="0" w:oddHBand="0" w:evenHBand="0" w:firstRowFirstColumn="0" w:firstRowLastColumn="0" w:lastRowFirstColumn="0" w:lastRowLastColumn="0"/>
              <w:rPr>
                <w:lang w:val="en-US"/>
              </w:rPr>
            </w:pPr>
            <w:r>
              <w:rPr>
                <w:lang w:val="en-US"/>
              </w:rPr>
              <w:t>English</w:t>
            </w:r>
          </w:p>
        </w:tc>
        <w:tc>
          <w:tcPr>
            <w:tcW w:w="3671" w:type="dxa"/>
          </w:tcPr>
          <w:p w14:paraId="52F92CD4" w14:textId="134749B2" w:rsidR="00E83A11" w:rsidRDefault="00E83A11" w:rsidP="002879C8">
            <w:pPr>
              <w:spacing w:before="0" w:after="0"/>
              <w:cnfStyle w:val="100000000000" w:firstRow="1" w:lastRow="0" w:firstColumn="0" w:lastColumn="0" w:oddVBand="0" w:evenVBand="0" w:oddHBand="0" w:evenHBand="0" w:firstRowFirstColumn="0" w:firstRowLastColumn="0" w:lastRowFirstColumn="0" w:lastRowLastColumn="0"/>
              <w:rPr>
                <w:lang w:val="en-US"/>
              </w:rPr>
            </w:pPr>
            <w:r>
              <w:rPr>
                <w:lang w:val="en-US"/>
              </w:rPr>
              <w:t>Danish</w:t>
            </w:r>
          </w:p>
        </w:tc>
      </w:tr>
      <w:tr w:rsidR="00E83A11" w14:paraId="0683CD05" w14:textId="77777777" w:rsidTr="00425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0B049D91" w14:textId="131FF11E" w:rsidR="00E83A11" w:rsidRPr="00E83A11" w:rsidRDefault="00E83A11" w:rsidP="00E83A11">
            <w:pPr>
              <w:tabs>
                <w:tab w:val="left" w:pos="855"/>
              </w:tabs>
              <w:spacing w:before="0" w:after="0"/>
              <w:rPr>
                <w:b w:val="0"/>
                <w:lang w:val="en-US"/>
              </w:rPr>
            </w:pPr>
            <w:r w:rsidRPr="00E83A11">
              <w:rPr>
                <w:b w:val="0"/>
                <w:lang w:val="en-US"/>
              </w:rPr>
              <w:t>Title</w:t>
            </w:r>
            <w:r w:rsidRPr="00E83A11">
              <w:rPr>
                <w:b w:val="0"/>
                <w:lang w:val="en-US"/>
              </w:rPr>
              <w:tab/>
            </w:r>
          </w:p>
        </w:tc>
        <w:tc>
          <w:tcPr>
            <w:tcW w:w="3686" w:type="dxa"/>
          </w:tcPr>
          <w:p w14:paraId="4B1D83D0" w14:textId="6C4072BF" w:rsidR="00E83A11" w:rsidRDefault="00E83A11" w:rsidP="00E83A11">
            <w:pPr>
              <w:cnfStyle w:val="000000100000" w:firstRow="0" w:lastRow="0" w:firstColumn="0" w:lastColumn="0" w:oddVBand="0" w:evenVBand="0" w:oddHBand="1" w:evenHBand="0" w:firstRowFirstColumn="0" w:firstRowLastColumn="0" w:lastRowFirstColumn="0" w:lastRowLastColumn="0"/>
              <w:rPr>
                <w:lang w:val="en-US"/>
              </w:rPr>
            </w:pPr>
            <w:r w:rsidRPr="00E83A11">
              <w:rPr>
                <w:lang w:val="en-US"/>
              </w:rPr>
              <w:t>Wreck</w:t>
            </w:r>
          </w:p>
        </w:tc>
        <w:tc>
          <w:tcPr>
            <w:tcW w:w="3671" w:type="dxa"/>
          </w:tcPr>
          <w:p w14:paraId="4656AEFC" w14:textId="48D095F2" w:rsidR="00E83A11" w:rsidRDefault="00E83A11" w:rsidP="00E83A11">
            <w:pPr>
              <w:cnfStyle w:val="000000100000" w:firstRow="0" w:lastRow="0" w:firstColumn="0" w:lastColumn="0" w:oddVBand="0" w:evenVBand="0" w:oddHBand="1" w:evenHBand="0" w:firstRowFirstColumn="0" w:firstRowLastColumn="0" w:lastRowFirstColumn="0" w:lastRowLastColumn="0"/>
              <w:rPr>
                <w:lang w:val="en-US"/>
              </w:rPr>
            </w:pPr>
            <w:r w:rsidRPr="00E83A11">
              <w:rPr>
                <w:lang w:val="en-US"/>
              </w:rPr>
              <w:t>Vrag</w:t>
            </w:r>
          </w:p>
        </w:tc>
      </w:tr>
      <w:tr w:rsidR="00E83A11" w14:paraId="2E793529" w14:textId="77777777" w:rsidTr="00425B32">
        <w:tc>
          <w:tcPr>
            <w:cnfStyle w:val="001000000000" w:firstRow="0" w:lastRow="0" w:firstColumn="1" w:lastColumn="0" w:oddVBand="0" w:evenVBand="0" w:oddHBand="0" w:evenHBand="0" w:firstRowFirstColumn="0" w:firstRowLastColumn="0" w:lastRowFirstColumn="0" w:lastRowLastColumn="0"/>
            <w:tcW w:w="1809" w:type="dxa"/>
          </w:tcPr>
          <w:p w14:paraId="095CF9A2" w14:textId="34AE56ED" w:rsidR="00E83A11" w:rsidRPr="00E83A11" w:rsidRDefault="00E83A11" w:rsidP="002879C8">
            <w:pPr>
              <w:spacing w:before="0" w:after="0"/>
              <w:rPr>
                <w:b w:val="0"/>
                <w:lang w:val="en-US"/>
              </w:rPr>
            </w:pPr>
            <w:r w:rsidRPr="00E83A11">
              <w:rPr>
                <w:b w:val="0"/>
                <w:lang w:val="en-US"/>
              </w:rPr>
              <w:t>Description</w:t>
            </w:r>
          </w:p>
        </w:tc>
        <w:tc>
          <w:tcPr>
            <w:tcW w:w="3686" w:type="dxa"/>
          </w:tcPr>
          <w:p w14:paraId="4EE173E6" w14:textId="71066012" w:rsidR="00E83A11" w:rsidRPr="00E83A11" w:rsidRDefault="00E83A11" w:rsidP="00E83A11">
            <w:pPr>
              <w:spacing w:before="0" w:after="0"/>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E83A11">
              <w:rPr>
                <w:sz w:val="20"/>
                <w:szCs w:val="20"/>
                <w:lang w:val="en-US"/>
              </w:rPr>
              <w:t>A sailing vessel has sunk on pos. 56° 48.870'N 011° 25.708'E. The depth above the wreck is 3m. The wreck has been marked with a yellow-black buoy showing groups of 2 flash approx. 100m north of the position. Mariners are advised to keep well clear.</w:t>
            </w:r>
          </w:p>
        </w:tc>
        <w:tc>
          <w:tcPr>
            <w:tcW w:w="3671" w:type="dxa"/>
          </w:tcPr>
          <w:p w14:paraId="3A28134D" w14:textId="5D80C2D5" w:rsidR="00E83A11" w:rsidRPr="00E83A11" w:rsidRDefault="00E83A11" w:rsidP="00E83A11">
            <w:pPr>
              <w:spacing w:before="0" w:after="0"/>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E83A11">
              <w:rPr>
                <w:sz w:val="20"/>
                <w:szCs w:val="20"/>
                <w:lang w:val="da-DK"/>
              </w:rPr>
              <w:t xml:space="preserve">Et sejlskib er sunket på pos. 56° 48,870'N 011° 25,708'E. Dybden over vraget er 3m. Vraget er afmærket med et gult-sort dagsømærke visende grupper af 2 blink ca 100m nord for positionen. </w:t>
            </w:r>
            <w:r w:rsidRPr="00E83A11">
              <w:rPr>
                <w:sz w:val="20"/>
                <w:szCs w:val="20"/>
                <w:lang w:val="en-US"/>
              </w:rPr>
              <w:t>Det tilrådes skibsfarten at holde godt klar af positionen.</w:t>
            </w:r>
          </w:p>
          <w:p w14:paraId="52A9A8B4" w14:textId="77777777" w:rsidR="00E83A11" w:rsidRPr="00E83A11" w:rsidRDefault="00E83A11" w:rsidP="00E83A11">
            <w:pPr>
              <w:spacing w:before="0" w:after="0"/>
              <w:jc w:val="left"/>
              <w:cnfStyle w:val="000000000000" w:firstRow="0" w:lastRow="0" w:firstColumn="0" w:lastColumn="0" w:oddVBand="0" w:evenVBand="0" w:oddHBand="0" w:evenHBand="0" w:firstRowFirstColumn="0" w:firstRowLastColumn="0" w:lastRowFirstColumn="0" w:lastRowLastColumn="0"/>
              <w:rPr>
                <w:sz w:val="20"/>
                <w:szCs w:val="20"/>
                <w:lang w:val="en-US"/>
              </w:rPr>
            </w:pPr>
          </w:p>
        </w:tc>
      </w:tr>
      <w:tr w:rsidR="00E83A11" w14:paraId="24E0F0DF" w14:textId="77777777" w:rsidTr="00425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7AF9249B" w14:textId="19BC198D" w:rsidR="00E83A11" w:rsidRPr="00E83A11" w:rsidRDefault="00E83A11" w:rsidP="00E83A11">
            <w:pPr>
              <w:spacing w:before="0" w:after="0"/>
              <w:rPr>
                <w:b w:val="0"/>
                <w:lang w:val="en-US"/>
              </w:rPr>
            </w:pPr>
            <w:r w:rsidRPr="00E83A11">
              <w:rPr>
                <w:b w:val="0"/>
                <w:lang w:val="en-US"/>
              </w:rPr>
              <w:t>NAVTEX</w:t>
            </w:r>
          </w:p>
        </w:tc>
        <w:tc>
          <w:tcPr>
            <w:tcW w:w="3686" w:type="dxa"/>
          </w:tcPr>
          <w:p w14:paraId="66810266" w14:textId="77777777" w:rsidR="00E83A11" w:rsidRPr="00E83A11" w:rsidRDefault="00E83A11" w:rsidP="00E83A11">
            <w:pPr>
              <w:spacing w:before="0" w:after="0"/>
              <w:jc w:val="left"/>
              <w:cnfStyle w:val="000000100000" w:firstRow="0" w:lastRow="0" w:firstColumn="0" w:lastColumn="0" w:oddVBand="0" w:evenVBand="0" w:oddHBand="1" w:evenHBand="0" w:firstRowFirstColumn="0" w:firstRowLastColumn="0" w:lastRowFirstColumn="0" w:lastRowLastColumn="0"/>
              <w:rPr>
                <w:sz w:val="20"/>
                <w:szCs w:val="20"/>
                <w:lang w:val="en-US"/>
              </w:rPr>
            </w:pPr>
            <w:r w:rsidRPr="00E83A11">
              <w:rPr>
                <w:sz w:val="20"/>
                <w:szCs w:val="20"/>
                <w:lang w:val="en-US"/>
              </w:rPr>
              <w:t>240735 UTC NOV 14</w:t>
            </w:r>
          </w:p>
          <w:p w14:paraId="7E45E821" w14:textId="77777777" w:rsidR="00E83A11" w:rsidRPr="00E83A11" w:rsidRDefault="00E83A11" w:rsidP="00E83A11">
            <w:pPr>
              <w:spacing w:before="0" w:after="0"/>
              <w:jc w:val="left"/>
              <w:cnfStyle w:val="000000100000" w:firstRow="0" w:lastRow="0" w:firstColumn="0" w:lastColumn="0" w:oddVBand="0" w:evenVBand="0" w:oddHBand="1" w:evenHBand="0" w:firstRowFirstColumn="0" w:firstRowLastColumn="0" w:lastRowFirstColumn="0" w:lastRowLastColumn="0"/>
              <w:rPr>
                <w:sz w:val="20"/>
                <w:szCs w:val="20"/>
                <w:lang w:val="en-US"/>
              </w:rPr>
            </w:pPr>
            <w:r w:rsidRPr="00E83A11">
              <w:rPr>
                <w:sz w:val="20"/>
                <w:szCs w:val="20"/>
                <w:lang w:val="en-US"/>
              </w:rPr>
              <w:t>COASTAL_WARNING MSI-DK-?-14</w:t>
            </w:r>
          </w:p>
          <w:p w14:paraId="5AE73B77" w14:textId="77777777" w:rsidR="00E83A11" w:rsidRPr="00E83A11" w:rsidRDefault="00E83A11" w:rsidP="00E83A11">
            <w:pPr>
              <w:spacing w:before="0" w:after="0"/>
              <w:jc w:val="left"/>
              <w:cnfStyle w:val="000000100000" w:firstRow="0" w:lastRow="0" w:firstColumn="0" w:lastColumn="0" w:oddVBand="0" w:evenVBand="0" w:oddHBand="1" w:evenHBand="0" w:firstRowFirstColumn="0" w:firstRowLastColumn="0" w:lastRowFirstColumn="0" w:lastRowLastColumn="0"/>
              <w:rPr>
                <w:sz w:val="20"/>
                <w:szCs w:val="20"/>
                <w:lang w:val="en-US"/>
              </w:rPr>
            </w:pPr>
            <w:r w:rsidRPr="00E83A11">
              <w:rPr>
                <w:sz w:val="20"/>
                <w:szCs w:val="20"/>
                <w:lang w:val="en-US"/>
              </w:rPr>
              <w:t>KATTEGAT</w:t>
            </w:r>
          </w:p>
          <w:p w14:paraId="73E11945" w14:textId="77777777" w:rsidR="00E83A11" w:rsidRPr="00E83A11" w:rsidRDefault="00E83A11" w:rsidP="00E83A11">
            <w:pPr>
              <w:spacing w:before="0" w:after="0"/>
              <w:jc w:val="left"/>
              <w:cnfStyle w:val="000000100000" w:firstRow="0" w:lastRow="0" w:firstColumn="0" w:lastColumn="0" w:oddVBand="0" w:evenVBand="0" w:oddHBand="1" w:evenHBand="0" w:firstRowFirstColumn="0" w:firstRowLastColumn="0" w:lastRowFirstColumn="0" w:lastRowLastColumn="0"/>
              <w:rPr>
                <w:sz w:val="20"/>
                <w:szCs w:val="20"/>
                <w:lang w:val="en-US"/>
              </w:rPr>
            </w:pPr>
            <w:r w:rsidRPr="00E83A11">
              <w:rPr>
                <w:sz w:val="20"/>
                <w:szCs w:val="20"/>
                <w:lang w:val="en-US"/>
              </w:rPr>
              <w:t xml:space="preserve">SAILING VESSEL SUNK 56-48.87N </w:t>
            </w:r>
          </w:p>
          <w:p w14:paraId="46D894B7" w14:textId="0DA11835" w:rsidR="00E83A11" w:rsidRPr="00E83A11" w:rsidRDefault="00E83A11" w:rsidP="00E83A11">
            <w:pPr>
              <w:spacing w:before="0" w:after="0"/>
              <w:jc w:val="left"/>
              <w:cnfStyle w:val="000000100000" w:firstRow="0" w:lastRow="0" w:firstColumn="0" w:lastColumn="0" w:oddVBand="0" w:evenVBand="0" w:oddHBand="1" w:evenHBand="0" w:firstRowFirstColumn="0" w:firstRowLastColumn="0" w:lastRowFirstColumn="0" w:lastRowLastColumn="0"/>
              <w:rPr>
                <w:sz w:val="20"/>
                <w:szCs w:val="20"/>
                <w:lang w:val="en-US"/>
              </w:rPr>
            </w:pPr>
            <w:r w:rsidRPr="00E83A11">
              <w:rPr>
                <w:sz w:val="20"/>
                <w:szCs w:val="20"/>
                <w:lang w:val="en-US"/>
              </w:rPr>
              <w:t>011-25.71E. DEPTH ABOVE WRECK 3M. WRECK MARKED WITH YELLOW-BLACK BUOY SHOWING FL(2).</w:t>
            </w:r>
          </w:p>
          <w:p w14:paraId="42FE4FC9" w14:textId="782A5A8E" w:rsidR="00E83A11" w:rsidRPr="00E83A11" w:rsidRDefault="00E83A11" w:rsidP="00E83A11">
            <w:pPr>
              <w:spacing w:before="0" w:after="0"/>
              <w:jc w:val="left"/>
              <w:cnfStyle w:val="000000100000" w:firstRow="0" w:lastRow="0" w:firstColumn="0" w:lastColumn="0" w:oddVBand="0" w:evenVBand="0" w:oddHBand="1" w:evenHBand="0" w:firstRowFirstColumn="0" w:firstRowLastColumn="0" w:lastRowFirstColumn="0" w:lastRowLastColumn="0"/>
              <w:rPr>
                <w:sz w:val="20"/>
                <w:szCs w:val="20"/>
                <w:lang w:val="en-US"/>
              </w:rPr>
            </w:pPr>
            <w:r w:rsidRPr="00E83A11">
              <w:rPr>
                <w:sz w:val="20"/>
                <w:szCs w:val="20"/>
                <w:lang w:val="en-US"/>
              </w:rPr>
              <w:t>MARINERS ADVISED TO KEEP CLEAR.</w:t>
            </w:r>
          </w:p>
        </w:tc>
        <w:tc>
          <w:tcPr>
            <w:tcW w:w="3671" w:type="dxa"/>
          </w:tcPr>
          <w:p w14:paraId="3147A710" w14:textId="0BE0E75C" w:rsidR="00E83A11" w:rsidRPr="00E83A11" w:rsidRDefault="00E83A11" w:rsidP="00E83A11">
            <w:pPr>
              <w:spacing w:before="0" w:after="0"/>
              <w:jc w:val="left"/>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en-US"/>
              </w:rPr>
              <w:t>N/A</w:t>
            </w:r>
          </w:p>
        </w:tc>
      </w:tr>
      <w:tr w:rsidR="00E83A11" w:rsidRPr="00E83A11" w14:paraId="4AE9E817" w14:textId="77777777" w:rsidTr="00425B32">
        <w:tc>
          <w:tcPr>
            <w:cnfStyle w:val="001000000000" w:firstRow="0" w:lastRow="0" w:firstColumn="1" w:lastColumn="0" w:oddVBand="0" w:evenVBand="0" w:oddHBand="0" w:evenHBand="0" w:firstRowFirstColumn="0" w:firstRowLastColumn="0" w:lastRowFirstColumn="0" w:lastRowLastColumn="0"/>
            <w:tcW w:w="1809" w:type="dxa"/>
          </w:tcPr>
          <w:p w14:paraId="667E6E72" w14:textId="0A7DDE0C" w:rsidR="00E83A11" w:rsidRPr="00E83A11" w:rsidRDefault="00E83A11" w:rsidP="00E83A11">
            <w:pPr>
              <w:spacing w:before="0" w:after="0"/>
              <w:rPr>
                <w:b w:val="0"/>
                <w:lang w:val="en-US"/>
              </w:rPr>
            </w:pPr>
            <w:r w:rsidRPr="00E83A11">
              <w:rPr>
                <w:b w:val="0"/>
                <w:lang w:val="en-US"/>
              </w:rPr>
              <w:t>Audio</w:t>
            </w:r>
          </w:p>
        </w:tc>
        <w:tc>
          <w:tcPr>
            <w:tcW w:w="3686" w:type="dxa"/>
          </w:tcPr>
          <w:p w14:paraId="1B5FFB0F" w14:textId="4E186BF1" w:rsidR="00E83A11" w:rsidRPr="00E83A11" w:rsidRDefault="00E83A11" w:rsidP="00E83A11">
            <w:pPr>
              <w:spacing w:before="0" w:after="0"/>
              <w:jc w:val="left"/>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N/A</w:t>
            </w:r>
          </w:p>
        </w:tc>
        <w:tc>
          <w:tcPr>
            <w:tcW w:w="3671" w:type="dxa"/>
          </w:tcPr>
          <w:p w14:paraId="0B907D9F" w14:textId="77777777" w:rsidR="00E83A11" w:rsidRPr="00E83A11" w:rsidRDefault="00E83A11" w:rsidP="00E83A11">
            <w:pPr>
              <w:spacing w:before="0" w:after="0"/>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E83A11">
              <w:rPr>
                <w:sz w:val="20"/>
                <w:szCs w:val="20"/>
                <w:lang w:val="en-US"/>
              </w:rPr>
              <w:t>Et sejlskib er sunket på position 56 grader 48,9 min. nord - 11 grader 25,7 min. øst. Dybden over vraget er 3m. Vraget er afmærket med et gult-sort dagsømærke visende grupper af 2 blink ca 100m nord for positionen.</w:t>
            </w:r>
          </w:p>
          <w:p w14:paraId="4C2F3AA7" w14:textId="412FEAFE" w:rsidR="00E83A11" w:rsidRPr="00E83A11" w:rsidRDefault="00E83A11" w:rsidP="00E83A11">
            <w:pPr>
              <w:spacing w:before="0" w:after="0"/>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E83A11">
              <w:rPr>
                <w:sz w:val="20"/>
                <w:szCs w:val="20"/>
                <w:lang w:val="en-US"/>
              </w:rPr>
              <w:t>Det tilrådes skibsfarten at holde godt klar af positionen.</w:t>
            </w:r>
          </w:p>
        </w:tc>
      </w:tr>
    </w:tbl>
    <w:p w14:paraId="35FBB676" w14:textId="77777777" w:rsidR="009D320D" w:rsidRDefault="009D320D">
      <w:pPr>
        <w:spacing w:before="0" w:after="0"/>
        <w:jc w:val="left"/>
        <w:rPr>
          <w:lang w:val="da-DK"/>
        </w:rPr>
      </w:pPr>
    </w:p>
    <w:p w14:paraId="7E158C33" w14:textId="5AA0F633" w:rsidR="0055445A" w:rsidRPr="0055445A" w:rsidRDefault="0055445A">
      <w:pPr>
        <w:spacing w:before="0" w:after="0"/>
        <w:jc w:val="left"/>
        <w:rPr>
          <w:lang w:val="en-US"/>
        </w:rPr>
      </w:pPr>
      <w:r w:rsidRPr="0055445A">
        <w:rPr>
          <w:lang w:val="en-US"/>
        </w:rPr>
        <w:t>Once you have executed a template, you typically only need to proof read the result and can then save the message.</w:t>
      </w:r>
    </w:p>
    <w:p w14:paraId="36205091" w14:textId="1EF8344B" w:rsidR="0055445A" w:rsidRDefault="0055445A">
      <w:pPr>
        <w:spacing w:before="0" w:after="0"/>
        <w:jc w:val="left"/>
        <w:rPr>
          <w:lang w:val="en-US"/>
        </w:rPr>
      </w:pPr>
      <w:r>
        <w:rPr>
          <w:lang w:val="en-US"/>
        </w:rPr>
        <w:t>However, the remainder of this chapt</w:t>
      </w:r>
      <w:r w:rsidR="00587A5B">
        <w:rPr>
          <w:lang w:val="en-US"/>
        </w:rPr>
        <w:t>er will detail the rest of the E</w:t>
      </w:r>
      <w:r>
        <w:rPr>
          <w:lang w:val="en-US"/>
        </w:rPr>
        <w:t>ditor page</w:t>
      </w:r>
      <w:r w:rsidR="00425B32">
        <w:rPr>
          <w:lang w:val="en-US"/>
        </w:rPr>
        <w:t>,</w:t>
      </w:r>
      <w:r>
        <w:rPr>
          <w:lang w:val="en-US"/>
        </w:rPr>
        <w:t xml:space="preserve"> field by field.</w:t>
      </w:r>
    </w:p>
    <w:p w14:paraId="1BB06F0D" w14:textId="10BFA904" w:rsidR="0055445A" w:rsidRPr="0055445A" w:rsidRDefault="0055445A">
      <w:pPr>
        <w:spacing w:before="0" w:after="0"/>
        <w:jc w:val="left"/>
        <w:rPr>
          <w:lang w:val="en-US"/>
        </w:rPr>
      </w:pPr>
      <w:r>
        <w:rPr>
          <w:lang w:val="en-US"/>
        </w:rPr>
        <w:t xml:space="preserve"> </w:t>
      </w:r>
    </w:p>
    <w:p w14:paraId="442EE38F" w14:textId="77777777" w:rsidR="00253527" w:rsidRPr="0055445A" w:rsidRDefault="00253527">
      <w:pPr>
        <w:spacing w:before="0" w:after="0"/>
        <w:jc w:val="left"/>
        <w:rPr>
          <w:lang w:val="en-US"/>
        </w:rPr>
      </w:pPr>
    </w:p>
    <w:p w14:paraId="55DCBE0A" w14:textId="0F86F672" w:rsidR="00253527" w:rsidRPr="00EC545C" w:rsidRDefault="00EC545C">
      <w:pPr>
        <w:spacing w:before="0" w:after="0"/>
        <w:jc w:val="left"/>
        <w:rPr>
          <w:rStyle w:val="Kraftighenvisning"/>
        </w:rPr>
      </w:pPr>
      <w:r w:rsidRPr="00EC545C">
        <w:rPr>
          <w:rStyle w:val="Kraftighenvisning"/>
        </w:rPr>
        <w:t>Title</w:t>
      </w:r>
    </w:p>
    <w:p w14:paraId="47A92D1C" w14:textId="23067A77" w:rsidR="00EC545C" w:rsidRDefault="00F40F9E">
      <w:pPr>
        <w:spacing w:before="0" w:after="0"/>
        <w:jc w:val="left"/>
        <w:rPr>
          <w:lang w:val="en-US"/>
        </w:rPr>
      </w:pPr>
      <w:r>
        <w:rPr>
          <w:lang w:val="en-US"/>
        </w:rPr>
        <w:t xml:space="preserve">The localizable “Title” fields are used for the message title. The title </w:t>
      </w:r>
      <w:r w:rsidR="00C51D38">
        <w:rPr>
          <w:lang w:val="en-US"/>
        </w:rPr>
        <w:t>should be</w:t>
      </w:r>
      <w:r>
        <w:rPr>
          <w:lang w:val="en-US"/>
        </w:rPr>
        <w:t xml:space="preserve"> a short concise message description used e.g. in message lists or on ECDIS displays.</w:t>
      </w:r>
    </w:p>
    <w:p w14:paraId="46AD9C38" w14:textId="77777777" w:rsidR="00F40F9E" w:rsidRDefault="00F40F9E">
      <w:pPr>
        <w:spacing w:before="0" w:after="0"/>
        <w:jc w:val="left"/>
        <w:rPr>
          <w:lang w:val="en-US"/>
        </w:rPr>
      </w:pPr>
    </w:p>
    <w:p w14:paraId="40345FC4" w14:textId="6335663B" w:rsidR="00EC545C" w:rsidRDefault="00EC545C" w:rsidP="00EC545C">
      <w:pPr>
        <w:spacing w:before="0" w:after="0"/>
        <w:jc w:val="center"/>
        <w:rPr>
          <w:lang w:val="en-US"/>
        </w:rPr>
      </w:pPr>
      <w:r>
        <w:rPr>
          <w:noProof/>
          <w:lang w:val="da-DK" w:eastAsia="da-DK"/>
        </w:rPr>
        <w:drawing>
          <wp:inline distT="0" distB="0" distL="0" distR="0" wp14:anchorId="55DCFD76" wp14:editId="72814836">
            <wp:extent cx="3744000" cy="579600"/>
            <wp:effectExtent l="38100" t="38100" r="85090" b="87630"/>
            <wp:docPr id="64" name="Billed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44000" cy="5796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8869088" w14:textId="77777777" w:rsidR="00F40F9E" w:rsidRDefault="00F40F9E">
      <w:pPr>
        <w:spacing w:before="0" w:after="0"/>
        <w:jc w:val="left"/>
        <w:rPr>
          <w:lang w:val="en-US"/>
        </w:rPr>
      </w:pPr>
    </w:p>
    <w:p w14:paraId="4BCE1B4B" w14:textId="77777777" w:rsidR="00A80465" w:rsidRDefault="00A80465">
      <w:pPr>
        <w:spacing w:before="0" w:after="0"/>
        <w:jc w:val="left"/>
        <w:rPr>
          <w:lang w:val="en-US"/>
        </w:rPr>
      </w:pPr>
    </w:p>
    <w:p w14:paraId="2A03F5D8" w14:textId="77777777" w:rsidR="00B24858" w:rsidRDefault="00B24858">
      <w:pPr>
        <w:spacing w:before="0" w:after="0"/>
        <w:jc w:val="left"/>
        <w:rPr>
          <w:lang w:val="en-US"/>
        </w:rPr>
      </w:pPr>
    </w:p>
    <w:p w14:paraId="5D639F53" w14:textId="58162E0D" w:rsidR="00F40F9E" w:rsidRPr="00A80465" w:rsidRDefault="00A80465">
      <w:pPr>
        <w:spacing w:before="0" w:after="0"/>
        <w:jc w:val="left"/>
        <w:rPr>
          <w:rStyle w:val="Kraftighenvisning"/>
        </w:rPr>
      </w:pPr>
      <w:r w:rsidRPr="00A80465">
        <w:rPr>
          <w:rStyle w:val="Kraftighenvisning"/>
        </w:rPr>
        <w:lastRenderedPageBreak/>
        <w:t>Description</w:t>
      </w:r>
    </w:p>
    <w:p w14:paraId="3AEAADB1" w14:textId="4A94F036" w:rsidR="00A80465" w:rsidRDefault="00A80465">
      <w:pPr>
        <w:spacing w:before="0" w:after="0"/>
        <w:jc w:val="left"/>
        <w:rPr>
          <w:lang w:val="en-US"/>
        </w:rPr>
      </w:pPr>
      <w:r>
        <w:rPr>
          <w:lang w:val="en-US"/>
        </w:rPr>
        <w:t>The localizable “Description” fields are used for a detailed message description. The description</w:t>
      </w:r>
      <w:r w:rsidR="00C51D38">
        <w:rPr>
          <w:lang w:val="en-US"/>
        </w:rPr>
        <w:t>s</w:t>
      </w:r>
      <w:r>
        <w:rPr>
          <w:lang w:val="en-US"/>
        </w:rPr>
        <w:t xml:space="preserve"> are composed in rich-text editors:</w:t>
      </w:r>
    </w:p>
    <w:p w14:paraId="242AA14E" w14:textId="77777777" w:rsidR="00A80465" w:rsidRDefault="00A80465">
      <w:pPr>
        <w:spacing w:before="0" w:after="0"/>
        <w:jc w:val="left"/>
        <w:rPr>
          <w:lang w:val="en-US"/>
        </w:rPr>
      </w:pPr>
    </w:p>
    <w:p w14:paraId="127B0155" w14:textId="79FD20BF" w:rsidR="00A80465" w:rsidRDefault="00A80465" w:rsidP="00A80465">
      <w:pPr>
        <w:spacing w:before="0" w:after="0"/>
        <w:jc w:val="center"/>
        <w:rPr>
          <w:lang w:val="en-US"/>
        </w:rPr>
      </w:pPr>
      <w:r>
        <w:rPr>
          <w:noProof/>
          <w:lang w:val="da-DK" w:eastAsia="da-DK"/>
        </w:rPr>
        <w:drawing>
          <wp:inline distT="0" distB="0" distL="0" distR="0" wp14:anchorId="092A4092" wp14:editId="0934E0FB">
            <wp:extent cx="5641200" cy="1911600"/>
            <wp:effectExtent l="38100" t="38100" r="93345" b="88900"/>
            <wp:docPr id="65" name="Bille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41200" cy="19116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CA29C8E" w14:textId="77777777" w:rsidR="00A80465" w:rsidRDefault="00A80465">
      <w:pPr>
        <w:spacing w:before="0" w:after="0"/>
        <w:jc w:val="left"/>
        <w:rPr>
          <w:lang w:val="en-US"/>
        </w:rPr>
      </w:pPr>
    </w:p>
    <w:p w14:paraId="0D4A1357" w14:textId="48FF0B9D" w:rsidR="00A80465" w:rsidRDefault="008C1FF2">
      <w:pPr>
        <w:spacing w:before="0" w:after="0"/>
        <w:jc w:val="left"/>
        <w:rPr>
          <w:lang w:val="en-US"/>
        </w:rPr>
      </w:pPr>
      <w:r>
        <w:rPr>
          <w:lang w:val="en-US"/>
        </w:rPr>
        <w:t>The rich-text editors allow for fairly advanced typography, and elements such as tables, links, images, etc.</w:t>
      </w:r>
    </w:p>
    <w:p w14:paraId="42094A5F" w14:textId="4ED01E4F" w:rsidR="003C60E0" w:rsidRDefault="003C60E0">
      <w:pPr>
        <w:spacing w:before="0" w:after="0"/>
        <w:jc w:val="left"/>
        <w:rPr>
          <w:lang w:val="en-US"/>
        </w:rPr>
      </w:pPr>
      <w:r>
        <w:rPr>
          <w:lang w:val="en-US"/>
        </w:rPr>
        <w:t>Links and images are particularly useful in conjunction with message attachments (see next section), whereby you can insert attached images directly into the message description, or provide a direct link to, say, an attached chart update PDF. See left example</w:t>
      </w:r>
      <w:r w:rsidR="00C51D38">
        <w:rPr>
          <w:lang w:val="en-US"/>
        </w:rPr>
        <w:t xml:space="preserve"> below</w:t>
      </w:r>
      <w:r>
        <w:rPr>
          <w:lang w:val="en-US"/>
        </w:rPr>
        <w:t>:</w:t>
      </w:r>
    </w:p>
    <w:p w14:paraId="2FAE339E" w14:textId="77777777" w:rsidR="008C1FF2" w:rsidRDefault="008C1FF2">
      <w:pPr>
        <w:spacing w:before="0" w:after="0"/>
        <w:jc w:val="left"/>
        <w:rPr>
          <w:lang w:val="en-US"/>
        </w:rPr>
      </w:pPr>
    </w:p>
    <w:p w14:paraId="16135801" w14:textId="713E02B6" w:rsidR="00D7671F" w:rsidRDefault="00D7671F" w:rsidP="003C60E0">
      <w:pPr>
        <w:spacing w:before="0" w:after="0"/>
        <w:jc w:val="center"/>
        <w:rPr>
          <w:lang w:val="en-US"/>
        </w:rPr>
      </w:pPr>
      <w:r>
        <w:rPr>
          <w:noProof/>
          <w:lang w:val="da-DK" w:eastAsia="da-DK"/>
        </w:rPr>
        <w:drawing>
          <wp:inline distT="0" distB="0" distL="0" distR="0" wp14:anchorId="636E6C6D" wp14:editId="0847C418">
            <wp:extent cx="2332800" cy="1267200"/>
            <wp:effectExtent l="38100" t="38100" r="86995" b="104775"/>
            <wp:docPr id="67" name="Bille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32800" cy="1267200"/>
                    </a:xfrm>
                    <a:prstGeom prst="rect">
                      <a:avLst/>
                    </a:prstGeom>
                    <a:noFill/>
                    <a:ln>
                      <a:noFill/>
                    </a:ln>
                    <a:effectLst>
                      <a:outerShdw blurRad="50800" dist="38100" dir="2700000" algn="tl" rotWithShape="0">
                        <a:prstClr val="black">
                          <a:alpha val="40000"/>
                        </a:prstClr>
                      </a:outerShdw>
                    </a:effectLst>
                  </pic:spPr>
                </pic:pic>
              </a:graphicData>
            </a:graphic>
          </wp:inline>
        </w:drawing>
      </w:r>
      <w:r w:rsidR="00EE31AA">
        <w:rPr>
          <w:lang w:val="en-US"/>
        </w:rPr>
        <w:t xml:space="preserve">    </w:t>
      </w:r>
      <w:r>
        <w:rPr>
          <w:noProof/>
          <w:lang w:val="da-DK" w:eastAsia="da-DK"/>
        </w:rPr>
        <w:drawing>
          <wp:inline distT="0" distB="0" distL="0" distR="0" wp14:anchorId="49E94769" wp14:editId="53ACD733">
            <wp:extent cx="2329200" cy="1252800"/>
            <wp:effectExtent l="38100" t="38100" r="90170" b="100330"/>
            <wp:docPr id="68" name="Bille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29200" cy="12528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A8DD0C5" w14:textId="77777777" w:rsidR="00D7671F" w:rsidRDefault="00D7671F">
      <w:pPr>
        <w:spacing w:before="0" w:after="0"/>
        <w:jc w:val="left"/>
        <w:rPr>
          <w:lang w:val="en-US"/>
        </w:rPr>
      </w:pPr>
    </w:p>
    <w:p w14:paraId="34B915DA" w14:textId="21279C9C" w:rsidR="003C60E0" w:rsidRDefault="003C60E0">
      <w:pPr>
        <w:spacing w:before="0" w:after="0"/>
        <w:jc w:val="left"/>
        <w:rPr>
          <w:lang w:val="en-US"/>
        </w:rPr>
      </w:pPr>
      <w:r>
        <w:rPr>
          <w:lang w:val="en-US"/>
        </w:rPr>
        <w:t>An MSI-NM specific text editor tool, “Insert Location” (</w:t>
      </w:r>
      <w:r>
        <w:rPr>
          <w:noProof/>
          <w:lang w:val="da-DK" w:eastAsia="da-DK"/>
        </w:rPr>
        <w:drawing>
          <wp:inline distT="0" distB="0" distL="0" distR="0" wp14:anchorId="7F2C6D44" wp14:editId="52B50453">
            <wp:extent cx="115200" cy="115200"/>
            <wp:effectExtent l="0" t="0" r="0" b="0"/>
            <wp:docPr id="69" name="Billed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5200" cy="115200"/>
                    </a:xfrm>
                    <a:prstGeom prst="rect">
                      <a:avLst/>
                    </a:prstGeom>
                    <a:noFill/>
                    <a:ln>
                      <a:noFill/>
                    </a:ln>
                  </pic:spPr>
                </pic:pic>
              </a:graphicData>
            </a:graphic>
          </wp:inline>
        </w:drawing>
      </w:r>
      <w:r w:rsidRPr="003C60E0">
        <w:rPr>
          <w:lang w:val="en-US"/>
        </w:rPr>
        <w:t>)</w:t>
      </w:r>
      <w:r>
        <w:rPr>
          <w:lang w:val="en-US"/>
        </w:rPr>
        <w:t>, has been included as a proof-of-concept tool. It will insert the properly formatted locations of the message into the description field. See right example above.</w:t>
      </w:r>
    </w:p>
    <w:p w14:paraId="512796B8" w14:textId="00725CB9" w:rsidR="003C60E0" w:rsidRPr="003C60E0" w:rsidRDefault="003C60E0">
      <w:pPr>
        <w:spacing w:before="0" w:after="0"/>
        <w:jc w:val="left"/>
        <w:rPr>
          <w:lang w:val="en-US"/>
        </w:rPr>
      </w:pPr>
      <w:r>
        <w:rPr>
          <w:lang w:val="en-US"/>
        </w:rPr>
        <w:t xml:space="preserve">A future text editor tool will allow for easy insertion of pictograms for buoys, </w:t>
      </w:r>
      <w:r w:rsidR="00E85989">
        <w:rPr>
          <w:lang w:val="en-US"/>
        </w:rPr>
        <w:t xml:space="preserve">chart symbols, </w:t>
      </w:r>
      <w:r>
        <w:rPr>
          <w:lang w:val="en-US"/>
        </w:rPr>
        <w:t xml:space="preserve">etc. </w:t>
      </w:r>
    </w:p>
    <w:p w14:paraId="4D8EE48A" w14:textId="77777777" w:rsidR="00D7671F" w:rsidRDefault="00D7671F">
      <w:pPr>
        <w:spacing w:before="0" w:after="0"/>
        <w:jc w:val="left"/>
        <w:rPr>
          <w:lang w:val="en-US"/>
        </w:rPr>
      </w:pPr>
    </w:p>
    <w:p w14:paraId="6CC90B6E" w14:textId="77777777" w:rsidR="003C60E0" w:rsidRDefault="003C60E0">
      <w:pPr>
        <w:spacing w:before="0" w:after="0"/>
        <w:jc w:val="left"/>
        <w:rPr>
          <w:lang w:val="en-US"/>
        </w:rPr>
      </w:pPr>
    </w:p>
    <w:p w14:paraId="7F23C8EB" w14:textId="1ADFE62B" w:rsidR="00D7671F" w:rsidRPr="00D7671F" w:rsidRDefault="00D7671F">
      <w:pPr>
        <w:spacing w:before="0" w:after="0"/>
        <w:jc w:val="left"/>
        <w:rPr>
          <w:rStyle w:val="Kraftighenvisning"/>
        </w:rPr>
      </w:pPr>
      <w:r w:rsidRPr="00D7671F">
        <w:rPr>
          <w:rStyle w:val="Kraftighenvisning"/>
        </w:rPr>
        <w:t>Attachments</w:t>
      </w:r>
    </w:p>
    <w:p w14:paraId="5D23968D" w14:textId="6D9DEFE9" w:rsidR="00D7671F" w:rsidRDefault="004B1B2C">
      <w:pPr>
        <w:spacing w:before="0" w:after="0"/>
        <w:jc w:val="left"/>
        <w:rPr>
          <w:lang w:val="en-US"/>
        </w:rPr>
      </w:pPr>
      <w:r>
        <w:rPr>
          <w:lang w:val="en-US"/>
        </w:rPr>
        <w:t>Message</w:t>
      </w:r>
      <w:r w:rsidR="002C7257">
        <w:rPr>
          <w:lang w:val="en-US"/>
        </w:rPr>
        <w:t>s</w:t>
      </w:r>
      <w:r>
        <w:rPr>
          <w:lang w:val="en-US"/>
        </w:rPr>
        <w:t xml:space="preserve"> can be associated with a list of </w:t>
      </w:r>
      <w:r w:rsidR="00AF7F4A">
        <w:rPr>
          <w:lang w:val="en-US"/>
        </w:rPr>
        <w:t xml:space="preserve">file </w:t>
      </w:r>
      <w:r>
        <w:rPr>
          <w:lang w:val="en-US"/>
        </w:rPr>
        <w:t>attachments.</w:t>
      </w:r>
      <w:r w:rsidR="002C7257">
        <w:rPr>
          <w:lang w:val="en-US"/>
        </w:rPr>
        <w:t xml:space="preserve"> The attached files could e.g. be relevant images or chart update PDF </w:t>
      </w:r>
      <w:r w:rsidR="00AF7F4A">
        <w:rPr>
          <w:lang w:val="en-US"/>
        </w:rPr>
        <w:t>files</w:t>
      </w:r>
      <w:r w:rsidR="002C7257">
        <w:rPr>
          <w:lang w:val="en-US"/>
        </w:rPr>
        <w:t>.</w:t>
      </w:r>
    </w:p>
    <w:p w14:paraId="3FA32F20" w14:textId="5F09B77A" w:rsidR="002C7257" w:rsidRDefault="002C7257">
      <w:pPr>
        <w:spacing w:before="0" w:after="0"/>
        <w:jc w:val="left"/>
        <w:rPr>
          <w:lang w:val="en-US"/>
        </w:rPr>
      </w:pPr>
      <w:r>
        <w:rPr>
          <w:lang w:val="en-US"/>
        </w:rPr>
        <w:t xml:space="preserve">Attached files can be downloaded by users from the Message Details dialog, or they can be embedded or linked </w:t>
      </w:r>
      <w:r w:rsidR="00AF7F4A">
        <w:rPr>
          <w:lang w:val="en-US"/>
        </w:rPr>
        <w:t xml:space="preserve">to </w:t>
      </w:r>
      <w:r>
        <w:rPr>
          <w:lang w:val="en-US"/>
        </w:rPr>
        <w:t>directly in the message description, as described in the previous section.</w:t>
      </w:r>
    </w:p>
    <w:p w14:paraId="0A3BC47B" w14:textId="77777777" w:rsidR="004B1B2C" w:rsidRDefault="004B1B2C">
      <w:pPr>
        <w:spacing w:before="0" w:after="0"/>
        <w:jc w:val="left"/>
        <w:rPr>
          <w:lang w:val="en-US"/>
        </w:rPr>
      </w:pPr>
    </w:p>
    <w:p w14:paraId="39538713" w14:textId="76ECD2FF" w:rsidR="00D7671F" w:rsidRDefault="00917476" w:rsidP="004B1B2C">
      <w:pPr>
        <w:spacing w:before="0" w:after="0"/>
        <w:jc w:val="center"/>
        <w:rPr>
          <w:lang w:val="en-US"/>
        </w:rPr>
      </w:pPr>
      <w:r>
        <w:rPr>
          <w:noProof/>
          <w:lang w:val="da-DK" w:eastAsia="da-DK"/>
        </w:rPr>
        <w:drawing>
          <wp:inline distT="0" distB="0" distL="0" distR="0" wp14:anchorId="388054FF" wp14:editId="2E54B710">
            <wp:extent cx="5533200" cy="561600"/>
            <wp:effectExtent l="38100" t="38100" r="86995" b="8636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33200" cy="5616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471B44D" w14:textId="77777777" w:rsidR="00D7671F" w:rsidRDefault="00D7671F">
      <w:pPr>
        <w:spacing w:before="0" w:after="0"/>
        <w:jc w:val="left"/>
        <w:rPr>
          <w:lang w:val="en-US"/>
        </w:rPr>
      </w:pPr>
    </w:p>
    <w:p w14:paraId="12D0AAA6" w14:textId="1C187436" w:rsidR="00AF7F4A" w:rsidRDefault="00AF7F4A">
      <w:pPr>
        <w:spacing w:before="0" w:after="0"/>
        <w:jc w:val="left"/>
        <w:rPr>
          <w:lang w:val="en-US"/>
        </w:rPr>
      </w:pPr>
      <w:r>
        <w:rPr>
          <w:lang w:val="en-US"/>
        </w:rPr>
        <w:lastRenderedPageBreak/>
        <w:t>You can either click the “Browse…” button to select the files to attach, or drag the files onto the Browse button. On mobile devices, clicking “Browse…” will give you access to take a photo or select existing files.</w:t>
      </w:r>
    </w:p>
    <w:p w14:paraId="02FFA6E0" w14:textId="7D4BAC56" w:rsidR="00917476" w:rsidRDefault="00917476">
      <w:pPr>
        <w:spacing w:before="0" w:after="0"/>
        <w:jc w:val="left"/>
        <w:rPr>
          <w:lang w:val="en-US"/>
        </w:rPr>
      </w:pPr>
      <w:r>
        <w:rPr>
          <w:lang w:val="en-US"/>
        </w:rPr>
        <w:t>Click the red minus-button next to the thumbnail, to delete the attachment.</w:t>
      </w:r>
    </w:p>
    <w:p w14:paraId="712F0D23" w14:textId="77777777" w:rsidR="00AF7F4A" w:rsidRDefault="00AF7F4A">
      <w:pPr>
        <w:spacing w:before="0" w:after="0"/>
        <w:jc w:val="left"/>
        <w:rPr>
          <w:lang w:val="en-US"/>
        </w:rPr>
      </w:pPr>
    </w:p>
    <w:p w14:paraId="46D9D112" w14:textId="3A79013C" w:rsidR="002C7257" w:rsidRDefault="00917476">
      <w:pPr>
        <w:spacing w:before="0" w:after="0"/>
        <w:jc w:val="left"/>
        <w:rPr>
          <w:lang w:val="en-US"/>
        </w:rPr>
      </w:pPr>
      <w:r>
        <w:rPr>
          <w:lang w:val="en-US"/>
        </w:rPr>
        <w:t xml:space="preserve">Currently, there is an important limitation regarding </w:t>
      </w:r>
      <w:r w:rsidR="002C7257">
        <w:rPr>
          <w:lang w:val="en-US"/>
        </w:rPr>
        <w:t>attachments: When you upload</w:t>
      </w:r>
      <w:r>
        <w:rPr>
          <w:lang w:val="en-US"/>
        </w:rPr>
        <w:t xml:space="preserve"> or delete an attachment</w:t>
      </w:r>
      <w:r w:rsidR="002C7257">
        <w:rPr>
          <w:lang w:val="en-US"/>
        </w:rPr>
        <w:t xml:space="preserve">, it takes effect immediately – not when the message is saved. </w:t>
      </w:r>
    </w:p>
    <w:p w14:paraId="153EB6F0" w14:textId="77777777" w:rsidR="00BF663A" w:rsidRDefault="00BF663A">
      <w:pPr>
        <w:spacing w:before="0" w:after="0"/>
        <w:jc w:val="left"/>
        <w:rPr>
          <w:lang w:val="en-US"/>
        </w:rPr>
      </w:pPr>
    </w:p>
    <w:p w14:paraId="21FCD0C2" w14:textId="77777777" w:rsidR="00BF663A" w:rsidRDefault="00BF663A">
      <w:pPr>
        <w:spacing w:before="0" w:after="0"/>
        <w:jc w:val="left"/>
        <w:rPr>
          <w:lang w:val="en-US"/>
        </w:rPr>
      </w:pPr>
    </w:p>
    <w:p w14:paraId="273970DC" w14:textId="0B6D09B7" w:rsidR="005E2C1D" w:rsidRPr="005E2C1D" w:rsidRDefault="005E2C1D">
      <w:pPr>
        <w:spacing w:before="0" w:after="0"/>
        <w:jc w:val="left"/>
        <w:rPr>
          <w:rStyle w:val="Kraftighenvisning"/>
        </w:rPr>
      </w:pPr>
      <w:r w:rsidRPr="005E2C1D">
        <w:rPr>
          <w:rStyle w:val="Kraftighenvisning"/>
        </w:rPr>
        <w:t>Miscellaneous</w:t>
      </w:r>
    </w:p>
    <w:p w14:paraId="61AB807C" w14:textId="508568ED" w:rsidR="005E2C1D" w:rsidRDefault="0083774C">
      <w:pPr>
        <w:spacing w:before="0" w:after="0"/>
        <w:jc w:val="left"/>
        <w:rPr>
          <w:lang w:val="en-US"/>
        </w:rPr>
      </w:pPr>
      <w:r>
        <w:rPr>
          <w:lang w:val="en-US"/>
        </w:rPr>
        <w:t>The message contains a</w:t>
      </w:r>
      <w:r w:rsidR="00DD7107">
        <w:rPr>
          <w:lang w:val="en-US"/>
        </w:rPr>
        <w:t>n optional and</w:t>
      </w:r>
      <w:r>
        <w:rPr>
          <w:lang w:val="en-US"/>
        </w:rPr>
        <w:t xml:space="preserve"> </w:t>
      </w:r>
      <w:r w:rsidR="00DD7107">
        <w:rPr>
          <w:lang w:val="en-US"/>
        </w:rPr>
        <w:t xml:space="preserve">localizable set of </w:t>
      </w:r>
      <w:r>
        <w:rPr>
          <w:lang w:val="en-US"/>
        </w:rPr>
        <w:t>miscellaneous fields that can be filled out for the message: Note, Publication and Source.</w:t>
      </w:r>
    </w:p>
    <w:p w14:paraId="22D65081" w14:textId="6D1791CB" w:rsidR="0083774C" w:rsidRDefault="0083774C">
      <w:pPr>
        <w:spacing w:before="0" w:after="0"/>
        <w:jc w:val="left"/>
        <w:rPr>
          <w:lang w:val="en-US"/>
        </w:rPr>
      </w:pPr>
      <w:r>
        <w:rPr>
          <w:lang w:val="en-US"/>
        </w:rPr>
        <w:t xml:space="preserve">In addition, the “Original Information” flag can be set if the message is based on original information. </w:t>
      </w:r>
    </w:p>
    <w:p w14:paraId="0E9142BD" w14:textId="77777777" w:rsidR="005E2C1D" w:rsidRDefault="005E2C1D">
      <w:pPr>
        <w:spacing w:before="0" w:after="0"/>
        <w:jc w:val="left"/>
        <w:rPr>
          <w:lang w:val="en-US"/>
        </w:rPr>
      </w:pPr>
    </w:p>
    <w:p w14:paraId="711A5DD6" w14:textId="709074D3" w:rsidR="005E2C1D" w:rsidRDefault="005E2C1D" w:rsidP="005E2C1D">
      <w:pPr>
        <w:spacing w:before="0" w:after="0"/>
        <w:jc w:val="center"/>
        <w:rPr>
          <w:lang w:val="en-US"/>
        </w:rPr>
      </w:pPr>
      <w:r>
        <w:rPr>
          <w:noProof/>
          <w:lang w:val="da-DK" w:eastAsia="da-DK"/>
        </w:rPr>
        <w:drawing>
          <wp:inline distT="0" distB="0" distL="0" distR="0" wp14:anchorId="099E53BE" wp14:editId="0D158B64">
            <wp:extent cx="3787200" cy="1414800"/>
            <wp:effectExtent l="38100" t="38100" r="99060" b="90170"/>
            <wp:docPr id="70" name="Billed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87200" cy="14148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0DEBBCF" w14:textId="77777777" w:rsidR="005E2C1D" w:rsidRDefault="005E2C1D">
      <w:pPr>
        <w:spacing w:before="0" w:after="0"/>
        <w:jc w:val="left"/>
        <w:rPr>
          <w:lang w:val="en-US"/>
        </w:rPr>
      </w:pPr>
    </w:p>
    <w:p w14:paraId="66208DB0" w14:textId="77777777" w:rsidR="0083774C" w:rsidRDefault="0083774C">
      <w:pPr>
        <w:spacing w:before="0" w:after="0"/>
        <w:jc w:val="left"/>
        <w:rPr>
          <w:lang w:val="en-US"/>
        </w:rPr>
      </w:pPr>
    </w:p>
    <w:p w14:paraId="3C411D4B" w14:textId="0CA06833" w:rsidR="0083774C" w:rsidRPr="00FC54A9" w:rsidRDefault="0083774C">
      <w:pPr>
        <w:spacing w:before="0" w:after="0"/>
        <w:jc w:val="left"/>
        <w:rPr>
          <w:rStyle w:val="Kraftighenvisning"/>
        </w:rPr>
      </w:pPr>
      <w:r w:rsidRPr="00FC54A9">
        <w:rPr>
          <w:rStyle w:val="Kraftighenvisning"/>
        </w:rPr>
        <w:t>Publications</w:t>
      </w:r>
    </w:p>
    <w:p w14:paraId="290DAC86" w14:textId="019F333A" w:rsidR="0083774C" w:rsidRDefault="004E3207">
      <w:pPr>
        <w:spacing w:before="0" w:after="0"/>
        <w:jc w:val="left"/>
        <w:rPr>
          <w:lang w:val="en-US"/>
        </w:rPr>
      </w:pPr>
      <w:r>
        <w:rPr>
          <w:lang w:val="en-US"/>
        </w:rPr>
        <w:t xml:space="preserve">The MSI-NM </w:t>
      </w:r>
      <w:r w:rsidR="00C86C04">
        <w:rPr>
          <w:lang w:val="en-US"/>
        </w:rPr>
        <w:t xml:space="preserve">system </w:t>
      </w:r>
      <w:r w:rsidR="001F7887">
        <w:rPr>
          <w:lang w:val="en-US"/>
        </w:rPr>
        <w:t xml:space="preserve">contains a </w:t>
      </w:r>
      <w:r>
        <w:rPr>
          <w:lang w:val="en-US"/>
        </w:rPr>
        <w:t xml:space="preserve">pluggable publication </w:t>
      </w:r>
      <w:r w:rsidR="001F7887">
        <w:rPr>
          <w:lang w:val="en-US"/>
        </w:rPr>
        <w:t>system, which</w:t>
      </w:r>
      <w:r>
        <w:rPr>
          <w:lang w:val="en-US"/>
        </w:rPr>
        <w:t xml:space="preserve"> allows messages to be promulgated </w:t>
      </w:r>
      <w:r w:rsidR="00C86C04">
        <w:rPr>
          <w:lang w:val="en-US"/>
        </w:rPr>
        <w:t>via</w:t>
      </w:r>
      <w:r>
        <w:rPr>
          <w:lang w:val="en-US"/>
        </w:rPr>
        <w:t xml:space="preserve"> various </w:t>
      </w:r>
      <w:r w:rsidR="00C86C04">
        <w:rPr>
          <w:lang w:val="en-US"/>
        </w:rPr>
        <w:t xml:space="preserve">external </w:t>
      </w:r>
      <w:r>
        <w:rPr>
          <w:lang w:val="en-US"/>
        </w:rPr>
        <w:t xml:space="preserve">channels. The </w:t>
      </w:r>
      <w:r w:rsidR="00C86C04">
        <w:rPr>
          <w:lang w:val="en-US"/>
        </w:rPr>
        <w:t>P</w:t>
      </w:r>
      <w:r>
        <w:rPr>
          <w:lang w:val="en-US"/>
        </w:rPr>
        <w:t>ublisher</w:t>
      </w:r>
      <w:r w:rsidR="001F7887">
        <w:rPr>
          <w:lang w:val="en-US"/>
        </w:rPr>
        <w:t xml:space="preserve"> plug-in</w:t>
      </w:r>
      <w:r w:rsidR="00C86C04">
        <w:rPr>
          <w:lang w:val="en-US"/>
        </w:rPr>
        <w:t>s</w:t>
      </w:r>
      <w:r w:rsidR="001F7887">
        <w:rPr>
          <w:lang w:val="en-US"/>
        </w:rPr>
        <w:t xml:space="preserve"> must be enabled by a system</w:t>
      </w:r>
      <w:r>
        <w:rPr>
          <w:lang w:val="en-US"/>
        </w:rPr>
        <w:t xml:space="preserve"> administrator on the Publishers Admin </w:t>
      </w:r>
      <w:r w:rsidR="00C86C04">
        <w:rPr>
          <w:lang w:val="en-US"/>
        </w:rPr>
        <w:t>P</w:t>
      </w:r>
      <w:r>
        <w:rPr>
          <w:lang w:val="en-US"/>
        </w:rPr>
        <w:t>age detailed in a later section.</w:t>
      </w:r>
      <w:r w:rsidR="001F7887">
        <w:rPr>
          <w:lang w:val="en-US"/>
        </w:rPr>
        <w:t xml:space="preserve"> Also, some publishers, such as Twitter, will require additional configuration by the system administrator to work properly.</w:t>
      </w:r>
    </w:p>
    <w:p w14:paraId="30A8B1E7" w14:textId="6777B87F" w:rsidR="004E3207" w:rsidRDefault="004E3207">
      <w:pPr>
        <w:spacing w:before="0" w:after="0"/>
        <w:jc w:val="left"/>
        <w:rPr>
          <w:lang w:val="en-US"/>
        </w:rPr>
      </w:pPr>
      <w:r>
        <w:rPr>
          <w:lang w:val="en-US"/>
        </w:rPr>
        <w:t>Currently four publishers are available: Mail, NAVTEX, Twitter and Maritime Cloud. Each publisher may install a UI pane in the Message Editor Publications section.</w:t>
      </w:r>
    </w:p>
    <w:p w14:paraId="70944043" w14:textId="2F7E2895" w:rsidR="004E3207" w:rsidRDefault="004E3207">
      <w:pPr>
        <w:spacing w:before="0" w:after="0"/>
        <w:jc w:val="left"/>
        <w:rPr>
          <w:lang w:val="en-US"/>
        </w:rPr>
      </w:pPr>
    </w:p>
    <w:p w14:paraId="7A87A5CC" w14:textId="40F08FC0" w:rsidR="004E3207" w:rsidRPr="004E3207" w:rsidRDefault="004E3207">
      <w:pPr>
        <w:spacing w:before="0" w:after="0"/>
        <w:jc w:val="left"/>
        <w:rPr>
          <w:b/>
          <w:lang w:val="en-US"/>
        </w:rPr>
      </w:pPr>
      <w:r w:rsidRPr="004E3207">
        <w:rPr>
          <w:b/>
          <w:lang w:val="en-US"/>
        </w:rPr>
        <w:t>Publication via Mail</w:t>
      </w:r>
    </w:p>
    <w:p w14:paraId="798BF45E" w14:textId="7B50E0ED" w:rsidR="00FC54A9" w:rsidRDefault="00C86C04">
      <w:pPr>
        <w:spacing w:before="0" w:after="0"/>
        <w:jc w:val="left"/>
        <w:rPr>
          <w:lang w:val="en-US"/>
        </w:rPr>
      </w:pPr>
      <w:r>
        <w:rPr>
          <w:lang w:val="en-US"/>
        </w:rPr>
        <w:t>The Mail P</w:t>
      </w:r>
      <w:r w:rsidR="004E3207">
        <w:rPr>
          <w:lang w:val="en-US"/>
        </w:rPr>
        <w:t>ublication tab merely contains a flag to select whether or not to publish the message via mailing lists:</w:t>
      </w:r>
    </w:p>
    <w:p w14:paraId="25C75FC7" w14:textId="77777777" w:rsidR="004E3207" w:rsidRDefault="004E3207">
      <w:pPr>
        <w:spacing w:before="0" w:after="0"/>
        <w:jc w:val="left"/>
        <w:rPr>
          <w:lang w:val="en-US"/>
        </w:rPr>
      </w:pPr>
    </w:p>
    <w:p w14:paraId="092AA633" w14:textId="32FE1E09" w:rsidR="00FC54A9" w:rsidRDefault="00FC54A9" w:rsidP="00FC54A9">
      <w:pPr>
        <w:spacing w:before="0" w:after="0"/>
        <w:jc w:val="center"/>
        <w:rPr>
          <w:lang w:val="en-US"/>
        </w:rPr>
      </w:pPr>
      <w:r>
        <w:rPr>
          <w:noProof/>
          <w:lang w:val="da-DK" w:eastAsia="da-DK"/>
        </w:rPr>
        <w:drawing>
          <wp:inline distT="0" distB="0" distL="0" distR="0" wp14:anchorId="212EB50E" wp14:editId="2F8E7B50">
            <wp:extent cx="5670000" cy="720000"/>
            <wp:effectExtent l="38100" t="38100" r="83185" b="99695"/>
            <wp:docPr id="71" name="Billed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70000" cy="72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9D308FF" w14:textId="77777777" w:rsidR="00FC54A9" w:rsidRDefault="00FC54A9">
      <w:pPr>
        <w:spacing w:before="0" w:after="0"/>
        <w:jc w:val="left"/>
        <w:rPr>
          <w:lang w:val="en-US"/>
        </w:rPr>
      </w:pPr>
    </w:p>
    <w:p w14:paraId="76C1C60D" w14:textId="77777777" w:rsidR="0057387B" w:rsidRDefault="0057387B">
      <w:pPr>
        <w:spacing w:before="0" w:after="0"/>
        <w:jc w:val="left"/>
        <w:rPr>
          <w:lang w:val="en-US"/>
        </w:rPr>
      </w:pPr>
    </w:p>
    <w:p w14:paraId="6CB2217E" w14:textId="28D66078" w:rsidR="004E3207" w:rsidRPr="004E3207" w:rsidRDefault="004E3207">
      <w:pPr>
        <w:spacing w:before="0" w:after="0"/>
        <w:jc w:val="left"/>
        <w:rPr>
          <w:b/>
          <w:lang w:val="en-US"/>
        </w:rPr>
      </w:pPr>
      <w:r w:rsidRPr="004E3207">
        <w:rPr>
          <w:b/>
          <w:lang w:val="en-US"/>
        </w:rPr>
        <w:t>Publication via NAVTEX</w:t>
      </w:r>
    </w:p>
    <w:p w14:paraId="08BBD490" w14:textId="4205F424" w:rsidR="004E3207" w:rsidRDefault="00C86C04">
      <w:pPr>
        <w:spacing w:before="0" w:after="0"/>
        <w:jc w:val="left"/>
        <w:rPr>
          <w:lang w:val="en-US"/>
        </w:rPr>
      </w:pPr>
      <w:r>
        <w:rPr>
          <w:lang w:val="en-US"/>
        </w:rPr>
        <w:t>The Navtex</w:t>
      </w:r>
      <w:r w:rsidR="004E3207">
        <w:rPr>
          <w:lang w:val="en-US"/>
        </w:rPr>
        <w:t xml:space="preserve"> </w:t>
      </w:r>
      <w:r>
        <w:rPr>
          <w:lang w:val="en-US"/>
        </w:rPr>
        <w:t>P</w:t>
      </w:r>
      <w:r w:rsidR="004E3207">
        <w:rPr>
          <w:lang w:val="en-US"/>
        </w:rPr>
        <w:t xml:space="preserve">ublication tab contains a flag to select whether or not to publish the message via NAVTEX, </w:t>
      </w:r>
      <w:r>
        <w:rPr>
          <w:lang w:val="en-US"/>
        </w:rPr>
        <w:t>which is actually a transmitter-</w:t>
      </w:r>
      <w:r w:rsidR="004E3207">
        <w:rPr>
          <w:lang w:val="en-US"/>
        </w:rPr>
        <w:t>specific NAVTEX mailing list.</w:t>
      </w:r>
    </w:p>
    <w:p w14:paraId="00CE29C2" w14:textId="75EEBC4D" w:rsidR="004E3207" w:rsidRDefault="004E3207">
      <w:pPr>
        <w:spacing w:before="0" w:after="0"/>
        <w:jc w:val="left"/>
        <w:rPr>
          <w:lang w:val="en-US"/>
        </w:rPr>
      </w:pPr>
      <w:r>
        <w:rPr>
          <w:lang w:val="en-US"/>
        </w:rPr>
        <w:t xml:space="preserve">The tab also contains options to select the transmitter and priority of the </w:t>
      </w:r>
      <w:r w:rsidR="008D136E">
        <w:rPr>
          <w:lang w:val="en-US"/>
        </w:rPr>
        <w:t>message</w:t>
      </w:r>
      <w:r>
        <w:rPr>
          <w:lang w:val="en-US"/>
        </w:rPr>
        <w:t>, plus the actual NAVTEX message.</w:t>
      </w:r>
    </w:p>
    <w:p w14:paraId="14B6C454" w14:textId="13A837F2" w:rsidR="004E3207" w:rsidRDefault="004E3207">
      <w:pPr>
        <w:spacing w:before="0" w:after="0"/>
        <w:jc w:val="left"/>
        <w:rPr>
          <w:lang w:val="en-US"/>
        </w:rPr>
      </w:pPr>
      <w:r>
        <w:rPr>
          <w:lang w:val="en-US"/>
        </w:rPr>
        <w:lastRenderedPageBreak/>
        <w:t xml:space="preserve">The “Generate” button will attempt to generate </w:t>
      </w:r>
      <w:r w:rsidR="00764C34">
        <w:rPr>
          <w:lang w:val="en-US"/>
        </w:rPr>
        <w:t>a NAVTEX message that adheres to the NAVTEX guidelines based on the message data. However, the generated message should be manually corrected afterwards.</w:t>
      </w:r>
    </w:p>
    <w:p w14:paraId="30DC6F57" w14:textId="77777777" w:rsidR="00764C34" w:rsidRDefault="00764C34">
      <w:pPr>
        <w:spacing w:before="0" w:after="0"/>
        <w:jc w:val="left"/>
        <w:rPr>
          <w:lang w:val="en-US"/>
        </w:rPr>
      </w:pPr>
    </w:p>
    <w:p w14:paraId="2531323A" w14:textId="7344284A" w:rsidR="00FC54A9" w:rsidRDefault="00FC54A9" w:rsidP="00FC54A9">
      <w:pPr>
        <w:spacing w:before="0" w:after="0"/>
        <w:jc w:val="center"/>
        <w:rPr>
          <w:lang w:val="en-US"/>
        </w:rPr>
      </w:pPr>
      <w:r>
        <w:rPr>
          <w:noProof/>
          <w:lang w:val="da-DK" w:eastAsia="da-DK"/>
        </w:rPr>
        <w:drawing>
          <wp:inline distT="0" distB="0" distL="0" distR="0" wp14:anchorId="650C298E" wp14:editId="43B80BAF">
            <wp:extent cx="5576400" cy="1947600"/>
            <wp:effectExtent l="38100" t="38100" r="100965" b="90805"/>
            <wp:docPr id="72" name="Billed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6400" cy="19476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8CAA130" w14:textId="77777777" w:rsidR="00FC54A9" w:rsidRDefault="00FC54A9">
      <w:pPr>
        <w:spacing w:before="0" w:after="0"/>
        <w:jc w:val="left"/>
        <w:rPr>
          <w:lang w:val="en-US"/>
        </w:rPr>
      </w:pPr>
    </w:p>
    <w:p w14:paraId="246350FA" w14:textId="77777777" w:rsidR="001F7887" w:rsidRDefault="001F7887">
      <w:pPr>
        <w:spacing w:before="0" w:after="0"/>
        <w:jc w:val="left"/>
        <w:rPr>
          <w:lang w:val="en-US"/>
        </w:rPr>
      </w:pPr>
    </w:p>
    <w:p w14:paraId="57D8CB67" w14:textId="29800CBE" w:rsidR="001F7887" w:rsidRPr="004E3207" w:rsidRDefault="001F7887" w:rsidP="001F7887">
      <w:pPr>
        <w:spacing w:before="0" w:after="0"/>
        <w:jc w:val="left"/>
        <w:rPr>
          <w:b/>
          <w:lang w:val="en-US"/>
        </w:rPr>
      </w:pPr>
      <w:r w:rsidRPr="004E3207">
        <w:rPr>
          <w:b/>
          <w:lang w:val="en-US"/>
        </w:rPr>
        <w:t xml:space="preserve">Publication via </w:t>
      </w:r>
      <w:r>
        <w:rPr>
          <w:b/>
          <w:lang w:val="en-US"/>
        </w:rPr>
        <w:t>Twitter</w:t>
      </w:r>
    </w:p>
    <w:p w14:paraId="33000F9A" w14:textId="4CB332F0" w:rsidR="001F7887" w:rsidRDefault="00F04A64" w:rsidP="001F7887">
      <w:pPr>
        <w:spacing w:before="0" w:after="0"/>
        <w:jc w:val="left"/>
        <w:rPr>
          <w:lang w:val="en-US"/>
        </w:rPr>
      </w:pPr>
      <w:r>
        <w:rPr>
          <w:lang w:val="en-US"/>
        </w:rPr>
        <w:t>The Twitter P</w:t>
      </w:r>
      <w:r w:rsidR="001F7887">
        <w:rPr>
          <w:lang w:val="en-US"/>
        </w:rPr>
        <w:t>ublication tab contains a flag to select whether or not to publish the message via Twitter. If selected, a tweet will be submitted when the message is published.</w:t>
      </w:r>
    </w:p>
    <w:p w14:paraId="61A7CB18" w14:textId="2C89FB22" w:rsidR="00813CAE" w:rsidRDefault="00813CAE" w:rsidP="001F7887">
      <w:pPr>
        <w:spacing w:before="0" w:after="0"/>
        <w:jc w:val="left"/>
        <w:rPr>
          <w:lang w:val="en-US"/>
        </w:rPr>
      </w:pPr>
      <w:r>
        <w:rPr>
          <w:lang w:val="en-US"/>
        </w:rPr>
        <w:t xml:space="preserve">The tab also contains a field for the actual tweet (max 140 chars), and a “Generate” button that will </w:t>
      </w:r>
      <w:r w:rsidR="00F04A64">
        <w:rPr>
          <w:lang w:val="en-US"/>
        </w:rPr>
        <w:t xml:space="preserve">generate a </w:t>
      </w:r>
      <w:r>
        <w:rPr>
          <w:lang w:val="en-US"/>
        </w:rPr>
        <w:t>propose</w:t>
      </w:r>
      <w:r w:rsidR="00F04A64">
        <w:rPr>
          <w:lang w:val="en-US"/>
        </w:rPr>
        <w:t>d</w:t>
      </w:r>
      <w:r>
        <w:rPr>
          <w:lang w:val="en-US"/>
        </w:rPr>
        <w:t xml:space="preserve"> tweet </w:t>
      </w:r>
      <w:r w:rsidR="00F04A64">
        <w:rPr>
          <w:lang w:val="en-US"/>
        </w:rPr>
        <w:t xml:space="preserve">text </w:t>
      </w:r>
      <w:r>
        <w:rPr>
          <w:lang w:val="en-US"/>
        </w:rPr>
        <w:t>based on the message data.</w:t>
      </w:r>
    </w:p>
    <w:p w14:paraId="37770280" w14:textId="77777777" w:rsidR="00764C34" w:rsidRDefault="00764C34">
      <w:pPr>
        <w:spacing w:before="0" w:after="0"/>
        <w:jc w:val="left"/>
        <w:rPr>
          <w:lang w:val="en-US"/>
        </w:rPr>
      </w:pPr>
    </w:p>
    <w:p w14:paraId="1E65E832" w14:textId="30EAD373" w:rsidR="00FC54A9" w:rsidRDefault="00FC54A9" w:rsidP="00FC54A9">
      <w:pPr>
        <w:spacing w:before="0" w:after="0"/>
        <w:jc w:val="center"/>
        <w:rPr>
          <w:lang w:val="en-US"/>
        </w:rPr>
      </w:pPr>
      <w:r>
        <w:rPr>
          <w:noProof/>
          <w:lang w:val="da-DK" w:eastAsia="da-DK"/>
        </w:rPr>
        <w:drawing>
          <wp:inline distT="0" distB="0" distL="0" distR="0" wp14:anchorId="2D82E7DF" wp14:editId="1F46A824">
            <wp:extent cx="5626800" cy="1263600"/>
            <wp:effectExtent l="38100" t="38100" r="88265" b="89535"/>
            <wp:docPr id="73" name="Billed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26800" cy="12636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BBEB8A5" w14:textId="77777777" w:rsidR="00FC54A9" w:rsidRDefault="00FC54A9">
      <w:pPr>
        <w:spacing w:before="0" w:after="0"/>
        <w:jc w:val="left"/>
        <w:rPr>
          <w:lang w:val="en-US"/>
        </w:rPr>
      </w:pPr>
    </w:p>
    <w:p w14:paraId="7D479447" w14:textId="3E105916" w:rsidR="00EE31AA" w:rsidRDefault="00EE31AA">
      <w:pPr>
        <w:spacing w:before="0" w:after="0"/>
        <w:jc w:val="left"/>
        <w:rPr>
          <w:lang w:val="en-US"/>
        </w:rPr>
      </w:pPr>
      <w:r>
        <w:rPr>
          <w:lang w:val="en-US"/>
        </w:rPr>
        <w:t>A sample tweet generated by MSI-NM:</w:t>
      </w:r>
    </w:p>
    <w:p w14:paraId="14366D0C" w14:textId="77777777" w:rsidR="00EE31AA" w:rsidRDefault="00EE31AA">
      <w:pPr>
        <w:spacing w:before="0" w:after="0"/>
        <w:jc w:val="left"/>
        <w:rPr>
          <w:lang w:val="en-US"/>
        </w:rPr>
      </w:pPr>
    </w:p>
    <w:p w14:paraId="2EAC37E0" w14:textId="42600BE6" w:rsidR="00EE31AA" w:rsidRDefault="00EE31AA" w:rsidP="00EE31AA">
      <w:pPr>
        <w:spacing w:before="0" w:after="0"/>
        <w:jc w:val="center"/>
        <w:rPr>
          <w:lang w:val="en-US"/>
        </w:rPr>
      </w:pPr>
      <w:r>
        <w:rPr>
          <w:noProof/>
          <w:lang w:val="da-DK" w:eastAsia="da-DK"/>
        </w:rPr>
        <w:lastRenderedPageBreak/>
        <w:drawing>
          <wp:inline distT="0" distB="0" distL="0" distR="0" wp14:anchorId="1534F15C" wp14:editId="58BA4721">
            <wp:extent cx="3423600" cy="3096000"/>
            <wp:effectExtent l="0" t="0" r="5715" b="9525"/>
            <wp:docPr id="74" name="Billed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23600" cy="3096000"/>
                    </a:xfrm>
                    <a:prstGeom prst="rect">
                      <a:avLst/>
                    </a:prstGeom>
                    <a:noFill/>
                    <a:ln>
                      <a:noFill/>
                    </a:ln>
                  </pic:spPr>
                </pic:pic>
              </a:graphicData>
            </a:graphic>
          </wp:inline>
        </w:drawing>
      </w:r>
    </w:p>
    <w:p w14:paraId="79B553D6" w14:textId="77777777" w:rsidR="00EE31AA" w:rsidRDefault="00EE31AA">
      <w:pPr>
        <w:spacing w:before="0" w:after="0"/>
        <w:jc w:val="left"/>
        <w:rPr>
          <w:lang w:val="en-US"/>
        </w:rPr>
      </w:pPr>
    </w:p>
    <w:p w14:paraId="78634721" w14:textId="77777777" w:rsidR="00FC54A9" w:rsidRDefault="00FC54A9">
      <w:pPr>
        <w:spacing w:before="0" w:after="0"/>
        <w:jc w:val="left"/>
        <w:rPr>
          <w:lang w:val="en-US"/>
        </w:rPr>
      </w:pPr>
    </w:p>
    <w:p w14:paraId="070226DA" w14:textId="77777777" w:rsidR="00EE31AA" w:rsidRDefault="00EE31AA">
      <w:pPr>
        <w:spacing w:before="0" w:after="0"/>
        <w:jc w:val="left"/>
        <w:rPr>
          <w:lang w:val="en-US"/>
        </w:rPr>
      </w:pPr>
    </w:p>
    <w:p w14:paraId="5BCA0454" w14:textId="6367C9AC" w:rsidR="001F7887" w:rsidRPr="004E3207" w:rsidRDefault="001F7887" w:rsidP="001F7887">
      <w:pPr>
        <w:spacing w:before="0" w:after="0"/>
        <w:jc w:val="left"/>
        <w:rPr>
          <w:b/>
          <w:lang w:val="en-US"/>
        </w:rPr>
      </w:pPr>
      <w:r w:rsidRPr="004E3207">
        <w:rPr>
          <w:b/>
          <w:lang w:val="en-US"/>
        </w:rPr>
        <w:t xml:space="preserve">Publication via </w:t>
      </w:r>
      <w:r>
        <w:rPr>
          <w:b/>
          <w:lang w:val="en-US"/>
        </w:rPr>
        <w:t>Maritime Cloud</w:t>
      </w:r>
    </w:p>
    <w:p w14:paraId="00CA2600" w14:textId="02A9106C" w:rsidR="0083774C" w:rsidRDefault="003E61AB">
      <w:pPr>
        <w:spacing w:before="0" w:after="0"/>
        <w:jc w:val="left"/>
        <w:rPr>
          <w:lang w:val="en-US"/>
        </w:rPr>
      </w:pPr>
      <w:r>
        <w:rPr>
          <w:lang w:val="en-US"/>
        </w:rPr>
        <w:t>The Maritime Cloud p</w:t>
      </w:r>
      <w:r w:rsidR="001F7887">
        <w:rPr>
          <w:lang w:val="en-US"/>
        </w:rPr>
        <w:t xml:space="preserve">ublisher does not install a publication tab in the Message Editor. If the </w:t>
      </w:r>
      <w:r w:rsidR="008D136E">
        <w:rPr>
          <w:lang w:val="en-US"/>
        </w:rPr>
        <w:t>Maritime</w:t>
      </w:r>
      <w:r w:rsidR="001F7887">
        <w:rPr>
          <w:lang w:val="en-US"/>
        </w:rPr>
        <w:t xml:space="preserve"> Cloud publisher is enabled, messages will always be broadcast via the cloud when the message</w:t>
      </w:r>
      <w:r>
        <w:rPr>
          <w:lang w:val="en-US"/>
        </w:rPr>
        <w:t>s are</w:t>
      </w:r>
      <w:r w:rsidR="001F7887">
        <w:rPr>
          <w:lang w:val="en-US"/>
        </w:rPr>
        <w:t xml:space="preserve"> published.</w:t>
      </w:r>
    </w:p>
    <w:p w14:paraId="0ABA7122" w14:textId="77777777" w:rsidR="00587A5B" w:rsidRDefault="00587A5B">
      <w:pPr>
        <w:spacing w:before="0" w:after="0"/>
        <w:jc w:val="left"/>
        <w:rPr>
          <w:lang w:val="en-US"/>
        </w:rPr>
      </w:pPr>
    </w:p>
    <w:p w14:paraId="0CFD4B55" w14:textId="77777777" w:rsidR="00587A5B" w:rsidRDefault="00587A5B">
      <w:pPr>
        <w:spacing w:before="0" w:after="0"/>
        <w:jc w:val="left"/>
        <w:rPr>
          <w:lang w:val="en-US"/>
        </w:rPr>
      </w:pPr>
    </w:p>
    <w:p w14:paraId="2D92EB1C" w14:textId="25320D5B" w:rsidR="00587A5B" w:rsidRPr="004E3207" w:rsidRDefault="00587A5B" w:rsidP="00587A5B">
      <w:pPr>
        <w:spacing w:before="0" w:after="0"/>
        <w:jc w:val="left"/>
        <w:rPr>
          <w:b/>
          <w:lang w:val="en-US"/>
        </w:rPr>
      </w:pPr>
      <w:r w:rsidRPr="004E3207">
        <w:rPr>
          <w:b/>
          <w:lang w:val="en-US"/>
        </w:rPr>
        <w:t xml:space="preserve">Publication via </w:t>
      </w:r>
      <w:r>
        <w:rPr>
          <w:b/>
          <w:lang w:val="en-US"/>
        </w:rPr>
        <w:t>Audio</w:t>
      </w:r>
    </w:p>
    <w:p w14:paraId="78526F21" w14:textId="2E9E42EF" w:rsidR="00587A5B" w:rsidRDefault="00587A5B" w:rsidP="00587A5B">
      <w:pPr>
        <w:spacing w:before="0" w:after="0"/>
        <w:jc w:val="left"/>
        <w:rPr>
          <w:lang w:val="en-US"/>
        </w:rPr>
      </w:pPr>
      <w:r>
        <w:rPr>
          <w:lang w:val="en-US"/>
        </w:rPr>
        <w:t xml:space="preserve">The </w:t>
      </w:r>
      <w:r>
        <w:rPr>
          <w:lang w:val="en-US"/>
        </w:rPr>
        <w:t>Audio</w:t>
      </w:r>
      <w:r>
        <w:rPr>
          <w:lang w:val="en-US"/>
        </w:rPr>
        <w:t xml:space="preserve"> Publication tab contains a flag to select whether or not to publish the message via </w:t>
      </w:r>
      <w:r>
        <w:rPr>
          <w:lang w:val="en-US"/>
        </w:rPr>
        <w:t xml:space="preserve">Audio, that is, to </w:t>
      </w:r>
      <w:r w:rsidR="00425B32">
        <w:rPr>
          <w:lang w:val="en-US"/>
        </w:rPr>
        <w:t xml:space="preserve">be </w:t>
      </w:r>
      <w:r>
        <w:rPr>
          <w:lang w:val="en-US"/>
        </w:rPr>
        <w:t>read up and broadcast via the radio in</w:t>
      </w:r>
      <w:r w:rsidR="00425B32">
        <w:rPr>
          <w:lang w:val="en-US"/>
        </w:rPr>
        <w:t xml:space="preserve"> the</w:t>
      </w:r>
      <w:r>
        <w:rPr>
          <w:lang w:val="en-US"/>
        </w:rPr>
        <w:t xml:space="preserve"> local language.</w:t>
      </w:r>
    </w:p>
    <w:p w14:paraId="1440737C" w14:textId="37C1C568" w:rsidR="00587A5B" w:rsidRDefault="00587A5B" w:rsidP="00587A5B">
      <w:pPr>
        <w:spacing w:before="0" w:after="0"/>
        <w:jc w:val="left"/>
        <w:rPr>
          <w:lang w:val="en-US"/>
        </w:rPr>
      </w:pPr>
      <w:r>
        <w:rPr>
          <w:lang w:val="en-US"/>
        </w:rPr>
        <w:t>Since the person reading the message aloud is likely not a mariner, the purpose of the Audio version is to spell out all the terms and abbreviations used in the standard message description.</w:t>
      </w:r>
    </w:p>
    <w:p w14:paraId="3EE9894B" w14:textId="77777777" w:rsidR="00587A5B" w:rsidRDefault="00587A5B" w:rsidP="00587A5B">
      <w:pPr>
        <w:spacing w:before="0" w:after="0"/>
        <w:jc w:val="left"/>
        <w:rPr>
          <w:lang w:val="en-US"/>
        </w:rPr>
      </w:pPr>
    </w:p>
    <w:p w14:paraId="2044C5AF" w14:textId="507B0466" w:rsidR="00587A5B" w:rsidRDefault="00587A5B" w:rsidP="00587A5B">
      <w:pPr>
        <w:spacing w:before="0" w:after="0"/>
        <w:jc w:val="center"/>
        <w:rPr>
          <w:lang w:val="en-US"/>
        </w:rPr>
      </w:pPr>
      <w:r>
        <w:rPr>
          <w:noProof/>
          <w:lang w:val="da-DK" w:eastAsia="da-DK"/>
        </w:rPr>
        <w:drawing>
          <wp:inline distT="0" distB="0" distL="0" distR="0" wp14:anchorId="29A40ABF" wp14:editId="7D915D7C">
            <wp:extent cx="5630400" cy="1602000"/>
            <wp:effectExtent l="38100" t="38100" r="85090" b="93980"/>
            <wp:docPr id="105" name="Billed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30400" cy="1602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9609056" w14:textId="77777777" w:rsidR="00587A5B" w:rsidRDefault="00587A5B" w:rsidP="00587A5B">
      <w:pPr>
        <w:spacing w:before="0" w:after="0"/>
        <w:jc w:val="left"/>
        <w:rPr>
          <w:lang w:val="en-US"/>
        </w:rPr>
      </w:pPr>
    </w:p>
    <w:p w14:paraId="5D9818F5" w14:textId="15C7A00C" w:rsidR="0095507B" w:rsidRDefault="0095507B">
      <w:pPr>
        <w:spacing w:before="0" w:after="0"/>
        <w:jc w:val="left"/>
        <w:rPr>
          <w:lang w:val="en-US"/>
        </w:rPr>
      </w:pPr>
      <w:r>
        <w:rPr>
          <w:lang w:val="en-US"/>
        </w:rPr>
        <w:br w:type="page"/>
      </w:r>
    </w:p>
    <w:p w14:paraId="06BDBBD8" w14:textId="0DE6780C" w:rsidR="0095507B" w:rsidRDefault="0095507B" w:rsidP="0095507B">
      <w:pPr>
        <w:pStyle w:val="Overskrift2"/>
        <w:rPr>
          <w:lang w:val="en-US"/>
        </w:rPr>
      </w:pPr>
      <w:r>
        <w:rPr>
          <w:lang w:val="en-US"/>
        </w:rPr>
        <w:lastRenderedPageBreak/>
        <w:t>Message Management</w:t>
      </w:r>
    </w:p>
    <w:p w14:paraId="37DBFF86" w14:textId="5A965EF2" w:rsidR="0095507B" w:rsidRDefault="008D136E">
      <w:pPr>
        <w:spacing w:before="0" w:after="0"/>
        <w:jc w:val="left"/>
        <w:rPr>
          <w:lang w:val="en-US"/>
        </w:rPr>
      </w:pPr>
      <w:r>
        <w:rPr>
          <w:lang w:val="en-US"/>
        </w:rPr>
        <w:t>Whereas</w:t>
      </w:r>
      <w:r w:rsidR="003024EF">
        <w:rPr>
          <w:lang w:val="en-US"/>
        </w:rPr>
        <w:t xml:space="preserve"> the Message Editor, detailed in the previous section, </w:t>
      </w:r>
      <w:r w:rsidR="00151A7B">
        <w:rPr>
          <w:lang w:val="en-US"/>
        </w:rPr>
        <w:t>is</w:t>
      </w:r>
      <w:r w:rsidR="003024EF">
        <w:rPr>
          <w:lang w:val="en-US"/>
        </w:rPr>
        <w:t xml:space="preserve"> used for writing and editing messages, the Message Management Page is used for controlling the life-cycle of a message</w:t>
      </w:r>
      <w:r w:rsidR="00151A7B">
        <w:rPr>
          <w:lang w:val="en-US"/>
        </w:rPr>
        <w:t>. The page</w:t>
      </w:r>
      <w:r w:rsidR="003024EF">
        <w:rPr>
          <w:lang w:val="en-US"/>
        </w:rPr>
        <w:t xml:space="preserve"> provides functions for </w:t>
      </w:r>
      <w:r>
        <w:rPr>
          <w:lang w:val="en-US"/>
        </w:rPr>
        <w:t>publishing</w:t>
      </w:r>
      <w:r w:rsidR="003024EF">
        <w:rPr>
          <w:lang w:val="en-US"/>
        </w:rPr>
        <w:t xml:space="preserve"> or deleting a draft message, cancelling a published message, etc.</w:t>
      </w:r>
    </w:p>
    <w:p w14:paraId="7CE810DB" w14:textId="4B84A7AB" w:rsidR="003024EF" w:rsidRDefault="003024EF">
      <w:pPr>
        <w:spacing w:before="0" w:after="0"/>
        <w:jc w:val="left"/>
        <w:rPr>
          <w:lang w:val="en-US"/>
        </w:rPr>
      </w:pPr>
      <w:r>
        <w:rPr>
          <w:lang w:val="en-US"/>
        </w:rPr>
        <w:t>You enter the Management Page of a message by choosing the “Manage…” option</w:t>
      </w:r>
      <w:r w:rsidR="00151A7B" w:rsidRPr="00151A7B">
        <w:rPr>
          <w:lang w:val="en-US"/>
        </w:rPr>
        <w:t xml:space="preserve"> </w:t>
      </w:r>
      <w:r w:rsidR="00151A7B">
        <w:rPr>
          <w:lang w:val="en-US"/>
        </w:rPr>
        <w:t>of the message details menu</w:t>
      </w:r>
      <w:r w:rsidR="001B2FD7">
        <w:rPr>
          <w:lang w:val="en-US"/>
        </w:rPr>
        <w:t>, only visible</w:t>
      </w:r>
      <w:r w:rsidR="00151A7B">
        <w:rPr>
          <w:lang w:val="en-US"/>
        </w:rPr>
        <w:t xml:space="preserve"> for editors and administrators</w:t>
      </w:r>
      <w:r>
        <w:rPr>
          <w:lang w:val="en-US"/>
        </w:rPr>
        <w:t>.</w:t>
      </w:r>
    </w:p>
    <w:p w14:paraId="0B9B1964" w14:textId="77777777" w:rsidR="003024EF" w:rsidRDefault="003024EF">
      <w:pPr>
        <w:spacing w:before="0" w:after="0"/>
        <w:jc w:val="left"/>
        <w:rPr>
          <w:lang w:val="en-US"/>
        </w:rPr>
      </w:pPr>
    </w:p>
    <w:p w14:paraId="5ADB5986" w14:textId="4515CFE3" w:rsidR="00C84A62" w:rsidRDefault="003024EF">
      <w:pPr>
        <w:spacing w:before="0" w:after="0"/>
        <w:jc w:val="left"/>
        <w:rPr>
          <w:lang w:val="en-US"/>
        </w:rPr>
      </w:pPr>
      <w:r>
        <w:rPr>
          <w:noProof/>
          <w:lang w:val="da-DK" w:eastAsia="da-DK"/>
        </w:rPr>
        <w:drawing>
          <wp:inline distT="0" distB="0" distL="0" distR="0" wp14:anchorId="57054457" wp14:editId="100C5B43">
            <wp:extent cx="5781675" cy="2200275"/>
            <wp:effectExtent l="0" t="0" r="9525" b="9525"/>
            <wp:docPr id="75" name="Billed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81675" cy="2200275"/>
                    </a:xfrm>
                    <a:prstGeom prst="rect">
                      <a:avLst/>
                    </a:prstGeom>
                    <a:noFill/>
                    <a:ln>
                      <a:noFill/>
                    </a:ln>
                  </pic:spPr>
                </pic:pic>
              </a:graphicData>
            </a:graphic>
          </wp:inline>
        </w:drawing>
      </w:r>
    </w:p>
    <w:p w14:paraId="70D51A4B" w14:textId="77777777" w:rsidR="003024EF" w:rsidRDefault="003024EF">
      <w:pPr>
        <w:spacing w:before="0" w:after="0"/>
        <w:jc w:val="left"/>
        <w:rPr>
          <w:lang w:val="en-US"/>
        </w:rPr>
      </w:pPr>
    </w:p>
    <w:p w14:paraId="7D4FDC38" w14:textId="77777777" w:rsidR="00017EB4" w:rsidRDefault="001B2FD7">
      <w:pPr>
        <w:spacing w:before="0" w:after="0"/>
        <w:jc w:val="left"/>
        <w:rPr>
          <w:lang w:val="en-US"/>
        </w:rPr>
      </w:pPr>
      <w:r>
        <w:rPr>
          <w:lang w:val="en-US"/>
        </w:rPr>
        <w:t xml:space="preserve">The Management Page provides a detailed read-only view of the message, plus a panel with buttons </w:t>
      </w:r>
      <w:r w:rsidR="00D70CEA">
        <w:rPr>
          <w:lang w:val="en-US"/>
        </w:rPr>
        <w:t xml:space="preserve">for controlling the life-cycle of the message. </w:t>
      </w:r>
    </w:p>
    <w:p w14:paraId="2A297CB4" w14:textId="77777777" w:rsidR="00D01311" w:rsidRDefault="00D01311">
      <w:pPr>
        <w:spacing w:before="0" w:after="0"/>
        <w:jc w:val="left"/>
        <w:rPr>
          <w:lang w:val="en-US"/>
        </w:rPr>
      </w:pPr>
    </w:p>
    <w:p w14:paraId="049C4B40" w14:textId="3BAD1002" w:rsidR="00D70CEA" w:rsidRDefault="00D01311">
      <w:pPr>
        <w:spacing w:before="0" w:after="0"/>
        <w:jc w:val="left"/>
        <w:rPr>
          <w:lang w:val="en-US"/>
        </w:rPr>
      </w:pPr>
      <w:r>
        <w:rPr>
          <w:lang w:val="en-US"/>
        </w:rPr>
        <w:t>T</w:t>
      </w:r>
      <w:r w:rsidR="00D70CEA">
        <w:rPr>
          <w:lang w:val="en-US"/>
        </w:rPr>
        <w:t>he available actions depends on the status of the m</w:t>
      </w:r>
      <w:r w:rsidR="00017EB4">
        <w:rPr>
          <w:lang w:val="en-US"/>
        </w:rPr>
        <w:t>essage:</w:t>
      </w:r>
    </w:p>
    <w:p w14:paraId="09068516" w14:textId="77777777" w:rsidR="00017EB4" w:rsidRDefault="00017EB4">
      <w:pPr>
        <w:spacing w:before="0" w:after="0"/>
        <w:jc w:val="left"/>
        <w:rPr>
          <w:lang w:val="en-US"/>
        </w:rPr>
      </w:pPr>
    </w:p>
    <w:p w14:paraId="0EAA0753" w14:textId="1299A14E" w:rsidR="00017EB4" w:rsidRDefault="00017EB4" w:rsidP="00017EB4">
      <w:pPr>
        <w:spacing w:before="0" w:after="0"/>
        <w:jc w:val="center"/>
        <w:rPr>
          <w:lang w:val="en-US"/>
        </w:rPr>
      </w:pPr>
      <w:r>
        <w:rPr>
          <w:noProof/>
          <w:lang w:val="da-DK" w:eastAsia="da-DK"/>
        </w:rPr>
        <w:drawing>
          <wp:inline distT="0" distB="0" distL="0" distR="0" wp14:anchorId="59B98D84" wp14:editId="5B04B093">
            <wp:extent cx="1004400" cy="1285200"/>
            <wp:effectExtent l="0" t="0" r="5715" b="0"/>
            <wp:docPr id="77" name="Billed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04400" cy="1285200"/>
                    </a:xfrm>
                    <a:prstGeom prst="rect">
                      <a:avLst/>
                    </a:prstGeom>
                    <a:noFill/>
                    <a:ln>
                      <a:noFill/>
                    </a:ln>
                  </pic:spPr>
                </pic:pic>
              </a:graphicData>
            </a:graphic>
          </wp:inline>
        </w:drawing>
      </w:r>
      <w:r>
        <w:rPr>
          <w:lang w:val="en-US"/>
        </w:rPr>
        <w:t xml:space="preserve">   </w:t>
      </w:r>
      <w:r>
        <w:rPr>
          <w:noProof/>
          <w:lang w:val="da-DK" w:eastAsia="da-DK"/>
        </w:rPr>
        <w:drawing>
          <wp:inline distT="0" distB="0" distL="0" distR="0" wp14:anchorId="0267B606" wp14:editId="5DF6E073">
            <wp:extent cx="1004400" cy="1080000"/>
            <wp:effectExtent l="0" t="0" r="5715" b="6350"/>
            <wp:docPr id="76" name="Billed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04400" cy="1080000"/>
                    </a:xfrm>
                    <a:prstGeom prst="rect">
                      <a:avLst/>
                    </a:prstGeom>
                    <a:noFill/>
                    <a:ln>
                      <a:noFill/>
                    </a:ln>
                  </pic:spPr>
                </pic:pic>
              </a:graphicData>
            </a:graphic>
          </wp:inline>
        </w:drawing>
      </w:r>
      <w:r>
        <w:rPr>
          <w:lang w:val="en-US"/>
        </w:rPr>
        <w:t xml:space="preserve">   </w:t>
      </w:r>
      <w:r>
        <w:rPr>
          <w:noProof/>
          <w:lang w:val="da-DK" w:eastAsia="da-DK"/>
        </w:rPr>
        <w:drawing>
          <wp:inline distT="0" distB="0" distL="0" distR="0" wp14:anchorId="4D6AEC20" wp14:editId="630D8EF1">
            <wp:extent cx="1011600" cy="874800"/>
            <wp:effectExtent l="0" t="0" r="0" b="1905"/>
            <wp:docPr id="78" name="Billed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11600" cy="874800"/>
                    </a:xfrm>
                    <a:prstGeom prst="rect">
                      <a:avLst/>
                    </a:prstGeom>
                    <a:noFill/>
                    <a:ln>
                      <a:noFill/>
                    </a:ln>
                  </pic:spPr>
                </pic:pic>
              </a:graphicData>
            </a:graphic>
          </wp:inline>
        </w:drawing>
      </w:r>
      <w:r>
        <w:rPr>
          <w:lang w:val="en-US"/>
        </w:rPr>
        <w:t xml:space="preserve">   </w:t>
      </w:r>
      <w:r>
        <w:rPr>
          <w:noProof/>
          <w:lang w:val="da-DK" w:eastAsia="da-DK"/>
        </w:rPr>
        <w:drawing>
          <wp:inline distT="0" distB="0" distL="0" distR="0" wp14:anchorId="2D693B78" wp14:editId="1A31945C">
            <wp:extent cx="993600" cy="867600"/>
            <wp:effectExtent l="0" t="0" r="0" b="8890"/>
            <wp:docPr id="79" name="Billed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93600" cy="867600"/>
                    </a:xfrm>
                    <a:prstGeom prst="rect">
                      <a:avLst/>
                    </a:prstGeom>
                    <a:noFill/>
                    <a:ln>
                      <a:noFill/>
                    </a:ln>
                  </pic:spPr>
                </pic:pic>
              </a:graphicData>
            </a:graphic>
          </wp:inline>
        </w:drawing>
      </w:r>
      <w:r>
        <w:rPr>
          <w:lang w:val="en-US"/>
        </w:rPr>
        <w:t xml:space="preserve">   </w:t>
      </w:r>
      <w:r>
        <w:rPr>
          <w:noProof/>
          <w:lang w:val="da-DK" w:eastAsia="da-DK"/>
        </w:rPr>
        <w:drawing>
          <wp:inline distT="0" distB="0" distL="0" distR="0" wp14:anchorId="254A5F75" wp14:editId="7B155AF8">
            <wp:extent cx="1008000" cy="874800"/>
            <wp:effectExtent l="0" t="0" r="1905" b="1905"/>
            <wp:docPr id="80" name="Billed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08000" cy="874800"/>
                    </a:xfrm>
                    <a:prstGeom prst="rect">
                      <a:avLst/>
                    </a:prstGeom>
                    <a:noFill/>
                    <a:ln>
                      <a:noFill/>
                    </a:ln>
                  </pic:spPr>
                </pic:pic>
              </a:graphicData>
            </a:graphic>
          </wp:inline>
        </w:drawing>
      </w:r>
    </w:p>
    <w:p w14:paraId="3690BE47" w14:textId="2BE7A8EF" w:rsidR="001B2FD7" w:rsidRDefault="001B2FD7">
      <w:pPr>
        <w:spacing w:before="0" w:after="0"/>
        <w:jc w:val="left"/>
        <w:rPr>
          <w:lang w:val="en-US"/>
        </w:rPr>
      </w:pPr>
      <w:r>
        <w:rPr>
          <w:lang w:val="en-US"/>
        </w:rPr>
        <w:t xml:space="preserve"> </w:t>
      </w:r>
    </w:p>
    <w:p w14:paraId="2C064FCF" w14:textId="778DD6E1" w:rsidR="00C84A62" w:rsidRDefault="00AE4E72">
      <w:pPr>
        <w:spacing w:before="0" w:after="0"/>
        <w:jc w:val="left"/>
        <w:rPr>
          <w:lang w:val="en-US"/>
        </w:rPr>
      </w:pPr>
      <w:r>
        <w:rPr>
          <w:lang w:val="en-US"/>
        </w:rPr>
        <w:t>The actions are detailed below one by one.</w:t>
      </w:r>
    </w:p>
    <w:p w14:paraId="2DCEF4B0" w14:textId="77777777" w:rsidR="00AE4E72" w:rsidRDefault="00AE4E72">
      <w:pPr>
        <w:spacing w:before="0" w:after="0"/>
        <w:jc w:val="left"/>
        <w:rPr>
          <w:lang w:val="en-US"/>
        </w:rPr>
      </w:pPr>
    </w:p>
    <w:p w14:paraId="3B2B0190" w14:textId="77777777" w:rsidR="0086281E" w:rsidRDefault="0086281E">
      <w:pPr>
        <w:spacing w:before="0" w:after="0"/>
        <w:jc w:val="left"/>
        <w:rPr>
          <w:lang w:val="en-US"/>
        </w:rPr>
      </w:pPr>
    </w:p>
    <w:p w14:paraId="177978DE" w14:textId="70D3F592" w:rsidR="00AE4E72" w:rsidRPr="00AE4E72" w:rsidRDefault="00AE4E72">
      <w:pPr>
        <w:spacing w:before="0" w:after="0"/>
        <w:jc w:val="left"/>
        <w:rPr>
          <w:rStyle w:val="Kraftighenvisning"/>
        </w:rPr>
      </w:pPr>
      <w:r w:rsidRPr="00AE4E72">
        <w:rPr>
          <w:rStyle w:val="Kraftighenvisning"/>
        </w:rPr>
        <w:t>Publish Message</w:t>
      </w:r>
    </w:p>
    <w:p w14:paraId="2A1E8B55" w14:textId="55AD607C" w:rsidR="00AE4E72" w:rsidRDefault="0086281E">
      <w:pPr>
        <w:spacing w:before="0" w:after="0"/>
        <w:jc w:val="left"/>
        <w:rPr>
          <w:lang w:val="en-US"/>
        </w:rPr>
      </w:pPr>
      <w:r>
        <w:rPr>
          <w:lang w:val="en-US"/>
        </w:rPr>
        <w:t xml:space="preserve">The “Publish Message” action is available solely </w:t>
      </w:r>
      <w:r w:rsidR="00D01311">
        <w:rPr>
          <w:lang w:val="en-US"/>
        </w:rPr>
        <w:t>for</w:t>
      </w:r>
      <w:r>
        <w:rPr>
          <w:lang w:val="en-US"/>
        </w:rPr>
        <w:t xml:space="preserve"> draft messages. Upon confirmation, the message will change status to </w:t>
      </w:r>
      <w:r w:rsidR="00E972F3">
        <w:rPr>
          <w:lang w:val="en-US"/>
        </w:rPr>
        <w:t>“</w:t>
      </w:r>
      <w:r>
        <w:rPr>
          <w:lang w:val="en-US"/>
        </w:rPr>
        <w:t>published</w:t>
      </w:r>
      <w:r w:rsidR="00E972F3">
        <w:rPr>
          <w:lang w:val="en-US"/>
        </w:rPr>
        <w:t>”</w:t>
      </w:r>
      <w:r>
        <w:rPr>
          <w:lang w:val="en-US"/>
        </w:rPr>
        <w:t xml:space="preserve">, and appear </w:t>
      </w:r>
      <w:r w:rsidR="00E972F3">
        <w:rPr>
          <w:lang w:val="en-US"/>
        </w:rPr>
        <w:t>i</w:t>
      </w:r>
      <w:r>
        <w:rPr>
          <w:lang w:val="en-US"/>
        </w:rPr>
        <w:t>n the list of active messages on the MSI-NM website.</w:t>
      </w:r>
    </w:p>
    <w:p w14:paraId="271545D9" w14:textId="1E5591E3" w:rsidR="0086281E" w:rsidRDefault="0086281E">
      <w:pPr>
        <w:spacing w:before="0" w:after="0"/>
        <w:jc w:val="left"/>
        <w:rPr>
          <w:lang w:val="en-US"/>
        </w:rPr>
      </w:pPr>
      <w:r>
        <w:rPr>
          <w:lang w:val="en-US"/>
        </w:rPr>
        <w:t>Additionally, the configured publishers will be trigge</w:t>
      </w:r>
      <w:r w:rsidR="00D01311">
        <w:rPr>
          <w:lang w:val="en-US"/>
        </w:rPr>
        <w:t>re</w:t>
      </w:r>
      <w:r>
        <w:rPr>
          <w:lang w:val="en-US"/>
        </w:rPr>
        <w:t>d, so th</w:t>
      </w:r>
      <w:r w:rsidR="00D01311">
        <w:rPr>
          <w:lang w:val="en-US"/>
        </w:rPr>
        <w:t xml:space="preserve">at a published message may </w:t>
      </w:r>
      <w:r>
        <w:rPr>
          <w:lang w:val="en-US"/>
        </w:rPr>
        <w:t>result in mailing list e-mails being sent</w:t>
      </w:r>
      <w:r w:rsidR="00E972F3">
        <w:rPr>
          <w:lang w:val="en-US"/>
        </w:rPr>
        <w:t xml:space="preserve"> out</w:t>
      </w:r>
      <w:r>
        <w:rPr>
          <w:lang w:val="en-US"/>
        </w:rPr>
        <w:t>, Twitter tweets being submitted, Maritime Cloud clients being updated, etc.</w:t>
      </w:r>
    </w:p>
    <w:p w14:paraId="7BE7D39D" w14:textId="77777777" w:rsidR="0086281E" w:rsidRDefault="0086281E">
      <w:pPr>
        <w:spacing w:before="0" w:after="0"/>
        <w:jc w:val="left"/>
        <w:rPr>
          <w:lang w:val="en-US"/>
        </w:rPr>
      </w:pPr>
    </w:p>
    <w:p w14:paraId="43E70CD7" w14:textId="77777777" w:rsidR="009B7784" w:rsidRDefault="009B7784">
      <w:pPr>
        <w:spacing w:before="0" w:after="0"/>
        <w:jc w:val="left"/>
        <w:rPr>
          <w:lang w:val="en-US"/>
        </w:rPr>
      </w:pPr>
    </w:p>
    <w:p w14:paraId="3CA56D27" w14:textId="48493DF2" w:rsidR="00AE4E72" w:rsidRPr="00AE4E72" w:rsidRDefault="00AE4E72" w:rsidP="00AE4E72">
      <w:pPr>
        <w:spacing w:before="0" w:after="0"/>
        <w:jc w:val="left"/>
        <w:rPr>
          <w:rStyle w:val="Kraftighenvisning"/>
        </w:rPr>
      </w:pPr>
      <w:r>
        <w:rPr>
          <w:rStyle w:val="Kraftighenvisning"/>
        </w:rPr>
        <w:t>Delete</w:t>
      </w:r>
      <w:r w:rsidRPr="00AE4E72">
        <w:rPr>
          <w:rStyle w:val="Kraftighenvisning"/>
        </w:rPr>
        <w:t xml:space="preserve"> </w:t>
      </w:r>
      <w:r>
        <w:rPr>
          <w:rStyle w:val="Kraftighenvisning"/>
        </w:rPr>
        <w:t>Draft</w:t>
      </w:r>
    </w:p>
    <w:p w14:paraId="0E80DD00" w14:textId="465AF302" w:rsidR="00AE4E72" w:rsidRDefault="009B7784">
      <w:pPr>
        <w:spacing w:before="0" w:after="0"/>
        <w:jc w:val="left"/>
        <w:rPr>
          <w:lang w:val="en-US"/>
        </w:rPr>
      </w:pPr>
      <w:r>
        <w:rPr>
          <w:lang w:val="en-US"/>
        </w:rPr>
        <w:t xml:space="preserve">The “Delete Draft” action is </w:t>
      </w:r>
      <w:r w:rsidR="00D01311">
        <w:rPr>
          <w:lang w:val="en-US"/>
        </w:rPr>
        <w:t xml:space="preserve">only </w:t>
      </w:r>
      <w:r>
        <w:rPr>
          <w:lang w:val="en-US"/>
        </w:rPr>
        <w:t xml:space="preserve">available </w:t>
      </w:r>
      <w:r w:rsidR="00D01311">
        <w:rPr>
          <w:lang w:val="en-US"/>
        </w:rPr>
        <w:t>for</w:t>
      </w:r>
      <w:r>
        <w:rPr>
          <w:lang w:val="en-US"/>
        </w:rPr>
        <w:t xml:space="preserve"> draft messages. The “deleted” status </w:t>
      </w:r>
      <w:r w:rsidR="00D01311">
        <w:rPr>
          <w:lang w:val="en-US"/>
        </w:rPr>
        <w:t>serves as a</w:t>
      </w:r>
      <w:r>
        <w:rPr>
          <w:lang w:val="en-US"/>
        </w:rPr>
        <w:t>n end-of-life status for draft messages th</w:t>
      </w:r>
      <w:r w:rsidR="00437D80">
        <w:rPr>
          <w:lang w:val="en-US"/>
        </w:rPr>
        <w:t>at</w:t>
      </w:r>
      <w:r>
        <w:rPr>
          <w:lang w:val="en-US"/>
        </w:rPr>
        <w:t xml:space="preserve"> should never be published.</w:t>
      </w:r>
    </w:p>
    <w:p w14:paraId="660E0BC9" w14:textId="77777777" w:rsidR="009B7784" w:rsidRDefault="009B7784">
      <w:pPr>
        <w:spacing w:before="0" w:after="0"/>
        <w:jc w:val="left"/>
        <w:rPr>
          <w:lang w:val="en-US"/>
        </w:rPr>
      </w:pPr>
    </w:p>
    <w:p w14:paraId="21C578C6" w14:textId="77777777" w:rsidR="009B7784" w:rsidRDefault="009B7784">
      <w:pPr>
        <w:spacing w:before="0" w:after="0"/>
        <w:jc w:val="left"/>
        <w:rPr>
          <w:lang w:val="en-US"/>
        </w:rPr>
      </w:pPr>
    </w:p>
    <w:p w14:paraId="3CDA3658" w14:textId="1881C8F7" w:rsidR="00AE4E72" w:rsidRPr="00AE4E72" w:rsidRDefault="00AE4E72" w:rsidP="00AE4E72">
      <w:pPr>
        <w:spacing w:before="0" w:after="0"/>
        <w:jc w:val="left"/>
        <w:rPr>
          <w:rStyle w:val="Kraftighenvisning"/>
        </w:rPr>
      </w:pPr>
      <w:r>
        <w:rPr>
          <w:rStyle w:val="Kraftighenvisning"/>
        </w:rPr>
        <w:lastRenderedPageBreak/>
        <w:t>Cancel</w:t>
      </w:r>
      <w:r w:rsidRPr="00AE4E72">
        <w:rPr>
          <w:rStyle w:val="Kraftighenvisning"/>
        </w:rPr>
        <w:t xml:space="preserve"> Message</w:t>
      </w:r>
    </w:p>
    <w:p w14:paraId="00AAFF54" w14:textId="036C8FA3" w:rsidR="00AE4E72" w:rsidRDefault="00437D80">
      <w:pPr>
        <w:spacing w:before="0" w:after="0"/>
        <w:jc w:val="left"/>
        <w:rPr>
          <w:lang w:val="en-US"/>
        </w:rPr>
      </w:pPr>
      <w:r>
        <w:rPr>
          <w:lang w:val="en-US"/>
        </w:rPr>
        <w:t>Once a message has been published, there are two ways the message can exit the “published” status. If the message has a valid-to date, and this date has passed, then the MSI-NM system will automatically expire the message, leaving the message in an “expired” status.</w:t>
      </w:r>
    </w:p>
    <w:p w14:paraId="3129C4D7" w14:textId="7FE00E3B" w:rsidR="00437D80" w:rsidRDefault="00437D80">
      <w:pPr>
        <w:spacing w:before="0" w:after="0"/>
        <w:jc w:val="left"/>
        <w:rPr>
          <w:lang w:val="en-US"/>
        </w:rPr>
      </w:pPr>
      <w:r>
        <w:rPr>
          <w:lang w:val="en-US"/>
        </w:rPr>
        <w:t>Alternatively, an editor or administrator can manually cancel the message using the “Cancel Message” action on the Management Page.</w:t>
      </w:r>
    </w:p>
    <w:p w14:paraId="318F3FF3" w14:textId="48CF3388" w:rsidR="00437D80" w:rsidRDefault="00437D80">
      <w:pPr>
        <w:spacing w:before="0" w:after="0"/>
        <w:jc w:val="left"/>
        <w:rPr>
          <w:lang w:val="en-US"/>
        </w:rPr>
      </w:pPr>
      <w:r>
        <w:rPr>
          <w:lang w:val="en-US"/>
        </w:rPr>
        <w:t>Upon cancelling a message, you get the option to create a cancellation message:</w:t>
      </w:r>
    </w:p>
    <w:p w14:paraId="7047011A" w14:textId="77777777" w:rsidR="00437D80" w:rsidRDefault="00437D80">
      <w:pPr>
        <w:spacing w:before="0" w:after="0"/>
        <w:jc w:val="left"/>
        <w:rPr>
          <w:lang w:val="en-US"/>
        </w:rPr>
      </w:pPr>
    </w:p>
    <w:p w14:paraId="23C8D55A" w14:textId="7C2AB392" w:rsidR="00567E82" w:rsidRDefault="00567E82" w:rsidP="00567E82">
      <w:pPr>
        <w:spacing w:before="0" w:after="0"/>
        <w:jc w:val="center"/>
        <w:rPr>
          <w:lang w:val="en-US"/>
        </w:rPr>
      </w:pPr>
      <w:r>
        <w:rPr>
          <w:noProof/>
          <w:lang w:val="da-DK" w:eastAsia="da-DK"/>
        </w:rPr>
        <w:drawing>
          <wp:inline distT="0" distB="0" distL="0" distR="0" wp14:anchorId="24B05BAB" wp14:editId="7C9110DE">
            <wp:extent cx="3510000" cy="1458000"/>
            <wp:effectExtent l="0" t="0" r="0" b="8890"/>
            <wp:docPr id="81" name="Billed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10000" cy="1458000"/>
                    </a:xfrm>
                    <a:prstGeom prst="rect">
                      <a:avLst/>
                    </a:prstGeom>
                    <a:noFill/>
                    <a:ln>
                      <a:noFill/>
                    </a:ln>
                  </pic:spPr>
                </pic:pic>
              </a:graphicData>
            </a:graphic>
          </wp:inline>
        </w:drawing>
      </w:r>
    </w:p>
    <w:p w14:paraId="0D37CFE5" w14:textId="77777777" w:rsidR="00567E82" w:rsidRDefault="00567E82">
      <w:pPr>
        <w:spacing w:before="0" w:after="0"/>
        <w:jc w:val="left"/>
        <w:rPr>
          <w:lang w:val="en-US"/>
        </w:rPr>
      </w:pPr>
    </w:p>
    <w:p w14:paraId="3A464B6E" w14:textId="3F2EEE63" w:rsidR="00437D80" w:rsidRDefault="00437D80">
      <w:pPr>
        <w:spacing w:before="0" w:after="0"/>
        <w:jc w:val="left"/>
        <w:rPr>
          <w:lang w:val="en-US"/>
        </w:rPr>
      </w:pPr>
      <w:r>
        <w:rPr>
          <w:lang w:val="en-US"/>
        </w:rPr>
        <w:t>If this option is left checked, the message will be cancelled and you will b</w:t>
      </w:r>
      <w:r w:rsidR="00D01311">
        <w:rPr>
          <w:lang w:val="en-US"/>
        </w:rPr>
        <w:t>e routed to the Message Editor p</w:t>
      </w:r>
      <w:r>
        <w:rPr>
          <w:lang w:val="en-US"/>
        </w:rPr>
        <w:t xml:space="preserve">age which </w:t>
      </w:r>
      <w:r w:rsidR="00D01311">
        <w:rPr>
          <w:lang w:val="en-US"/>
        </w:rPr>
        <w:t>will contain</w:t>
      </w:r>
      <w:r>
        <w:rPr>
          <w:lang w:val="en-US"/>
        </w:rPr>
        <w:t xml:space="preserve"> a new</w:t>
      </w:r>
      <w:r w:rsidR="00D01311">
        <w:rPr>
          <w:lang w:val="en-US"/>
        </w:rPr>
        <w:t>,</w:t>
      </w:r>
      <w:r>
        <w:rPr>
          <w:lang w:val="en-US"/>
        </w:rPr>
        <w:t xml:space="preserve"> unsaved draft message that is essentially a copy of the cancelled message. The draft </w:t>
      </w:r>
      <w:r w:rsidR="00D01311">
        <w:rPr>
          <w:lang w:val="en-US"/>
        </w:rPr>
        <w:t xml:space="preserve">message </w:t>
      </w:r>
      <w:r>
        <w:rPr>
          <w:lang w:val="en-US"/>
        </w:rPr>
        <w:t>also contains a “</w:t>
      </w:r>
      <w:r w:rsidR="00B056DA">
        <w:rPr>
          <w:lang w:val="en-US"/>
        </w:rPr>
        <w:t>C</w:t>
      </w:r>
      <w:r>
        <w:rPr>
          <w:lang w:val="en-US"/>
        </w:rPr>
        <w:t>ancelled” reference to the original message.</w:t>
      </w:r>
      <w:r w:rsidR="00B056DA">
        <w:rPr>
          <w:lang w:val="en-US"/>
        </w:rPr>
        <w:t xml:space="preserve"> </w:t>
      </w:r>
      <w:r>
        <w:rPr>
          <w:lang w:val="en-US"/>
        </w:rPr>
        <w:t>You can then edit the draft</w:t>
      </w:r>
      <w:r w:rsidR="00D01311">
        <w:rPr>
          <w:lang w:val="en-US"/>
        </w:rPr>
        <w:t xml:space="preserve"> message</w:t>
      </w:r>
      <w:r>
        <w:rPr>
          <w:lang w:val="en-US"/>
        </w:rPr>
        <w:t>, save it and publish it</w:t>
      </w:r>
      <w:r w:rsidR="00113D8F">
        <w:rPr>
          <w:lang w:val="en-US"/>
        </w:rPr>
        <w:t xml:space="preserve"> as per usual.</w:t>
      </w:r>
    </w:p>
    <w:p w14:paraId="14C24240" w14:textId="77777777" w:rsidR="00437D80" w:rsidRDefault="00437D80">
      <w:pPr>
        <w:spacing w:before="0" w:after="0"/>
        <w:jc w:val="left"/>
        <w:rPr>
          <w:lang w:val="en-US"/>
        </w:rPr>
      </w:pPr>
    </w:p>
    <w:p w14:paraId="6AAD949E" w14:textId="77777777" w:rsidR="00567E82" w:rsidRDefault="00567E82">
      <w:pPr>
        <w:spacing w:before="0" w:after="0"/>
        <w:jc w:val="left"/>
        <w:rPr>
          <w:lang w:val="en-US"/>
        </w:rPr>
      </w:pPr>
    </w:p>
    <w:p w14:paraId="2E1ECFB5" w14:textId="2E9AAC7D" w:rsidR="00AE4E72" w:rsidRPr="00AE4E72" w:rsidRDefault="00AE4E72" w:rsidP="00AE4E72">
      <w:pPr>
        <w:spacing w:before="0" w:after="0"/>
        <w:jc w:val="left"/>
        <w:rPr>
          <w:rStyle w:val="Kraftighenvisning"/>
        </w:rPr>
      </w:pPr>
      <w:r>
        <w:rPr>
          <w:rStyle w:val="Kraftighenvisning"/>
        </w:rPr>
        <w:t>Edit</w:t>
      </w:r>
      <w:r w:rsidRPr="00AE4E72">
        <w:rPr>
          <w:rStyle w:val="Kraftighenvisning"/>
        </w:rPr>
        <w:t xml:space="preserve"> Message</w:t>
      </w:r>
    </w:p>
    <w:p w14:paraId="46077B87" w14:textId="18CA69F0" w:rsidR="00AE4E72" w:rsidRDefault="006F568B">
      <w:pPr>
        <w:spacing w:before="0" w:after="0"/>
        <w:jc w:val="left"/>
        <w:rPr>
          <w:lang w:val="en-US"/>
        </w:rPr>
      </w:pPr>
      <w:r>
        <w:rPr>
          <w:lang w:val="en-US"/>
        </w:rPr>
        <w:t>The “Edit Message” is merely a</w:t>
      </w:r>
      <w:r w:rsidR="00D01311">
        <w:rPr>
          <w:lang w:val="en-US"/>
        </w:rPr>
        <w:t xml:space="preserve"> link that redirect you to the E</w:t>
      </w:r>
      <w:r>
        <w:rPr>
          <w:lang w:val="en-US"/>
        </w:rPr>
        <w:t xml:space="preserve">dit </w:t>
      </w:r>
      <w:r w:rsidR="00D01311">
        <w:rPr>
          <w:lang w:val="en-US"/>
        </w:rPr>
        <w:t>P</w:t>
      </w:r>
      <w:r>
        <w:rPr>
          <w:lang w:val="en-US"/>
        </w:rPr>
        <w:t xml:space="preserve">age for the message. </w:t>
      </w:r>
      <w:r w:rsidR="00B056DA">
        <w:rPr>
          <w:lang w:val="en-US"/>
        </w:rPr>
        <w:t xml:space="preserve">For </w:t>
      </w:r>
      <w:r w:rsidR="00D01311">
        <w:rPr>
          <w:lang w:val="en-US"/>
        </w:rPr>
        <w:t>editors and administrators,</w:t>
      </w:r>
      <w:r w:rsidR="00B056DA">
        <w:rPr>
          <w:lang w:val="en-US"/>
        </w:rPr>
        <w:t xml:space="preserve"> only draft messages </w:t>
      </w:r>
      <w:r w:rsidR="00D01311">
        <w:rPr>
          <w:lang w:val="en-US"/>
        </w:rPr>
        <w:t xml:space="preserve">can be editor </w:t>
      </w:r>
      <w:r w:rsidR="00B056DA">
        <w:rPr>
          <w:lang w:val="en-US"/>
        </w:rPr>
        <w:t>(system administrator can edit all messages).</w:t>
      </w:r>
      <w:r>
        <w:rPr>
          <w:lang w:val="en-US"/>
        </w:rPr>
        <w:t xml:space="preserve"> </w:t>
      </w:r>
    </w:p>
    <w:p w14:paraId="1F18C9BA" w14:textId="77777777" w:rsidR="006F568B" w:rsidRDefault="006F568B">
      <w:pPr>
        <w:spacing w:before="0" w:after="0"/>
        <w:jc w:val="left"/>
        <w:rPr>
          <w:lang w:val="en-US"/>
        </w:rPr>
      </w:pPr>
    </w:p>
    <w:p w14:paraId="693B32CD" w14:textId="77777777" w:rsidR="006F568B" w:rsidRDefault="006F568B">
      <w:pPr>
        <w:spacing w:before="0" w:after="0"/>
        <w:jc w:val="left"/>
        <w:rPr>
          <w:lang w:val="en-US"/>
        </w:rPr>
      </w:pPr>
    </w:p>
    <w:p w14:paraId="7ED7F4FF" w14:textId="111463BB" w:rsidR="00AE4E72" w:rsidRPr="00AE4E72" w:rsidRDefault="00AE4E72" w:rsidP="00AE4E72">
      <w:pPr>
        <w:spacing w:before="0" w:after="0"/>
        <w:jc w:val="left"/>
        <w:rPr>
          <w:rStyle w:val="Kraftighenvisning"/>
        </w:rPr>
      </w:pPr>
      <w:r>
        <w:rPr>
          <w:rStyle w:val="Kraftighenvisning"/>
        </w:rPr>
        <w:t>Copy</w:t>
      </w:r>
      <w:r w:rsidRPr="00AE4E72">
        <w:rPr>
          <w:rStyle w:val="Kraftighenvisning"/>
        </w:rPr>
        <w:t xml:space="preserve"> Message</w:t>
      </w:r>
    </w:p>
    <w:p w14:paraId="3DDEE6AE" w14:textId="4B8505E6" w:rsidR="00AE4E72" w:rsidRDefault="00B056DA">
      <w:pPr>
        <w:spacing w:before="0" w:after="0"/>
        <w:jc w:val="left"/>
        <w:rPr>
          <w:lang w:val="en-US"/>
        </w:rPr>
      </w:pPr>
      <w:r>
        <w:rPr>
          <w:lang w:val="en-US"/>
        </w:rPr>
        <w:t xml:space="preserve">The “Copy Message” action will route you to the Message Editor page which </w:t>
      </w:r>
      <w:r w:rsidR="00D01311">
        <w:rPr>
          <w:lang w:val="en-US"/>
        </w:rPr>
        <w:t>will contain</w:t>
      </w:r>
      <w:r>
        <w:rPr>
          <w:lang w:val="en-US"/>
        </w:rPr>
        <w:t xml:space="preserve"> a new unsaved draft message that is essentially a copy of the original message. The draft</w:t>
      </w:r>
      <w:r w:rsidR="00D01311">
        <w:rPr>
          <w:lang w:val="en-US"/>
        </w:rPr>
        <w:t xml:space="preserve"> message</w:t>
      </w:r>
      <w:r>
        <w:rPr>
          <w:lang w:val="en-US"/>
        </w:rPr>
        <w:t xml:space="preserve"> also contains a “Reference” reference to the original message. You can then edit the draft</w:t>
      </w:r>
      <w:r w:rsidR="00D01311">
        <w:rPr>
          <w:lang w:val="en-US"/>
        </w:rPr>
        <w:t xml:space="preserve"> message</w:t>
      </w:r>
      <w:r>
        <w:rPr>
          <w:lang w:val="en-US"/>
        </w:rPr>
        <w:t>, save it and publish it as per usual.</w:t>
      </w:r>
    </w:p>
    <w:p w14:paraId="56318639" w14:textId="77777777" w:rsidR="00B056DA" w:rsidRDefault="00B056DA">
      <w:pPr>
        <w:spacing w:before="0" w:after="0"/>
        <w:jc w:val="left"/>
        <w:rPr>
          <w:lang w:val="en-US"/>
        </w:rPr>
      </w:pPr>
    </w:p>
    <w:p w14:paraId="1FA69F14" w14:textId="77777777" w:rsidR="00B056DA" w:rsidRDefault="00B056DA">
      <w:pPr>
        <w:spacing w:before="0" w:after="0"/>
        <w:jc w:val="left"/>
        <w:rPr>
          <w:lang w:val="en-US"/>
        </w:rPr>
      </w:pPr>
    </w:p>
    <w:p w14:paraId="6FAFEC93" w14:textId="63503D41" w:rsidR="00AE4E72" w:rsidRPr="00AE4E72" w:rsidRDefault="00AE4E72" w:rsidP="00AE4E72">
      <w:pPr>
        <w:spacing w:before="0" w:after="0"/>
        <w:jc w:val="left"/>
        <w:rPr>
          <w:rStyle w:val="Kraftighenvisning"/>
        </w:rPr>
      </w:pPr>
      <w:r>
        <w:rPr>
          <w:rStyle w:val="Kraftighenvisning"/>
        </w:rPr>
        <w:t>Show History</w:t>
      </w:r>
    </w:p>
    <w:p w14:paraId="2C5C8258" w14:textId="3DC49F3C" w:rsidR="00AE4E72" w:rsidRDefault="005E50AA">
      <w:pPr>
        <w:spacing w:before="0" w:after="0"/>
        <w:jc w:val="left"/>
        <w:rPr>
          <w:lang w:val="en-US"/>
        </w:rPr>
      </w:pPr>
      <w:r>
        <w:rPr>
          <w:lang w:val="en-US"/>
        </w:rPr>
        <w:t>The “Show History” button is actually a toggle button that switches history mode on and off.</w:t>
      </w:r>
    </w:p>
    <w:p w14:paraId="323C6A88" w14:textId="5487B013" w:rsidR="005E50AA" w:rsidRDefault="005E50AA">
      <w:pPr>
        <w:spacing w:before="0" w:after="0"/>
        <w:jc w:val="left"/>
        <w:rPr>
          <w:lang w:val="en-US"/>
        </w:rPr>
      </w:pPr>
      <w:r>
        <w:rPr>
          <w:lang w:val="en-US"/>
        </w:rPr>
        <w:t xml:space="preserve">Messages are versioned, and a new </w:t>
      </w:r>
      <w:r w:rsidR="00423B22">
        <w:rPr>
          <w:lang w:val="en-US"/>
        </w:rPr>
        <w:t xml:space="preserve">revision is created every time you edit the message or </w:t>
      </w:r>
      <w:r w:rsidR="008D136E">
        <w:rPr>
          <w:lang w:val="en-US"/>
        </w:rPr>
        <w:t>update</w:t>
      </w:r>
      <w:r w:rsidR="00423B22">
        <w:rPr>
          <w:lang w:val="en-US"/>
        </w:rPr>
        <w:t xml:space="preserve"> its life-cycle status.</w:t>
      </w:r>
    </w:p>
    <w:p w14:paraId="3F40EC7C" w14:textId="3A297454" w:rsidR="00423B22" w:rsidRDefault="00423B22">
      <w:pPr>
        <w:spacing w:before="0" w:after="0"/>
        <w:jc w:val="left"/>
        <w:rPr>
          <w:lang w:val="en-US"/>
        </w:rPr>
      </w:pPr>
      <w:r>
        <w:rPr>
          <w:lang w:val="en-US"/>
        </w:rPr>
        <w:t xml:space="preserve">The History panel lists all the revisions of a message, including the date of the revision and the user </w:t>
      </w:r>
      <w:r w:rsidR="00D01311">
        <w:rPr>
          <w:lang w:val="en-US"/>
        </w:rPr>
        <w:t>who</w:t>
      </w:r>
      <w:r>
        <w:rPr>
          <w:lang w:val="en-US"/>
        </w:rPr>
        <w:t xml:space="preserve"> made the change:</w:t>
      </w:r>
    </w:p>
    <w:p w14:paraId="28CA88C5" w14:textId="77777777" w:rsidR="00567E82" w:rsidRDefault="00567E82">
      <w:pPr>
        <w:spacing w:before="0" w:after="0"/>
        <w:jc w:val="left"/>
        <w:rPr>
          <w:lang w:val="en-US"/>
        </w:rPr>
      </w:pPr>
    </w:p>
    <w:p w14:paraId="7CEDC681" w14:textId="014DBD8A" w:rsidR="00567E82" w:rsidRDefault="00567E82">
      <w:pPr>
        <w:spacing w:before="0" w:after="0"/>
        <w:jc w:val="left"/>
        <w:rPr>
          <w:lang w:val="en-US"/>
        </w:rPr>
      </w:pPr>
      <w:r>
        <w:rPr>
          <w:noProof/>
          <w:lang w:val="da-DK" w:eastAsia="da-DK"/>
        </w:rPr>
        <w:lastRenderedPageBreak/>
        <w:drawing>
          <wp:inline distT="0" distB="0" distL="0" distR="0" wp14:anchorId="0BE8369A" wp14:editId="020B29C3">
            <wp:extent cx="5772150" cy="3495675"/>
            <wp:effectExtent l="0" t="0" r="0" b="9525"/>
            <wp:docPr id="83" name="Billed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72150" cy="3495675"/>
                    </a:xfrm>
                    <a:prstGeom prst="rect">
                      <a:avLst/>
                    </a:prstGeom>
                    <a:noFill/>
                    <a:ln>
                      <a:noFill/>
                    </a:ln>
                  </pic:spPr>
                </pic:pic>
              </a:graphicData>
            </a:graphic>
          </wp:inline>
        </w:drawing>
      </w:r>
    </w:p>
    <w:p w14:paraId="5A2A3489" w14:textId="77777777" w:rsidR="005E50AA" w:rsidRDefault="005E50AA">
      <w:pPr>
        <w:spacing w:before="0" w:after="0"/>
        <w:jc w:val="left"/>
        <w:rPr>
          <w:lang w:val="en-US"/>
        </w:rPr>
      </w:pPr>
    </w:p>
    <w:p w14:paraId="038E706D" w14:textId="7B1C0E68" w:rsidR="00423B22" w:rsidRDefault="00423B22" w:rsidP="00423B22">
      <w:pPr>
        <w:spacing w:before="0" w:after="0"/>
        <w:jc w:val="left"/>
        <w:rPr>
          <w:lang w:val="en-US"/>
        </w:rPr>
      </w:pPr>
      <w:r>
        <w:rPr>
          <w:lang w:val="en-US"/>
        </w:rPr>
        <w:t>When you check the checkbox next to a</w:t>
      </w:r>
      <w:r w:rsidRPr="00423B22">
        <w:rPr>
          <w:lang w:val="en-US"/>
        </w:rPr>
        <w:t xml:space="preserve"> </w:t>
      </w:r>
      <w:r>
        <w:rPr>
          <w:lang w:val="en-US"/>
        </w:rPr>
        <w:t>single revision, you</w:t>
      </w:r>
      <w:r w:rsidRPr="00423B22">
        <w:rPr>
          <w:lang w:val="en-US"/>
        </w:rPr>
        <w:t xml:space="preserve"> </w:t>
      </w:r>
      <w:r>
        <w:rPr>
          <w:lang w:val="en-US"/>
        </w:rPr>
        <w:t xml:space="preserve">get to </w:t>
      </w:r>
      <w:r w:rsidRPr="00423B22">
        <w:rPr>
          <w:lang w:val="en-US"/>
        </w:rPr>
        <w:t>see the associated message data</w:t>
      </w:r>
      <w:r>
        <w:rPr>
          <w:lang w:val="en-US"/>
        </w:rPr>
        <w:t xml:space="preserve"> for that particular revision</w:t>
      </w:r>
      <w:r w:rsidRPr="00423B22">
        <w:rPr>
          <w:lang w:val="en-US"/>
        </w:rPr>
        <w:t>.</w:t>
      </w:r>
      <w:r>
        <w:rPr>
          <w:lang w:val="en-US"/>
        </w:rPr>
        <w:t xml:space="preserve"> </w:t>
      </w:r>
    </w:p>
    <w:p w14:paraId="3F120A71" w14:textId="63608C8F" w:rsidR="00423B22" w:rsidRDefault="00423B22" w:rsidP="00423B22">
      <w:pPr>
        <w:spacing w:before="0" w:after="0"/>
        <w:jc w:val="left"/>
        <w:rPr>
          <w:lang w:val="en-US"/>
        </w:rPr>
      </w:pPr>
      <w:r>
        <w:rPr>
          <w:lang w:val="en-US"/>
        </w:rPr>
        <w:t>If you c</w:t>
      </w:r>
      <w:r w:rsidRPr="00423B22">
        <w:rPr>
          <w:lang w:val="en-US"/>
        </w:rPr>
        <w:t>heck</w:t>
      </w:r>
      <w:r w:rsidR="00D01311">
        <w:rPr>
          <w:lang w:val="en-US"/>
        </w:rPr>
        <w:t>-select</w:t>
      </w:r>
      <w:r w:rsidRPr="00423B22">
        <w:rPr>
          <w:lang w:val="en-US"/>
        </w:rPr>
        <w:t xml:space="preserve"> two </w:t>
      </w:r>
      <w:r>
        <w:rPr>
          <w:lang w:val="en-US"/>
        </w:rPr>
        <w:t>revisions, you will see a comparison of the two selected revisions with color-coding to indicate changed fields, additions and deleted fields.</w:t>
      </w:r>
    </w:p>
    <w:p w14:paraId="322755C3" w14:textId="77777777" w:rsidR="00423B22" w:rsidRDefault="00423B22">
      <w:pPr>
        <w:spacing w:before="0" w:after="0"/>
        <w:jc w:val="left"/>
        <w:rPr>
          <w:lang w:val="en-US"/>
        </w:rPr>
      </w:pPr>
    </w:p>
    <w:p w14:paraId="46EA93C6" w14:textId="6EF7A44A" w:rsidR="00423B22" w:rsidRDefault="00423B22">
      <w:pPr>
        <w:spacing w:before="0" w:after="0"/>
        <w:jc w:val="left"/>
        <w:rPr>
          <w:lang w:val="en-US"/>
        </w:rPr>
      </w:pPr>
      <w:r>
        <w:rPr>
          <w:lang w:val="en-US"/>
        </w:rPr>
        <w:t xml:space="preserve">The History panel should be considered an expert </w:t>
      </w:r>
      <w:r w:rsidR="00D01311">
        <w:rPr>
          <w:lang w:val="en-US"/>
        </w:rPr>
        <w:t>function</w:t>
      </w:r>
      <w:r>
        <w:rPr>
          <w:lang w:val="en-US"/>
        </w:rPr>
        <w:t>, as the format of the data displayed for the revisions is rather technical.</w:t>
      </w:r>
    </w:p>
    <w:p w14:paraId="692864AF" w14:textId="77777777" w:rsidR="00423B22" w:rsidRDefault="00423B22">
      <w:pPr>
        <w:spacing w:before="0" w:after="0"/>
        <w:jc w:val="left"/>
        <w:rPr>
          <w:lang w:val="en-US"/>
        </w:rPr>
      </w:pPr>
    </w:p>
    <w:p w14:paraId="1E6D043F" w14:textId="77777777" w:rsidR="00567E82" w:rsidRDefault="00567E82">
      <w:pPr>
        <w:spacing w:before="0" w:after="0"/>
        <w:jc w:val="left"/>
        <w:rPr>
          <w:lang w:val="en-US"/>
        </w:rPr>
      </w:pPr>
    </w:p>
    <w:p w14:paraId="30EC13CE" w14:textId="77777777" w:rsidR="00567E82" w:rsidRDefault="00567E82">
      <w:pPr>
        <w:spacing w:before="0" w:after="0"/>
        <w:jc w:val="left"/>
        <w:rPr>
          <w:lang w:val="en-US"/>
        </w:rPr>
      </w:pPr>
    </w:p>
    <w:p w14:paraId="0DC25D13" w14:textId="638862C9" w:rsidR="00593B3E" w:rsidRDefault="00593B3E">
      <w:pPr>
        <w:spacing w:before="0" w:after="0"/>
        <w:jc w:val="left"/>
        <w:rPr>
          <w:lang w:val="en-US"/>
        </w:rPr>
      </w:pPr>
      <w:r>
        <w:rPr>
          <w:lang w:val="en-US"/>
        </w:rPr>
        <w:br w:type="page"/>
      </w:r>
    </w:p>
    <w:p w14:paraId="74795F31" w14:textId="6F45CAF7" w:rsidR="00593B3E" w:rsidRDefault="00593B3E" w:rsidP="00593B3E">
      <w:pPr>
        <w:pStyle w:val="Overskrift2"/>
        <w:rPr>
          <w:lang w:val="en-US"/>
        </w:rPr>
      </w:pPr>
      <w:r>
        <w:rPr>
          <w:lang w:val="en-US"/>
        </w:rPr>
        <w:lastRenderedPageBreak/>
        <w:t>Admin Pages</w:t>
      </w:r>
    </w:p>
    <w:p w14:paraId="7E7CF0C7" w14:textId="39A852C6" w:rsidR="00B278E7" w:rsidRDefault="00B278E7">
      <w:pPr>
        <w:spacing w:before="0" w:after="0"/>
        <w:jc w:val="left"/>
        <w:rPr>
          <w:lang w:val="en-US"/>
        </w:rPr>
      </w:pPr>
      <w:r>
        <w:rPr>
          <w:lang w:val="en-US"/>
        </w:rPr>
        <w:t xml:space="preserve">The Admin Pages are available to administrators and system administrators, and </w:t>
      </w:r>
      <w:r w:rsidR="00333234">
        <w:rPr>
          <w:lang w:val="en-US"/>
        </w:rPr>
        <w:t>cover</w:t>
      </w:r>
      <w:r>
        <w:rPr>
          <w:lang w:val="en-US"/>
        </w:rPr>
        <w:t xml:space="preserve"> pages used to manage users, mailing lists,</w:t>
      </w:r>
      <w:r w:rsidR="00333234">
        <w:rPr>
          <w:lang w:val="en-US"/>
        </w:rPr>
        <w:t xml:space="preserve"> charts, areas, categories and</w:t>
      </w:r>
      <w:r>
        <w:rPr>
          <w:lang w:val="en-US"/>
        </w:rPr>
        <w:t xml:space="preserve"> publishers:</w:t>
      </w:r>
    </w:p>
    <w:p w14:paraId="1A2DF144" w14:textId="77777777" w:rsidR="00B278E7" w:rsidRDefault="00B278E7">
      <w:pPr>
        <w:spacing w:before="0" w:after="0"/>
        <w:jc w:val="left"/>
        <w:rPr>
          <w:lang w:val="en-US"/>
        </w:rPr>
      </w:pPr>
    </w:p>
    <w:p w14:paraId="6F8D71A0" w14:textId="79430B53" w:rsidR="00B278E7" w:rsidRDefault="006C41B3">
      <w:pPr>
        <w:spacing w:before="0" w:after="0"/>
        <w:jc w:val="left"/>
        <w:rPr>
          <w:lang w:val="en-US"/>
        </w:rPr>
      </w:pPr>
      <w:r>
        <w:rPr>
          <w:noProof/>
          <w:lang w:val="da-DK" w:eastAsia="da-DK"/>
        </w:rPr>
        <w:drawing>
          <wp:inline distT="0" distB="0" distL="0" distR="0" wp14:anchorId="40A9B1EA" wp14:editId="11941700">
            <wp:extent cx="5781675" cy="2647950"/>
            <wp:effectExtent l="0" t="0" r="9525" b="0"/>
            <wp:docPr id="106" name="Billed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81675" cy="2647950"/>
                    </a:xfrm>
                    <a:prstGeom prst="rect">
                      <a:avLst/>
                    </a:prstGeom>
                    <a:noFill/>
                    <a:ln>
                      <a:noFill/>
                    </a:ln>
                  </pic:spPr>
                </pic:pic>
              </a:graphicData>
            </a:graphic>
          </wp:inline>
        </w:drawing>
      </w:r>
    </w:p>
    <w:p w14:paraId="487AF973" w14:textId="77777777" w:rsidR="00B278E7" w:rsidRDefault="00B278E7">
      <w:pPr>
        <w:spacing w:before="0" w:after="0"/>
        <w:jc w:val="left"/>
        <w:rPr>
          <w:lang w:val="en-US"/>
        </w:rPr>
      </w:pPr>
    </w:p>
    <w:p w14:paraId="0E826B40" w14:textId="05ED4FAC" w:rsidR="00B278E7" w:rsidRDefault="00333234">
      <w:pPr>
        <w:spacing w:before="0" w:after="0"/>
        <w:jc w:val="left"/>
        <w:rPr>
          <w:lang w:val="en-US"/>
        </w:rPr>
      </w:pPr>
      <w:r>
        <w:rPr>
          <w:lang w:val="en-US"/>
        </w:rPr>
        <w:t>System administrators gets access to a couple of extra pages for managing legacy integration, operations, and the underlying system settings.</w:t>
      </w:r>
    </w:p>
    <w:p w14:paraId="02B8C86B" w14:textId="64194789" w:rsidR="00333234" w:rsidRDefault="00333234">
      <w:pPr>
        <w:spacing w:before="0" w:after="0"/>
        <w:jc w:val="left"/>
        <w:rPr>
          <w:lang w:val="en-US"/>
        </w:rPr>
      </w:pPr>
      <w:r>
        <w:rPr>
          <w:lang w:val="en-US"/>
        </w:rPr>
        <w:t>Legacy integration requires the presence of a system-specific legacy module (such as a module that provides legacy integration with Danish legacy MSI and NM systems), and is thus not detailed in this manual.</w:t>
      </w:r>
    </w:p>
    <w:p w14:paraId="419213B0" w14:textId="77777777" w:rsidR="00333234" w:rsidRDefault="00333234">
      <w:pPr>
        <w:spacing w:before="0" w:after="0"/>
        <w:jc w:val="left"/>
        <w:rPr>
          <w:lang w:val="en-US"/>
        </w:rPr>
      </w:pPr>
    </w:p>
    <w:p w14:paraId="71104567" w14:textId="77777777" w:rsidR="00591B3A" w:rsidRDefault="00591B3A">
      <w:pPr>
        <w:spacing w:before="0" w:after="0"/>
        <w:jc w:val="left"/>
        <w:rPr>
          <w:lang w:val="en-US"/>
        </w:rPr>
      </w:pPr>
    </w:p>
    <w:p w14:paraId="4B282902" w14:textId="17BAB722" w:rsidR="00333234" w:rsidRPr="00591B3A" w:rsidRDefault="00591B3A" w:rsidP="00B8209E">
      <w:pPr>
        <w:pStyle w:val="Overskrift3"/>
        <w:rPr>
          <w:rStyle w:val="Kraftighenvisning"/>
        </w:rPr>
      </w:pPr>
      <w:r w:rsidRPr="00591B3A">
        <w:rPr>
          <w:rStyle w:val="Kraftighenvisning"/>
        </w:rPr>
        <w:t>Users Admin Page</w:t>
      </w:r>
    </w:p>
    <w:p w14:paraId="43365DD6" w14:textId="793C029F" w:rsidR="00591B3A" w:rsidRDefault="006B4D8E">
      <w:pPr>
        <w:spacing w:before="0" w:after="0"/>
        <w:jc w:val="left"/>
        <w:rPr>
          <w:lang w:val="en-US"/>
        </w:rPr>
      </w:pPr>
      <w:r>
        <w:rPr>
          <w:lang w:val="en-US"/>
        </w:rPr>
        <w:t>The Users Admin Page lists all registered users. As an administrator, you can add new users or edit existing users:</w:t>
      </w:r>
    </w:p>
    <w:p w14:paraId="0E3D9277" w14:textId="77777777" w:rsidR="006B4D8E" w:rsidRDefault="006B4D8E">
      <w:pPr>
        <w:spacing w:before="0" w:after="0"/>
        <w:jc w:val="left"/>
        <w:rPr>
          <w:lang w:val="en-US"/>
        </w:rPr>
      </w:pPr>
    </w:p>
    <w:p w14:paraId="18436726" w14:textId="4D631D4B" w:rsidR="00591B3A" w:rsidRDefault="00591B3A" w:rsidP="00591B3A">
      <w:pPr>
        <w:spacing w:before="0" w:after="0"/>
        <w:jc w:val="center"/>
        <w:rPr>
          <w:lang w:val="en-US"/>
        </w:rPr>
      </w:pPr>
      <w:r>
        <w:rPr>
          <w:noProof/>
          <w:lang w:val="da-DK" w:eastAsia="da-DK"/>
        </w:rPr>
        <w:drawing>
          <wp:inline distT="0" distB="0" distL="0" distR="0" wp14:anchorId="6F225EC7" wp14:editId="07C4B499">
            <wp:extent cx="4212000" cy="1872000"/>
            <wp:effectExtent l="38100" t="38100" r="93345" b="90170"/>
            <wp:docPr id="87" name="Billed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12000" cy="1872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E67A195" w14:textId="77777777" w:rsidR="00591B3A" w:rsidRDefault="00591B3A">
      <w:pPr>
        <w:spacing w:before="0" w:after="0"/>
        <w:jc w:val="left"/>
        <w:rPr>
          <w:lang w:val="en-US"/>
        </w:rPr>
      </w:pPr>
    </w:p>
    <w:p w14:paraId="6B2886B7" w14:textId="722F6203" w:rsidR="006B4D8E" w:rsidRDefault="00F872EB">
      <w:pPr>
        <w:spacing w:before="0" w:after="0"/>
        <w:jc w:val="left"/>
        <w:rPr>
          <w:lang w:val="en-US"/>
        </w:rPr>
      </w:pPr>
      <w:r>
        <w:rPr>
          <w:lang w:val="en-US"/>
        </w:rPr>
        <w:t>The dialog</w:t>
      </w:r>
      <w:r w:rsidR="008D136E">
        <w:rPr>
          <w:lang w:val="en-US"/>
        </w:rPr>
        <w:t>s</w:t>
      </w:r>
      <w:r>
        <w:rPr>
          <w:lang w:val="en-US"/>
        </w:rPr>
        <w:t xml:space="preserve"> for creating new users and editing existing users </w:t>
      </w:r>
      <w:r w:rsidR="008D136E">
        <w:rPr>
          <w:lang w:val="en-US"/>
        </w:rPr>
        <w:t>are</w:t>
      </w:r>
      <w:r>
        <w:rPr>
          <w:lang w:val="en-US"/>
        </w:rPr>
        <w:t xml:space="preserve"> a</w:t>
      </w:r>
      <w:r w:rsidR="008D136E">
        <w:rPr>
          <w:lang w:val="en-US"/>
        </w:rPr>
        <w:t>l</w:t>
      </w:r>
      <w:r>
        <w:rPr>
          <w:lang w:val="en-US"/>
        </w:rPr>
        <w:t>most identical:</w:t>
      </w:r>
    </w:p>
    <w:p w14:paraId="0CB5D029" w14:textId="77777777" w:rsidR="00F872EB" w:rsidRDefault="00F872EB">
      <w:pPr>
        <w:spacing w:before="0" w:after="0"/>
        <w:jc w:val="left"/>
        <w:rPr>
          <w:lang w:val="en-US"/>
        </w:rPr>
      </w:pPr>
    </w:p>
    <w:p w14:paraId="0CC5101F" w14:textId="47A1E504" w:rsidR="006B4D8E" w:rsidRDefault="006B4D8E" w:rsidP="00F872EB">
      <w:pPr>
        <w:spacing w:before="0" w:after="0"/>
        <w:jc w:val="center"/>
        <w:rPr>
          <w:lang w:val="en-US"/>
        </w:rPr>
      </w:pPr>
      <w:r>
        <w:rPr>
          <w:noProof/>
          <w:lang w:val="da-DK" w:eastAsia="da-DK"/>
        </w:rPr>
        <w:lastRenderedPageBreak/>
        <w:drawing>
          <wp:inline distT="0" distB="0" distL="0" distR="0" wp14:anchorId="645B06D9" wp14:editId="28DB9E99">
            <wp:extent cx="3578400" cy="3394800"/>
            <wp:effectExtent l="0" t="0" r="3175" b="0"/>
            <wp:docPr id="88" name="Billed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78400" cy="3394800"/>
                    </a:xfrm>
                    <a:prstGeom prst="rect">
                      <a:avLst/>
                    </a:prstGeom>
                    <a:noFill/>
                    <a:ln>
                      <a:noFill/>
                    </a:ln>
                  </pic:spPr>
                </pic:pic>
              </a:graphicData>
            </a:graphic>
          </wp:inline>
        </w:drawing>
      </w:r>
    </w:p>
    <w:p w14:paraId="7F082FA1" w14:textId="77777777" w:rsidR="006B4D8E" w:rsidRDefault="006B4D8E">
      <w:pPr>
        <w:spacing w:before="0" w:after="0"/>
        <w:jc w:val="left"/>
        <w:rPr>
          <w:lang w:val="en-US"/>
        </w:rPr>
      </w:pPr>
    </w:p>
    <w:p w14:paraId="78152EDA" w14:textId="77777777" w:rsidR="00F872EB" w:rsidRDefault="00F872EB">
      <w:pPr>
        <w:spacing w:before="0" w:after="0"/>
        <w:jc w:val="left"/>
        <w:rPr>
          <w:lang w:val="en-US"/>
        </w:rPr>
      </w:pPr>
      <w:r>
        <w:rPr>
          <w:lang w:val="en-US"/>
        </w:rPr>
        <w:t xml:space="preserve">The one exception is that when creating a new user, you get an extra option to send an activation e-mail to the user. </w:t>
      </w:r>
    </w:p>
    <w:p w14:paraId="273A0224" w14:textId="3AFC6DCB" w:rsidR="00F872EB" w:rsidRDefault="00F872EB">
      <w:pPr>
        <w:spacing w:before="0" w:after="0"/>
        <w:jc w:val="left"/>
        <w:rPr>
          <w:lang w:val="en-US"/>
        </w:rPr>
      </w:pPr>
      <w:r>
        <w:rPr>
          <w:lang w:val="en-US"/>
        </w:rPr>
        <w:t xml:space="preserve">Normally, the only case where you would not want an activation e-mail to be sent, is if you create a recipient for a mailing list </w:t>
      </w:r>
      <w:r w:rsidR="00254238">
        <w:rPr>
          <w:lang w:val="en-US"/>
        </w:rPr>
        <w:t>who</w:t>
      </w:r>
      <w:r>
        <w:rPr>
          <w:lang w:val="en-US"/>
        </w:rPr>
        <w:t xml:space="preserve"> never needs to log in at the MSI-NM website.</w:t>
      </w:r>
    </w:p>
    <w:p w14:paraId="414CC099" w14:textId="77777777" w:rsidR="00F872EB" w:rsidRDefault="00F872EB">
      <w:pPr>
        <w:spacing w:before="0" w:after="0"/>
        <w:jc w:val="left"/>
        <w:rPr>
          <w:lang w:val="en-US"/>
        </w:rPr>
      </w:pPr>
    </w:p>
    <w:p w14:paraId="314E01D2" w14:textId="1A601EC0" w:rsidR="00F872EB" w:rsidRDefault="00F872EB">
      <w:pPr>
        <w:spacing w:before="0" w:after="0"/>
        <w:jc w:val="left"/>
        <w:rPr>
          <w:lang w:val="en-US"/>
        </w:rPr>
      </w:pPr>
      <w:r>
        <w:rPr>
          <w:lang w:val="en-US"/>
        </w:rPr>
        <w:t xml:space="preserve">When you assign roles to a user, please respect the hierarchical nature of the roles. So, if you assign the </w:t>
      </w:r>
      <w:r w:rsidR="00254238">
        <w:rPr>
          <w:lang w:val="en-US"/>
        </w:rPr>
        <w:t>“</w:t>
      </w:r>
      <w:r>
        <w:rPr>
          <w:lang w:val="en-US"/>
        </w:rPr>
        <w:t>Admin</w:t>
      </w:r>
      <w:r w:rsidR="00254238">
        <w:rPr>
          <w:lang w:val="en-US"/>
        </w:rPr>
        <w:t>”</w:t>
      </w:r>
      <w:r>
        <w:rPr>
          <w:lang w:val="en-US"/>
        </w:rPr>
        <w:t xml:space="preserve"> role, please also assign the </w:t>
      </w:r>
      <w:r w:rsidR="00254238">
        <w:rPr>
          <w:lang w:val="en-US"/>
        </w:rPr>
        <w:t>“</w:t>
      </w:r>
      <w:r>
        <w:rPr>
          <w:lang w:val="en-US"/>
        </w:rPr>
        <w:t>Editor</w:t>
      </w:r>
      <w:r w:rsidR="00254238">
        <w:rPr>
          <w:lang w:val="en-US"/>
        </w:rPr>
        <w:t>”</w:t>
      </w:r>
      <w:r>
        <w:rPr>
          <w:lang w:val="en-US"/>
        </w:rPr>
        <w:t xml:space="preserve"> role (the </w:t>
      </w:r>
      <w:r w:rsidR="00254238">
        <w:rPr>
          <w:lang w:val="en-US"/>
        </w:rPr>
        <w:t>“</w:t>
      </w:r>
      <w:r>
        <w:rPr>
          <w:lang w:val="en-US"/>
        </w:rPr>
        <w:t>User</w:t>
      </w:r>
      <w:r w:rsidR="00254238">
        <w:rPr>
          <w:lang w:val="en-US"/>
        </w:rPr>
        <w:t>”</w:t>
      </w:r>
      <w:r>
        <w:rPr>
          <w:lang w:val="en-US"/>
        </w:rPr>
        <w:t xml:space="preserve"> role is mandatory), and so forth.</w:t>
      </w:r>
    </w:p>
    <w:p w14:paraId="171A5BC8" w14:textId="77777777" w:rsidR="00F872EB" w:rsidRDefault="00F872EB">
      <w:pPr>
        <w:spacing w:before="0" w:after="0"/>
        <w:jc w:val="left"/>
        <w:rPr>
          <w:lang w:val="en-US"/>
        </w:rPr>
      </w:pPr>
    </w:p>
    <w:p w14:paraId="014DDCF7" w14:textId="77777777" w:rsidR="00C93612" w:rsidRDefault="00C93612">
      <w:pPr>
        <w:spacing w:before="0" w:after="0"/>
        <w:jc w:val="left"/>
        <w:rPr>
          <w:lang w:val="en-US"/>
        </w:rPr>
      </w:pPr>
    </w:p>
    <w:p w14:paraId="2B994F15" w14:textId="7A446099" w:rsidR="006A2A1F" w:rsidRPr="00591B3A" w:rsidRDefault="006A2A1F" w:rsidP="00B8209E">
      <w:pPr>
        <w:pStyle w:val="Overskrift3"/>
        <w:rPr>
          <w:rStyle w:val="Kraftighenvisning"/>
        </w:rPr>
      </w:pPr>
      <w:r>
        <w:rPr>
          <w:rStyle w:val="Kraftighenvisning"/>
        </w:rPr>
        <w:t>Mailing Lists</w:t>
      </w:r>
      <w:r w:rsidRPr="00591B3A">
        <w:rPr>
          <w:rStyle w:val="Kraftighenvisning"/>
        </w:rPr>
        <w:t xml:space="preserve"> Admin Page</w:t>
      </w:r>
      <w:r>
        <w:rPr>
          <w:rStyle w:val="Kraftighenvisning"/>
        </w:rPr>
        <w:tab/>
      </w:r>
    </w:p>
    <w:p w14:paraId="337BAA3A" w14:textId="00A730CC" w:rsidR="006A2A1F" w:rsidRDefault="006A2A1F" w:rsidP="006A2A1F">
      <w:pPr>
        <w:spacing w:before="0" w:after="0"/>
        <w:jc w:val="left"/>
        <w:rPr>
          <w:lang w:val="en-US"/>
        </w:rPr>
      </w:pPr>
      <w:r>
        <w:rPr>
          <w:lang w:val="en-US"/>
        </w:rPr>
        <w:t>As described in previous sections, mailing lists are created from the Search Menu on the Search Page, and users can manage their own subscription from the Users Menu available in the Top Menu.</w:t>
      </w:r>
    </w:p>
    <w:p w14:paraId="74887600" w14:textId="77777777" w:rsidR="00254238" w:rsidRDefault="00254238" w:rsidP="006A2A1F">
      <w:pPr>
        <w:spacing w:before="0" w:after="0"/>
        <w:jc w:val="left"/>
        <w:rPr>
          <w:lang w:val="en-US"/>
        </w:rPr>
      </w:pPr>
    </w:p>
    <w:p w14:paraId="0F4BC031" w14:textId="1C8C93EA" w:rsidR="006A2A1F" w:rsidRDefault="006A2A1F" w:rsidP="006A2A1F">
      <w:pPr>
        <w:spacing w:before="0" w:after="0"/>
        <w:jc w:val="left"/>
        <w:rPr>
          <w:lang w:val="en-US"/>
        </w:rPr>
      </w:pPr>
      <w:r>
        <w:rPr>
          <w:lang w:val="en-US"/>
        </w:rPr>
        <w:t>The Mailing Lists Admin Page lists all mailing lists along with their type, filters and recipients.</w:t>
      </w:r>
    </w:p>
    <w:p w14:paraId="6C8A9BEC" w14:textId="77777777" w:rsidR="006A2A1F" w:rsidRDefault="006A2A1F" w:rsidP="006A2A1F">
      <w:pPr>
        <w:spacing w:before="0" w:after="0"/>
        <w:jc w:val="left"/>
        <w:rPr>
          <w:lang w:val="en-US"/>
        </w:rPr>
      </w:pPr>
    </w:p>
    <w:p w14:paraId="58133021" w14:textId="78D018B6" w:rsidR="006A2A1F" w:rsidRDefault="001D0E18" w:rsidP="001D0E18">
      <w:pPr>
        <w:spacing w:before="0" w:after="0"/>
        <w:jc w:val="center"/>
        <w:rPr>
          <w:lang w:val="en-US"/>
        </w:rPr>
      </w:pPr>
      <w:r>
        <w:rPr>
          <w:noProof/>
          <w:lang w:val="da-DK" w:eastAsia="da-DK"/>
        </w:rPr>
        <w:lastRenderedPageBreak/>
        <w:drawing>
          <wp:inline distT="0" distB="0" distL="0" distR="0" wp14:anchorId="2F0B4DBF" wp14:editId="3290C5BF">
            <wp:extent cx="4640400" cy="2656800"/>
            <wp:effectExtent l="38100" t="38100" r="103505" b="86995"/>
            <wp:docPr id="89" name="Billed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40400" cy="26568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9695DE9" w14:textId="77777777" w:rsidR="006A2A1F" w:rsidRDefault="006A2A1F" w:rsidP="006A2A1F">
      <w:pPr>
        <w:spacing w:before="0" w:after="0"/>
        <w:jc w:val="left"/>
        <w:rPr>
          <w:lang w:val="en-US"/>
        </w:rPr>
      </w:pPr>
    </w:p>
    <w:p w14:paraId="52AD97A0" w14:textId="3223DE6E" w:rsidR="002C11CF" w:rsidRDefault="002C11CF" w:rsidP="006A2A1F">
      <w:pPr>
        <w:spacing w:before="0" w:after="0"/>
        <w:jc w:val="left"/>
        <w:rPr>
          <w:lang w:val="en-US"/>
        </w:rPr>
      </w:pPr>
      <w:r>
        <w:rPr>
          <w:lang w:val="en-US"/>
        </w:rPr>
        <w:t xml:space="preserve">As an administrator you can delete mailing lists and manage the list of subscribers </w:t>
      </w:r>
      <w:r w:rsidR="00F20B9A">
        <w:rPr>
          <w:lang w:val="en-US"/>
        </w:rPr>
        <w:t xml:space="preserve">using the action icons next </w:t>
      </w:r>
      <w:r w:rsidR="008D136E">
        <w:rPr>
          <w:lang w:val="en-US"/>
        </w:rPr>
        <w:t>to</w:t>
      </w:r>
      <w:r w:rsidR="00F20B9A">
        <w:rPr>
          <w:lang w:val="en-US"/>
        </w:rPr>
        <w:t xml:space="preserve"> the mailing lists.</w:t>
      </w:r>
    </w:p>
    <w:p w14:paraId="2C827632" w14:textId="77777777" w:rsidR="002C11CF" w:rsidRDefault="002C11CF" w:rsidP="006A2A1F">
      <w:pPr>
        <w:spacing w:before="0" w:after="0"/>
        <w:jc w:val="left"/>
        <w:rPr>
          <w:lang w:val="en-US"/>
        </w:rPr>
      </w:pPr>
    </w:p>
    <w:p w14:paraId="655F739A" w14:textId="45263054" w:rsidR="002C11CF" w:rsidRDefault="002C11CF" w:rsidP="006A2A1F">
      <w:pPr>
        <w:spacing w:before="0" w:after="0"/>
        <w:jc w:val="left"/>
        <w:rPr>
          <w:lang w:val="en-US"/>
        </w:rPr>
      </w:pPr>
      <w:r>
        <w:rPr>
          <w:lang w:val="en-US"/>
        </w:rPr>
        <w:t>So, for example, when the NAVTEX publisher is enabled, there will automatically be created a mailing list of type Navtex for each of the transmitters configured (Baltico and Rogaland in the example above). Your task as an administrator will be to add recipients to these mailing lists, by first creating a valid user (see previous section), and the adding the user as a recipient to the mailing list on the Mailing Lists Admin Page:</w:t>
      </w:r>
    </w:p>
    <w:p w14:paraId="1621B535" w14:textId="77777777" w:rsidR="002C11CF" w:rsidRDefault="002C11CF" w:rsidP="006A2A1F">
      <w:pPr>
        <w:spacing w:before="0" w:after="0"/>
        <w:jc w:val="left"/>
        <w:rPr>
          <w:lang w:val="en-US"/>
        </w:rPr>
      </w:pPr>
    </w:p>
    <w:p w14:paraId="6518E7B2" w14:textId="0A92CE71" w:rsidR="002C11CF" w:rsidRDefault="002C11CF" w:rsidP="00C93612">
      <w:pPr>
        <w:spacing w:before="0" w:after="0"/>
        <w:jc w:val="center"/>
        <w:rPr>
          <w:lang w:val="en-US"/>
        </w:rPr>
      </w:pPr>
      <w:r>
        <w:rPr>
          <w:noProof/>
          <w:lang w:val="da-DK" w:eastAsia="da-DK"/>
        </w:rPr>
        <w:drawing>
          <wp:inline distT="0" distB="0" distL="0" distR="0" wp14:anchorId="1BE7494F" wp14:editId="26F02245">
            <wp:extent cx="3513600" cy="2311200"/>
            <wp:effectExtent l="0" t="0" r="0" b="0"/>
            <wp:docPr id="90" name="Billed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13600" cy="2311200"/>
                    </a:xfrm>
                    <a:prstGeom prst="rect">
                      <a:avLst/>
                    </a:prstGeom>
                    <a:noFill/>
                    <a:ln>
                      <a:noFill/>
                    </a:ln>
                  </pic:spPr>
                </pic:pic>
              </a:graphicData>
            </a:graphic>
          </wp:inline>
        </w:drawing>
      </w:r>
    </w:p>
    <w:p w14:paraId="602CC30F" w14:textId="77777777" w:rsidR="00C93612" w:rsidRDefault="00C93612" w:rsidP="00C93612">
      <w:pPr>
        <w:spacing w:before="0" w:after="0"/>
        <w:jc w:val="left"/>
        <w:rPr>
          <w:lang w:val="en-US"/>
        </w:rPr>
      </w:pPr>
    </w:p>
    <w:p w14:paraId="304403D9" w14:textId="77777777" w:rsidR="00C93612" w:rsidRDefault="00C93612" w:rsidP="00C93612">
      <w:pPr>
        <w:spacing w:before="0" w:after="0"/>
        <w:jc w:val="left"/>
        <w:rPr>
          <w:lang w:val="en-US"/>
        </w:rPr>
      </w:pPr>
    </w:p>
    <w:p w14:paraId="3C5456CD" w14:textId="4CCB84D9" w:rsidR="00C93612" w:rsidRPr="00591B3A" w:rsidRDefault="0026589C" w:rsidP="00B8209E">
      <w:pPr>
        <w:pStyle w:val="Overskrift3"/>
        <w:rPr>
          <w:rStyle w:val="Kraftighenvisning"/>
        </w:rPr>
      </w:pPr>
      <w:r>
        <w:rPr>
          <w:rStyle w:val="Kraftighenvisning"/>
        </w:rPr>
        <w:t>Charts</w:t>
      </w:r>
      <w:r w:rsidR="00C93612" w:rsidRPr="00591B3A">
        <w:rPr>
          <w:rStyle w:val="Kraftighenvisning"/>
        </w:rPr>
        <w:t xml:space="preserve"> Admin Page</w:t>
      </w:r>
    </w:p>
    <w:p w14:paraId="6130D059" w14:textId="1B81FE2F" w:rsidR="00C93612" w:rsidRDefault="008B0D9D" w:rsidP="006A2A1F">
      <w:pPr>
        <w:spacing w:before="0" w:after="0"/>
        <w:jc w:val="left"/>
        <w:rPr>
          <w:lang w:val="en-US"/>
        </w:rPr>
      </w:pPr>
      <w:r>
        <w:rPr>
          <w:lang w:val="en-US"/>
        </w:rPr>
        <w:t>Messages can be associated with a list of sea charts in the Message Editor, and message search results can be filtered by charts.</w:t>
      </w:r>
    </w:p>
    <w:p w14:paraId="650121F4" w14:textId="3E554406" w:rsidR="008B0D9D" w:rsidRDefault="008B0D9D" w:rsidP="006A2A1F">
      <w:pPr>
        <w:spacing w:before="0" w:after="0"/>
        <w:jc w:val="left"/>
        <w:rPr>
          <w:lang w:val="en-US"/>
        </w:rPr>
      </w:pPr>
      <w:r>
        <w:rPr>
          <w:lang w:val="en-US"/>
        </w:rPr>
        <w:t>The charts are managed on the Charts Admin Page, where the administrator can add, edit and delete char</w:t>
      </w:r>
      <w:r w:rsidR="00724C08">
        <w:rPr>
          <w:lang w:val="en-US"/>
        </w:rPr>
        <w:t>t</w:t>
      </w:r>
      <w:r>
        <w:rPr>
          <w:lang w:val="en-US"/>
        </w:rPr>
        <w:t>s.</w:t>
      </w:r>
    </w:p>
    <w:p w14:paraId="0D1651B1" w14:textId="77777777" w:rsidR="008B0D9D" w:rsidRDefault="008B0D9D" w:rsidP="006A2A1F">
      <w:pPr>
        <w:spacing w:before="0" w:after="0"/>
        <w:jc w:val="left"/>
        <w:rPr>
          <w:lang w:val="en-US"/>
        </w:rPr>
      </w:pPr>
    </w:p>
    <w:p w14:paraId="28B5C3FF" w14:textId="427BFD40" w:rsidR="00C93612" w:rsidRDefault="00946958" w:rsidP="00773E8E">
      <w:pPr>
        <w:spacing w:before="0" w:after="0"/>
        <w:jc w:val="center"/>
        <w:rPr>
          <w:lang w:val="en-US"/>
        </w:rPr>
      </w:pPr>
      <w:r>
        <w:rPr>
          <w:noProof/>
          <w:lang w:val="da-DK" w:eastAsia="da-DK"/>
        </w:rPr>
        <w:lastRenderedPageBreak/>
        <w:drawing>
          <wp:inline distT="0" distB="0" distL="0" distR="0" wp14:anchorId="06B25822" wp14:editId="00B62DCD">
            <wp:extent cx="3470400" cy="2512800"/>
            <wp:effectExtent l="38100" t="38100" r="92075" b="97155"/>
            <wp:docPr id="93" name="Billed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70400" cy="25128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FA342E5" w14:textId="77777777" w:rsidR="00773E8E" w:rsidRDefault="00773E8E" w:rsidP="006A2A1F">
      <w:pPr>
        <w:spacing w:before="0" w:after="0"/>
        <w:jc w:val="left"/>
        <w:rPr>
          <w:lang w:val="en-US"/>
        </w:rPr>
      </w:pPr>
    </w:p>
    <w:p w14:paraId="2C48B1B8" w14:textId="4DCBFAC0" w:rsidR="008B0D9D" w:rsidRDefault="008B0D9D" w:rsidP="006A2A1F">
      <w:pPr>
        <w:spacing w:before="0" w:after="0"/>
        <w:jc w:val="left"/>
        <w:rPr>
          <w:lang w:val="en-US"/>
        </w:rPr>
      </w:pPr>
      <w:r>
        <w:rPr>
          <w:lang w:val="en-US"/>
        </w:rPr>
        <w:t xml:space="preserve">The charts are mainly defined by their regional chart number and international number. However, </w:t>
      </w:r>
      <w:r w:rsidR="00254238">
        <w:rPr>
          <w:lang w:val="en-US"/>
        </w:rPr>
        <w:t>you may also specify</w:t>
      </w:r>
      <w:r>
        <w:rPr>
          <w:lang w:val="en-US"/>
        </w:rPr>
        <w:t xml:space="preserve"> </w:t>
      </w:r>
      <w:r w:rsidR="00254238">
        <w:rPr>
          <w:lang w:val="en-US"/>
        </w:rPr>
        <w:t xml:space="preserve">the </w:t>
      </w:r>
      <w:r>
        <w:rPr>
          <w:lang w:val="en-US"/>
        </w:rPr>
        <w:t>scale and geographical extent</w:t>
      </w:r>
      <w:r w:rsidR="00254238">
        <w:rPr>
          <w:lang w:val="en-US"/>
        </w:rPr>
        <w:t xml:space="preserve"> of the charts</w:t>
      </w:r>
      <w:r>
        <w:rPr>
          <w:lang w:val="en-US"/>
        </w:rPr>
        <w:t>:</w:t>
      </w:r>
    </w:p>
    <w:p w14:paraId="7BD69F14" w14:textId="77777777" w:rsidR="008B0D9D" w:rsidRDefault="008B0D9D" w:rsidP="006A2A1F">
      <w:pPr>
        <w:spacing w:before="0" w:after="0"/>
        <w:jc w:val="left"/>
        <w:rPr>
          <w:lang w:val="en-US"/>
        </w:rPr>
      </w:pPr>
    </w:p>
    <w:p w14:paraId="4FE27652" w14:textId="6A52D6C3" w:rsidR="00773E8E" w:rsidRDefault="00773E8E" w:rsidP="00773E8E">
      <w:pPr>
        <w:spacing w:before="0" w:after="0"/>
        <w:jc w:val="center"/>
        <w:rPr>
          <w:lang w:val="en-US"/>
        </w:rPr>
      </w:pPr>
      <w:r>
        <w:rPr>
          <w:noProof/>
          <w:lang w:val="da-DK" w:eastAsia="da-DK"/>
        </w:rPr>
        <w:drawing>
          <wp:inline distT="0" distB="0" distL="0" distR="0" wp14:anchorId="02B83053" wp14:editId="048DCBBE">
            <wp:extent cx="3564000" cy="3844800"/>
            <wp:effectExtent l="0" t="0" r="0" b="3810"/>
            <wp:docPr id="92" name="Billed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64000" cy="3844800"/>
                    </a:xfrm>
                    <a:prstGeom prst="rect">
                      <a:avLst/>
                    </a:prstGeom>
                    <a:noFill/>
                    <a:ln>
                      <a:noFill/>
                    </a:ln>
                  </pic:spPr>
                </pic:pic>
              </a:graphicData>
            </a:graphic>
          </wp:inline>
        </w:drawing>
      </w:r>
    </w:p>
    <w:p w14:paraId="0705D999" w14:textId="77777777" w:rsidR="00773E8E" w:rsidRDefault="00773E8E" w:rsidP="006A2A1F">
      <w:pPr>
        <w:spacing w:before="0" w:after="0"/>
        <w:jc w:val="left"/>
        <w:rPr>
          <w:lang w:val="en-US"/>
        </w:rPr>
      </w:pPr>
    </w:p>
    <w:p w14:paraId="63385252" w14:textId="40B1B288" w:rsidR="008B0D9D" w:rsidRDefault="008B0D9D" w:rsidP="006A2A1F">
      <w:pPr>
        <w:spacing w:before="0" w:after="0"/>
        <w:jc w:val="left"/>
        <w:rPr>
          <w:lang w:val="en-US"/>
        </w:rPr>
      </w:pPr>
      <w:r>
        <w:rPr>
          <w:lang w:val="en-US"/>
        </w:rPr>
        <w:t xml:space="preserve">If these fields are filled out, then it becomes very easy to determine which charts should be assigned to message in the Message Editor, since this can be computed from the </w:t>
      </w:r>
      <w:r w:rsidR="00007980">
        <w:rPr>
          <w:lang w:val="en-US"/>
        </w:rPr>
        <w:t xml:space="preserve">geographical </w:t>
      </w:r>
      <w:r>
        <w:rPr>
          <w:lang w:val="en-US"/>
        </w:rPr>
        <w:t xml:space="preserve">locations </w:t>
      </w:r>
      <w:r w:rsidR="00007980">
        <w:rPr>
          <w:lang w:val="en-US"/>
        </w:rPr>
        <w:t>specified for</w:t>
      </w:r>
      <w:r>
        <w:rPr>
          <w:lang w:val="en-US"/>
        </w:rPr>
        <w:t xml:space="preserve"> the message.</w:t>
      </w:r>
      <w:r w:rsidR="0030177D">
        <w:rPr>
          <w:lang w:val="en-US"/>
        </w:rPr>
        <w:t xml:space="preserve"> </w:t>
      </w:r>
      <w:r w:rsidR="008D136E">
        <w:rPr>
          <w:lang w:val="en-US"/>
        </w:rPr>
        <w:t>Furthermore</w:t>
      </w:r>
      <w:r w:rsidR="0030177D">
        <w:rPr>
          <w:lang w:val="en-US"/>
        </w:rPr>
        <w:t>, the charts can be sorted with the highest resolution chart taking precedence.</w:t>
      </w:r>
    </w:p>
    <w:p w14:paraId="02BB0B14" w14:textId="77777777" w:rsidR="008B0D9D" w:rsidRDefault="008B0D9D" w:rsidP="006A2A1F">
      <w:pPr>
        <w:spacing w:before="0" w:after="0"/>
        <w:jc w:val="left"/>
        <w:rPr>
          <w:lang w:val="en-US"/>
        </w:rPr>
      </w:pPr>
    </w:p>
    <w:p w14:paraId="7FC05517" w14:textId="77777777" w:rsidR="000F7870" w:rsidRDefault="000F7870" w:rsidP="000F7870">
      <w:pPr>
        <w:spacing w:before="0" w:after="0"/>
        <w:jc w:val="left"/>
        <w:rPr>
          <w:lang w:val="en-US"/>
        </w:rPr>
      </w:pPr>
    </w:p>
    <w:p w14:paraId="108D4087" w14:textId="116AAFED" w:rsidR="000F7870" w:rsidRPr="00591B3A" w:rsidRDefault="000F7870" w:rsidP="00B8209E">
      <w:pPr>
        <w:pStyle w:val="Overskrift3"/>
        <w:rPr>
          <w:rStyle w:val="Kraftighenvisning"/>
        </w:rPr>
      </w:pPr>
      <w:r>
        <w:rPr>
          <w:rStyle w:val="Kraftighenvisning"/>
        </w:rPr>
        <w:lastRenderedPageBreak/>
        <w:t>Areas</w:t>
      </w:r>
      <w:r w:rsidRPr="00591B3A">
        <w:rPr>
          <w:rStyle w:val="Kraftighenvisning"/>
        </w:rPr>
        <w:t xml:space="preserve"> Admin Page</w:t>
      </w:r>
    </w:p>
    <w:p w14:paraId="15F1478C" w14:textId="767483B9" w:rsidR="000F7870" w:rsidRDefault="000F7870" w:rsidP="000F7870">
      <w:pPr>
        <w:spacing w:before="0" w:after="0"/>
        <w:jc w:val="left"/>
        <w:rPr>
          <w:lang w:val="en-US"/>
        </w:rPr>
      </w:pPr>
      <w:r>
        <w:rPr>
          <w:lang w:val="en-US"/>
        </w:rPr>
        <w:t xml:space="preserve">Messages </w:t>
      </w:r>
      <w:r w:rsidR="00724C08">
        <w:rPr>
          <w:lang w:val="en-US"/>
        </w:rPr>
        <w:t>must</w:t>
      </w:r>
      <w:r>
        <w:rPr>
          <w:lang w:val="en-US"/>
        </w:rPr>
        <w:t xml:space="preserve"> be associated with </w:t>
      </w:r>
      <w:r w:rsidR="00724C08">
        <w:rPr>
          <w:lang w:val="en-US"/>
        </w:rPr>
        <w:t>an area</w:t>
      </w:r>
      <w:r>
        <w:rPr>
          <w:lang w:val="en-US"/>
        </w:rPr>
        <w:t xml:space="preserve"> in the Message Editor, and message search results can be filtered by </w:t>
      </w:r>
      <w:r w:rsidR="00724C08">
        <w:rPr>
          <w:lang w:val="en-US"/>
        </w:rPr>
        <w:t>areas</w:t>
      </w:r>
      <w:r>
        <w:rPr>
          <w:lang w:val="en-US"/>
        </w:rPr>
        <w:t>.</w:t>
      </w:r>
    </w:p>
    <w:p w14:paraId="681F5F43" w14:textId="36DD0EDA" w:rsidR="00724C08" w:rsidRDefault="00724C08" w:rsidP="00724C08">
      <w:pPr>
        <w:spacing w:before="0" w:after="0"/>
        <w:jc w:val="left"/>
        <w:rPr>
          <w:lang w:val="en-US"/>
        </w:rPr>
      </w:pPr>
      <w:r>
        <w:rPr>
          <w:lang w:val="en-US"/>
        </w:rPr>
        <w:t xml:space="preserve">The </w:t>
      </w:r>
      <w:r w:rsidR="00A95F9F">
        <w:rPr>
          <w:lang w:val="en-US"/>
        </w:rPr>
        <w:t>areas</w:t>
      </w:r>
      <w:r>
        <w:rPr>
          <w:lang w:val="en-US"/>
        </w:rPr>
        <w:t xml:space="preserve"> are managed on the </w:t>
      </w:r>
      <w:r w:rsidR="00A95F9F">
        <w:rPr>
          <w:lang w:val="en-US"/>
        </w:rPr>
        <w:t>Areas</w:t>
      </w:r>
      <w:r>
        <w:rPr>
          <w:lang w:val="en-US"/>
        </w:rPr>
        <w:t xml:space="preserve"> Admin Page, where the administrator can add, edit and delete </w:t>
      </w:r>
      <w:r w:rsidR="00A95F9F">
        <w:rPr>
          <w:lang w:val="en-US"/>
        </w:rPr>
        <w:t>areas</w:t>
      </w:r>
      <w:r>
        <w:rPr>
          <w:lang w:val="en-US"/>
        </w:rPr>
        <w:t>.</w:t>
      </w:r>
    </w:p>
    <w:p w14:paraId="24E289DE" w14:textId="77777777" w:rsidR="0030177D" w:rsidRDefault="0030177D" w:rsidP="006A2A1F">
      <w:pPr>
        <w:spacing w:before="0" w:after="0"/>
        <w:jc w:val="left"/>
        <w:rPr>
          <w:lang w:val="en-US"/>
        </w:rPr>
      </w:pPr>
    </w:p>
    <w:p w14:paraId="21CFD999" w14:textId="365B10AE" w:rsidR="0030177D" w:rsidRDefault="00724C08" w:rsidP="00724C08">
      <w:pPr>
        <w:spacing w:before="0" w:after="0"/>
        <w:jc w:val="center"/>
        <w:rPr>
          <w:lang w:val="en-US"/>
        </w:rPr>
      </w:pPr>
      <w:r>
        <w:rPr>
          <w:noProof/>
          <w:lang w:val="da-DK" w:eastAsia="da-DK"/>
        </w:rPr>
        <w:drawing>
          <wp:inline distT="0" distB="0" distL="0" distR="0" wp14:anchorId="47C7EB71" wp14:editId="68C4ED92">
            <wp:extent cx="4914000" cy="3625200"/>
            <wp:effectExtent l="38100" t="38100" r="96520" b="90170"/>
            <wp:docPr id="94" name="Bille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14000" cy="36252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4EBC986" w14:textId="77777777" w:rsidR="000F7870" w:rsidRDefault="000F7870" w:rsidP="006A2A1F">
      <w:pPr>
        <w:spacing w:before="0" w:after="0"/>
        <w:jc w:val="left"/>
        <w:rPr>
          <w:lang w:val="en-US"/>
        </w:rPr>
      </w:pPr>
    </w:p>
    <w:p w14:paraId="16967950" w14:textId="23F30BB0" w:rsidR="00724C08" w:rsidRDefault="001734B2" w:rsidP="006A2A1F">
      <w:pPr>
        <w:spacing w:before="0" w:after="0"/>
        <w:jc w:val="left"/>
        <w:rPr>
          <w:lang w:val="en-US"/>
        </w:rPr>
      </w:pPr>
      <w:r>
        <w:rPr>
          <w:lang w:val="en-US"/>
        </w:rPr>
        <w:t>The area tree can be arbitrarily nested, and the ordering of the areas with the same parent area will affect the area sorting on the Search page.</w:t>
      </w:r>
    </w:p>
    <w:p w14:paraId="284EC1EA" w14:textId="77777777" w:rsidR="001734B2" w:rsidRDefault="001734B2" w:rsidP="006A2A1F">
      <w:pPr>
        <w:spacing w:before="0" w:after="0"/>
        <w:jc w:val="left"/>
        <w:rPr>
          <w:lang w:val="en-US"/>
        </w:rPr>
      </w:pPr>
    </w:p>
    <w:p w14:paraId="63F729B6" w14:textId="2F5D90E7" w:rsidR="001734B2" w:rsidRDefault="001734B2" w:rsidP="006A2A1F">
      <w:pPr>
        <w:spacing w:before="0" w:after="0"/>
        <w:jc w:val="left"/>
        <w:rPr>
          <w:lang w:val="en-US"/>
        </w:rPr>
      </w:pPr>
      <w:r>
        <w:rPr>
          <w:lang w:val="en-US"/>
        </w:rPr>
        <w:t>An existing area is edited by selecting it in the area tree, and the</w:t>
      </w:r>
      <w:r w:rsidR="004A3AAD">
        <w:rPr>
          <w:lang w:val="en-US"/>
        </w:rPr>
        <w:t>n</w:t>
      </w:r>
      <w:r>
        <w:rPr>
          <w:lang w:val="en-US"/>
        </w:rPr>
        <w:t xml:space="preserve"> edit </w:t>
      </w:r>
      <w:r w:rsidR="004A3AAD">
        <w:rPr>
          <w:lang w:val="en-US"/>
        </w:rPr>
        <w:t>the details</w:t>
      </w:r>
      <w:r>
        <w:rPr>
          <w:lang w:val="en-US"/>
        </w:rPr>
        <w:t xml:space="preserve"> in the right-hand editor.</w:t>
      </w:r>
    </w:p>
    <w:p w14:paraId="70720526" w14:textId="3186D529" w:rsidR="001734B2" w:rsidRDefault="001734B2" w:rsidP="006A2A1F">
      <w:pPr>
        <w:spacing w:before="0" w:after="0"/>
        <w:jc w:val="left"/>
        <w:rPr>
          <w:lang w:val="en-US"/>
        </w:rPr>
      </w:pPr>
      <w:r>
        <w:rPr>
          <w:lang w:val="en-US"/>
        </w:rPr>
        <w:t>A new area is added by first selecting the parent area, and then clicking the “Add” button, whereby a blank unsaved template area will be created under the selected parent.</w:t>
      </w:r>
    </w:p>
    <w:p w14:paraId="003C1CEC" w14:textId="77777777" w:rsidR="001734B2" w:rsidRDefault="001734B2" w:rsidP="006A2A1F">
      <w:pPr>
        <w:spacing w:before="0" w:after="0"/>
        <w:jc w:val="left"/>
        <w:rPr>
          <w:lang w:val="en-US"/>
        </w:rPr>
      </w:pPr>
    </w:p>
    <w:p w14:paraId="3476585B" w14:textId="77B10B53" w:rsidR="001734B2" w:rsidRDefault="001734B2" w:rsidP="006A2A1F">
      <w:pPr>
        <w:spacing w:before="0" w:after="0"/>
        <w:jc w:val="left"/>
        <w:rPr>
          <w:lang w:val="en-US"/>
        </w:rPr>
      </w:pPr>
      <w:r>
        <w:rPr>
          <w:lang w:val="en-US"/>
        </w:rPr>
        <w:t xml:space="preserve">In the area editor you fill out the localizable name of the area, a sort key, and optionally define the geographical locations associated with the area. </w:t>
      </w:r>
    </w:p>
    <w:p w14:paraId="20B0302D" w14:textId="77777777" w:rsidR="00E0503B" w:rsidRDefault="00E0503B" w:rsidP="006A2A1F">
      <w:pPr>
        <w:spacing w:before="0" w:after="0"/>
        <w:jc w:val="left"/>
        <w:rPr>
          <w:lang w:val="en-US"/>
        </w:rPr>
      </w:pPr>
    </w:p>
    <w:p w14:paraId="4E050467" w14:textId="6BB3B3DB" w:rsidR="001734B2" w:rsidRDefault="001734B2" w:rsidP="006A2A1F">
      <w:pPr>
        <w:spacing w:before="0" w:after="0"/>
        <w:jc w:val="left"/>
        <w:rPr>
          <w:lang w:val="en-US"/>
        </w:rPr>
      </w:pPr>
      <w:r>
        <w:rPr>
          <w:lang w:val="en-US"/>
        </w:rPr>
        <w:t xml:space="preserve">The “Edit Locations” button will open the Location Editor detailed in a previous section. If the locations have </w:t>
      </w:r>
      <w:r w:rsidR="004A3AAD">
        <w:rPr>
          <w:lang w:val="en-US"/>
        </w:rPr>
        <w:t xml:space="preserve">been </w:t>
      </w:r>
      <w:r>
        <w:rPr>
          <w:lang w:val="en-US"/>
        </w:rPr>
        <w:t>defined for an area, you can subsequently easily copy these to a</w:t>
      </w:r>
      <w:r w:rsidR="004A3AAD">
        <w:rPr>
          <w:lang w:val="en-US"/>
        </w:rPr>
        <w:t xml:space="preserve"> message in the Message Editor -</w:t>
      </w:r>
      <w:r>
        <w:rPr>
          <w:lang w:val="en-US"/>
        </w:rPr>
        <w:t xml:space="preserve"> a usef</w:t>
      </w:r>
      <w:r w:rsidR="004A3AAD">
        <w:rPr>
          <w:lang w:val="en-US"/>
        </w:rPr>
        <w:t>ul feature for, say,</w:t>
      </w:r>
      <w:r>
        <w:rPr>
          <w:lang w:val="en-US"/>
        </w:rPr>
        <w:t xml:space="preserve"> firing exercises, where the area is well-defined.</w:t>
      </w:r>
    </w:p>
    <w:p w14:paraId="5167706F" w14:textId="77777777" w:rsidR="001734B2" w:rsidRDefault="001734B2" w:rsidP="006A2A1F">
      <w:pPr>
        <w:spacing w:before="0" w:after="0"/>
        <w:jc w:val="left"/>
        <w:rPr>
          <w:lang w:val="en-US"/>
        </w:rPr>
      </w:pPr>
    </w:p>
    <w:p w14:paraId="6C37638D" w14:textId="10987CDE" w:rsidR="001734B2" w:rsidRDefault="00E0503B" w:rsidP="006A2A1F">
      <w:pPr>
        <w:spacing w:before="0" w:after="0"/>
        <w:jc w:val="left"/>
        <w:rPr>
          <w:lang w:val="en-US"/>
        </w:rPr>
      </w:pPr>
      <w:r>
        <w:rPr>
          <w:lang w:val="en-US"/>
        </w:rPr>
        <w:t xml:space="preserve">The sorting key is uses to sort areas with the same parent area, i.e. sibling areas. </w:t>
      </w:r>
      <w:r w:rsidR="001734B2">
        <w:rPr>
          <w:lang w:val="en-US"/>
        </w:rPr>
        <w:t>You can use dra</w:t>
      </w:r>
      <w:r>
        <w:rPr>
          <w:lang w:val="en-US"/>
        </w:rPr>
        <w:t>g-and-drop to move areas from one parent area to another parent area.</w:t>
      </w:r>
    </w:p>
    <w:p w14:paraId="25B8C216" w14:textId="77777777" w:rsidR="00724C08" w:rsidRDefault="00724C08" w:rsidP="006A2A1F">
      <w:pPr>
        <w:spacing w:before="0" w:after="0"/>
        <w:jc w:val="left"/>
        <w:rPr>
          <w:lang w:val="en-US"/>
        </w:rPr>
      </w:pPr>
    </w:p>
    <w:p w14:paraId="44FAF9A2" w14:textId="2B6345E6" w:rsidR="00E0503B" w:rsidRDefault="00E0503B" w:rsidP="006A2A1F">
      <w:pPr>
        <w:spacing w:before="0" w:after="0"/>
        <w:jc w:val="left"/>
        <w:rPr>
          <w:lang w:val="en-US"/>
        </w:rPr>
      </w:pPr>
      <w:r>
        <w:rPr>
          <w:lang w:val="en-US"/>
        </w:rPr>
        <w:t>When you have changed the sort order or structure of the area tree, it may take a few minutes for the changes to take effect. You can click “Re-index” for the changes to take effect immediately.</w:t>
      </w:r>
    </w:p>
    <w:p w14:paraId="249EFCE3" w14:textId="77777777" w:rsidR="000F7870" w:rsidRDefault="000F7870" w:rsidP="006A2A1F">
      <w:pPr>
        <w:spacing w:before="0" w:after="0"/>
        <w:jc w:val="left"/>
        <w:rPr>
          <w:lang w:val="en-US"/>
        </w:rPr>
      </w:pPr>
    </w:p>
    <w:p w14:paraId="773E17FA" w14:textId="77777777" w:rsidR="00B12DD3" w:rsidRDefault="00B12DD3" w:rsidP="00B12DD3">
      <w:pPr>
        <w:spacing w:before="0" w:after="0"/>
        <w:jc w:val="left"/>
        <w:rPr>
          <w:lang w:val="en-US"/>
        </w:rPr>
      </w:pPr>
    </w:p>
    <w:p w14:paraId="242AD53F" w14:textId="47BFB846" w:rsidR="00B12DD3" w:rsidRPr="00591B3A" w:rsidRDefault="00B12DD3" w:rsidP="00B8209E">
      <w:pPr>
        <w:pStyle w:val="Overskrift3"/>
        <w:rPr>
          <w:rStyle w:val="Kraftighenvisning"/>
        </w:rPr>
      </w:pPr>
      <w:r>
        <w:rPr>
          <w:rStyle w:val="Kraftighenvisning"/>
        </w:rPr>
        <w:t>Categories</w:t>
      </w:r>
      <w:r w:rsidRPr="00591B3A">
        <w:rPr>
          <w:rStyle w:val="Kraftighenvisning"/>
        </w:rPr>
        <w:t xml:space="preserve"> Admin Page</w:t>
      </w:r>
    </w:p>
    <w:p w14:paraId="3602551F" w14:textId="77777777" w:rsidR="009F1AC9" w:rsidRDefault="00B12DD3" w:rsidP="00B12DD3">
      <w:pPr>
        <w:spacing w:before="0" w:after="0"/>
        <w:jc w:val="left"/>
        <w:rPr>
          <w:lang w:val="en-US"/>
        </w:rPr>
      </w:pPr>
      <w:r>
        <w:rPr>
          <w:lang w:val="en-US"/>
        </w:rPr>
        <w:t>Messages can be associated with a list of categories in the Message Editor, and message search results can be filtered by categories.</w:t>
      </w:r>
      <w:r w:rsidR="009F1AC9">
        <w:rPr>
          <w:lang w:val="en-US"/>
        </w:rPr>
        <w:t xml:space="preserve"> </w:t>
      </w:r>
    </w:p>
    <w:p w14:paraId="1A439C71" w14:textId="12884CEC" w:rsidR="00B12DD3" w:rsidRDefault="009F1AC9" w:rsidP="00B12DD3">
      <w:pPr>
        <w:spacing w:before="0" w:after="0"/>
        <w:jc w:val="left"/>
        <w:rPr>
          <w:lang w:val="en-US"/>
        </w:rPr>
      </w:pPr>
      <w:r>
        <w:rPr>
          <w:lang w:val="en-US"/>
        </w:rPr>
        <w:t>Furthermore, the templates used for automatically creating standard messages are tied to the message category selection.</w:t>
      </w:r>
    </w:p>
    <w:p w14:paraId="3405935E" w14:textId="77777777" w:rsidR="009F1AC9" w:rsidRDefault="009F1AC9" w:rsidP="00B12DD3">
      <w:pPr>
        <w:spacing w:before="0" w:after="0"/>
        <w:jc w:val="left"/>
        <w:rPr>
          <w:lang w:val="en-US"/>
        </w:rPr>
      </w:pPr>
    </w:p>
    <w:p w14:paraId="2ED56AA0" w14:textId="25028CC5" w:rsidR="00B12DD3" w:rsidRDefault="00B12DD3" w:rsidP="00B12DD3">
      <w:pPr>
        <w:spacing w:before="0" w:after="0"/>
        <w:jc w:val="left"/>
        <w:rPr>
          <w:lang w:val="en-US"/>
        </w:rPr>
      </w:pPr>
      <w:r>
        <w:rPr>
          <w:lang w:val="en-US"/>
        </w:rPr>
        <w:t>The categories are managed on the Categories Admin Page, where the administrator can add, edit and delete categories.</w:t>
      </w:r>
    </w:p>
    <w:p w14:paraId="1A7D5C07" w14:textId="77777777" w:rsidR="00E0503B" w:rsidRDefault="00E0503B" w:rsidP="006A2A1F">
      <w:pPr>
        <w:spacing w:before="0" w:after="0"/>
        <w:jc w:val="left"/>
        <w:rPr>
          <w:lang w:val="en-US"/>
        </w:rPr>
      </w:pPr>
    </w:p>
    <w:p w14:paraId="3C711A60" w14:textId="401195C6" w:rsidR="00B12DD3" w:rsidRDefault="009F1AC9" w:rsidP="009F1AC9">
      <w:pPr>
        <w:spacing w:before="0" w:after="0"/>
        <w:jc w:val="center"/>
        <w:rPr>
          <w:lang w:val="en-US"/>
        </w:rPr>
      </w:pPr>
      <w:r>
        <w:rPr>
          <w:noProof/>
          <w:lang w:val="da-DK" w:eastAsia="da-DK"/>
        </w:rPr>
        <w:drawing>
          <wp:inline distT="0" distB="0" distL="0" distR="0" wp14:anchorId="2A1C092F" wp14:editId="584EDC13">
            <wp:extent cx="4838400" cy="4435200"/>
            <wp:effectExtent l="38100" t="38100" r="95885" b="99060"/>
            <wp:docPr id="107" name="Billed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38400" cy="44352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91C6AE5" w14:textId="77777777" w:rsidR="00B12DD3" w:rsidRDefault="00B12DD3" w:rsidP="00B12DD3">
      <w:pPr>
        <w:spacing w:before="0" w:after="0"/>
        <w:jc w:val="left"/>
        <w:rPr>
          <w:lang w:val="en-US"/>
        </w:rPr>
      </w:pPr>
    </w:p>
    <w:p w14:paraId="723D8CBC" w14:textId="37D8F2FD" w:rsidR="00B12DD3" w:rsidRDefault="00B12DD3" w:rsidP="00B12DD3">
      <w:pPr>
        <w:spacing w:before="0" w:after="0"/>
        <w:jc w:val="left"/>
        <w:rPr>
          <w:lang w:val="en-US"/>
        </w:rPr>
      </w:pPr>
      <w:r>
        <w:rPr>
          <w:lang w:val="en-US"/>
        </w:rPr>
        <w:t>An existing category is edited by selecting it in the category tree, and then edit the details in the right-hand editor.</w:t>
      </w:r>
    </w:p>
    <w:p w14:paraId="296C095B" w14:textId="0E512F01" w:rsidR="00B12DD3" w:rsidRDefault="00B12DD3" w:rsidP="00B12DD3">
      <w:pPr>
        <w:spacing w:before="0" w:after="0"/>
        <w:jc w:val="left"/>
        <w:rPr>
          <w:lang w:val="en-US"/>
        </w:rPr>
      </w:pPr>
      <w:r>
        <w:rPr>
          <w:lang w:val="en-US"/>
        </w:rPr>
        <w:t>A new category is added by first selecting the parent category, and then clicking the “Add” button, whereby a blank unsaved template category will be created under the selected parent.</w:t>
      </w:r>
    </w:p>
    <w:p w14:paraId="30AFB53C" w14:textId="04105AE8" w:rsidR="00B12DD3" w:rsidRDefault="00B12DD3" w:rsidP="00B12DD3">
      <w:pPr>
        <w:spacing w:before="0" w:after="0"/>
        <w:jc w:val="left"/>
        <w:rPr>
          <w:lang w:val="en-US"/>
        </w:rPr>
      </w:pPr>
      <w:r>
        <w:rPr>
          <w:lang w:val="en-US"/>
        </w:rPr>
        <w:t xml:space="preserve">In the category editor you fill out the localizable name of the category. </w:t>
      </w:r>
    </w:p>
    <w:p w14:paraId="5B84E63E" w14:textId="77777777" w:rsidR="00B12DD3" w:rsidRDefault="00B12DD3" w:rsidP="00B12DD3">
      <w:pPr>
        <w:spacing w:before="0" w:after="0"/>
        <w:jc w:val="left"/>
        <w:rPr>
          <w:lang w:val="en-US"/>
        </w:rPr>
      </w:pPr>
    </w:p>
    <w:p w14:paraId="7666F81C" w14:textId="51AC2711" w:rsidR="00B12DD3" w:rsidRDefault="00B12DD3" w:rsidP="00B12DD3">
      <w:pPr>
        <w:spacing w:before="0" w:after="0"/>
        <w:jc w:val="left"/>
        <w:rPr>
          <w:lang w:val="en-US"/>
        </w:rPr>
      </w:pPr>
      <w:r>
        <w:rPr>
          <w:lang w:val="en-US"/>
        </w:rPr>
        <w:t>The category tree can be arbitrarily nested and you can use drag-and-drop to move categories from one parent category to another parent category.</w:t>
      </w:r>
    </w:p>
    <w:p w14:paraId="796CC447" w14:textId="77777777" w:rsidR="005C362F" w:rsidRDefault="005C362F" w:rsidP="00B12DD3">
      <w:pPr>
        <w:spacing w:before="0" w:after="0"/>
        <w:jc w:val="left"/>
        <w:rPr>
          <w:lang w:val="en-US"/>
        </w:rPr>
      </w:pPr>
    </w:p>
    <w:p w14:paraId="5CB2CF3A" w14:textId="77777777" w:rsidR="005C362F" w:rsidRDefault="005C362F" w:rsidP="00B12DD3">
      <w:pPr>
        <w:spacing w:before="0" w:after="0"/>
        <w:jc w:val="left"/>
        <w:rPr>
          <w:lang w:val="en-US"/>
        </w:rPr>
      </w:pPr>
    </w:p>
    <w:p w14:paraId="52C4D297" w14:textId="63CFC19F" w:rsidR="005C362F" w:rsidRPr="005C362F" w:rsidRDefault="005C362F" w:rsidP="00B8209E">
      <w:pPr>
        <w:pStyle w:val="Overskrift3"/>
        <w:rPr>
          <w:rStyle w:val="Kraftighenvisning"/>
        </w:rPr>
      </w:pPr>
      <w:r w:rsidRPr="005C362F">
        <w:rPr>
          <w:rStyle w:val="Kraftighenvisning"/>
        </w:rPr>
        <w:lastRenderedPageBreak/>
        <w:t>Templates Admin Page</w:t>
      </w:r>
    </w:p>
    <w:p w14:paraId="2A21D99B" w14:textId="6ACFD8E6" w:rsidR="00994B51" w:rsidRDefault="005C362F">
      <w:pPr>
        <w:spacing w:before="0" w:after="0"/>
        <w:jc w:val="left"/>
        <w:rPr>
          <w:lang w:val="en-US"/>
        </w:rPr>
      </w:pPr>
      <w:r>
        <w:rPr>
          <w:lang w:val="en-US"/>
        </w:rPr>
        <w:t xml:space="preserve">Templates can be executed from </w:t>
      </w:r>
      <w:r w:rsidR="00E81185">
        <w:rPr>
          <w:lang w:val="en-US"/>
        </w:rPr>
        <w:t xml:space="preserve">within </w:t>
      </w:r>
      <w:r>
        <w:rPr>
          <w:lang w:val="en-US"/>
        </w:rPr>
        <w:t xml:space="preserve">the message editor </w:t>
      </w:r>
      <w:r w:rsidR="00E81185">
        <w:rPr>
          <w:lang w:val="en-US"/>
        </w:rPr>
        <w:t xml:space="preserve">page </w:t>
      </w:r>
      <w:r>
        <w:rPr>
          <w:lang w:val="en-US"/>
        </w:rPr>
        <w:t>as described in the Message Editor section.</w:t>
      </w:r>
    </w:p>
    <w:p w14:paraId="29B4711E" w14:textId="0B8364DC" w:rsidR="005C362F" w:rsidRDefault="005C362F">
      <w:pPr>
        <w:spacing w:before="0" w:after="0"/>
        <w:jc w:val="left"/>
        <w:rPr>
          <w:lang w:val="en-US"/>
        </w:rPr>
      </w:pPr>
      <w:r>
        <w:rPr>
          <w:lang w:val="en-US"/>
        </w:rPr>
        <w:t xml:space="preserve">Defining and maintaining the templates on the Templates Admin Page is a rather complex task that should be performed by IT savvy </w:t>
      </w:r>
      <w:r w:rsidR="00E82ECB">
        <w:rPr>
          <w:lang w:val="en-US"/>
        </w:rPr>
        <w:t>personnel</w:t>
      </w:r>
      <w:r>
        <w:rPr>
          <w:lang w:val="en-US"/>
        </w:rPr>
        <w:t xml:space="preserve">. The underlying technology used for templates is Freemarker (see http://freemarker.org), and the maintainer of the MSI-NM templates should be </w:t>
      </w:r>
      <w:r w:rsidR="00E82ECB">
        <w:rPr>
          <w:lang w:val="en-US"/>
        </w:rPr>
        <w:t>acquainted</w:t>
      </w:r>
      <w:r>
        <w:rPr>
          <w:lang w:val="en-US"/>
        </w:rPr>
        <w:t xml:space="preserve"> with Freemarker in order to manage anything more than trivial templates.</w:t>
      </w:r>
    </w:p>
    <w:p w14:paraId="100C83CC" w14:textId="77777777" w:rsidR="005C362F" w:rsidRDefault="005C362F">
      <w:pPr>
        <w:spacing w:before="0" w:after="0"/>
        <w:jc w:val="left"/>
        <w:rPr>
          <w:lang w:val="en-US"/>
        </w:rPr>
      </w:pPr>
    </w:p>
    <w:p w14:paraId="59A060C1" w14:textId="10E5BAA1" w:rsidR="005C362F" w:rsidRDefault="005C362F" w:rsidP="005C362F">
      <w:pPr>
        <w:spacing w:before="0" w:after="0"/>
        <w:jc w:val="center"/>
        <w:rPr>
          <w:lang w:val="en-US"/>
        </w:rPr>
      </w:pPr>
      <w:r>
        <w:rPr>
          <w:noProof/>
          <w:lang w:val="da-DK" w:eastAsia="da-DK"/>
        </w:rPr>
        <w:drawing>
          <wp:inline distT="0" distB="0" distL="0" distR="0" wp14:anchorId="66594DB1" wp14:editId="3489A2F2">
            <wp:extent cx="4140000" cy="4690800"/>
            <wp:effectExtent l="38100" t="38100" r="89535" b="90805"/>
            <wp:docPr id="108" name="Billed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40000" cy="46908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443D7A4" w14:textId="77777777" w:rsidR="005C362F" w:rsidRDefault="005C362F">
      <w:pPr>
        <w:spacing w:before="0" w:after="0"/>
        <w:jc w:val="left"/>
        <w:rPr>
          <w:lang w:val="en-US"/>
        </w:rPr>
      </w:pPr>
    </w:p>
    <w:p w14:paraId="7E844B2E" w14:textId="38D0166C" w:rsidR="00632E25" w:rsidRDefault="00632E25">
      <w:pPr>
        <w:spacing w:before="0" w:after="0"/>
        <w:jc w:val="left"/>
        <w:rPr>
          <w:lang w:val="en-US"/>
        </w:rPr>
      </w:pPr>
      <w:r>
        <w:rPr>
          <w:lang w:val="en-US"/>
        </w:rPr>
        <w:t xml:space="preserve">The Templates Admin page </w:t>
      </w:r>
      <w:r w:rsidR="00E81185">
        <w:rPr>
          <w:lang w:val="en-US"/>
        </w:rPr>
        <w:t xml:space="preserve">is </w:t>
      </w:r>
      <w:r>
        <w:rPr>
          <w:lang w:val="en-US"/>
        </w:rPr>
        <w:t>sub-divided into five tabs for the template list, the list parameter type definitions, the composite parameter type defi</w:t>
      </w:r>
      <w:r w:rsidR="00E81185">
        <w:rPr>
          <w:lang w:val="en-US"/>
        </w:rPr>
        <w:t>nitions, the Freemarker include files</w:t>
      </w:r>
      <w:r>
        <w:rPr>
          <w:lang w:val="en-US"/>
        </w:rPr>
        <w:t>, and a template dictionary respectively, all of wh</w:t>
      </w:r>
      <w:r w:rsidR="00E81185">
        <w:rPr>
          <w:lang w:val="en-US"/>
        </w:rPr>
        <w:t>ich are detailed below</w:t>
      </w:r>
      <w:r>
        <w:rPr>
          <w:lang w:val="en-US"/>
        </w:rPr>
        <w:t>.</w:t>
      </w:r>
    </w:p>
    <w:p w14:paraId="1F3CF3EF" w14:textId="77777777" w:rsidR="005C362F" w:rsidRDefault="005C362F">
      <w:pPr>
        <w:spacing w:before="0" w:after="0"/>
        <w:jc w:val="left"/>
        <w:rPr>
          <w:lang w:val="en-US"/>
        </w:rPr>
      </w:pPr>
    </w:p>
    <w:p w14:paraId="1CC22B8F" w14:textId="600DDA0C" w:rsidR="008943CC" w:rsidRPr="008943CC" w:rsidRDefault="008943CC">
      <w:pPr>
        <w:spacing w:before="0" w:after="0"/>
        <w:jc w:val="left"/>
        <w:rPr>
          <w:rStyle w:val="Kraftighenvisning"/>
        </w:rPr>
      </w:pPr>
      <w:r w:rsidRPr="008943CC">
        <w:rPr>
          <w:rStyle w:val="Kraftighenvisning"/>
        </w:rPr>
        <w:t>Templates Tab</w:t>
      </w:r>
    </w:p>
    <w:p w14:paraId="04D56726" w14:textId="5FBAD871" w:rsidR="00F5640D" w:rsidRDefault="00F5640D">
      <w:pPr>
        <w:spacing w:before="0" w:after="0"/>
        <w:jc w:val="left"/>
        <w:rPr>
          <w:lang w:val="en-US"/>
        </w:rPr>
      </w:pPr>
      <w:r>
        <w:rPr>
          <w:lang w:val="en-US"/>
        </w:rPr>
        <w:t>On the Templates tab, you may add, copy, edit or delete individual templates. The template editor dialog can be seen below:</w:t>
      </w:r>
    </w:p>
    <w:p w14:paraId="7F795710" w14:textId="77777777" w:rsidR="00632E25" w:rsidRDefault="00632E25">
      <w:pPr>
        <w:spacing w:before="0" w:after="0"/>
        <w:jc w:val="left"/>
        <w:rPr>
          <w:lang w:val="en-US"/>
        </w:rPr>
      </w:pPr>
    </w:p>
    <w:p w14:paraId="6D0DFFAA" w14:textId="31A02CCB" w:rsidR="00632E25" w:rsidRDefault="00632E25" w:rsidP="00632E25">
      <w:pPr>
        <w:spacing w:before="0" w:after="0"/>
        <w:jc w:val="center"/>
        <w:rPr>
          <w:lang w:val="en-US"/>
        </w:rPr>
      </w:pPr>
      <w:r>
        <w:rPr>
          <w:noProof/>
          <w:lang w:val="da-DK" w:eastAsia="da-DK"/>
        </w:rPr>
        <w:lastRenderedPageBreak/>
        <w:drawing>
          <wp:inline distT="0" distB="0" distL="0" distR="0" wp14:anchorId="4EB365CB" wp14:editId="44C6179A">
            <wp:extent cx="5205600" cy="5014800"/>
            <wp:effectExtent l="38100" t="38100" r="90805" b="90805"/>
            <wp:docPr id="109" name="Billed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05600" cy="50148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066DF63" w14:textId="77777777" w:rsidR="005C362F" w:rsidRDefault="005C362F">
      <w:pPr>
        <w:spacing w:before="0" w:after="0"/>
        <w:jc w:val="left"/>
        <w:rPr>
          <w:lang w:val="en-US"/>
        </w:rPr>
      </w:pPr>
    </w:p>
    <w:p w14:paraId="5323CF16" w14:textId="29BA4463" w:rsidR="00CD69DA" w:rsidRDefault="00CD69DA">
      <w:pPr>
        <w:spacing w:before="0" w:after="0"/>
        <w:jc w:val="left"/>
        <w:rPr>
          <w:lang w:val="en-US"/>
        </w:rPr>
      </w:pPr>
      <w:r>
        <w:rPr>
          <w:lang w:val="en-US"/>
        </w:rPr>
        <w:t>The corresponding template execution dialog, as executed from the Message Editor page:</w:t>
      </w:r>
    </w:p>
    <w:p w14:paraId="1FCC6306" w14:textId="77777777" w:rsidR="00CD69DA" w:rsidRDefault="00CD69DA">
      <w:pPr>
        <w:spacing w:before="0" w:after="0"/>
        <w:jc w:val="left"/>
        <w:rPr>
          <w:lang w:val="en-US"/>
        </w:rPr>
      </w:pPr>
    </w:p>
    <w:p w14:paraId="0EAAFB6A" w14:textId="59436034" w:rsidR="00CD69DA" w:rsidRDefault="00CD69DA" w:rsidP="00CD69DA">
      <w:pPr>
        <w:spacing w:before="0" w:after="0"/>
        <w:jc w:val="center"/>
        <w:rPr>
          <w:lang w:val="en-US"/>
        </w:rPr>
      </w:pPr>
      <w:r>
        <w:rPr>
          <w:noProof/>
          <w:lang w:val="da-DK" w:eastAsia="da-DK"/>
        </w:rPr>
        <w:drawing>
          <wp:inline distT="0" distB="0" distL="0" distR="0" wp14:anchorId="0F0BBA90" wp14:editId="08CE7E24">
            <wp:extent cx="3510000" cy="2934000"/>
            <wp:effectExtent l="0" t="0" r="0" b="0"/>
            <wp:docPr id="111" name="Billed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10000" cy="2934000"/>
                    </a:xfrm>
                    <a:prstGeom prst="rect">
                      <a:avLst/>
                    </a:prstGeom>
                    <a:noFill/>
                    <a:ln>
                      <a:noFill/>
                    </a:ln>
                  </pic:spPr>
                </pic:pic>
              </a:graphicData>
            </a:graphic>
          </wp:inline>
        </w:drawing>
      </w:r>
    </w:p>
    <w:p w14:paraId="302ECE3E" w14:textId="77777777" w:rsidR="00CD69DA" w:rsidRDefault="00CD69DA">
      <w:pPr>
        <w:spacing w:before="0" w:after="0"/>
        <w:jc w:val="left"/>
        <w:rPr>
          <w:lang w:val="en-US"/>
        </w:rPr>
      </w:pPr>
    </w:p>
    <w:p w14:paraId="1E0E477C" w14:textId="18B34EE9" w:rsidR="00F5640D" w:rsidRDefault="00CD69DA">
      <w:pPr>
        <w:spacing w:before="0" w:after="0"/>
        <w:jc w:val="left"/>
        <w:rPr>
          <w:lang w:val="en-US"/>
        </w:rPr>
      </w:pPr>
      <w:r>
        <w:rPr>
          <w:lang w:val="en-US"/>
        </w:rPr>
        <w:lastRenderedPageBreak/>
        <w:t>In the template editor</w:t>
      </w:r>
      <w:r w:rsidR="00F77BBF">
        <w:rPr>
          <w:lang w:val="en-US"/>
        </w:rPr>
        <w:t xml:space="preserve"> dialog</w:t>
      </w:r>
      <w:r>
        <w:rPr>
          <w:lang w:val="en-US"/>
        </w:rPr>
        <w:t xml:space="preserve">, you can edit </w:t>
      </w:r>
      <w:r w:rsidR="00F5640D">
        <w:rPr>
          <w:lang w:val="en-US"/>
        </w:rPr>
        <w:t>the following fields:</w:t>
      </w:r>
    </w:p>
    <w:p w14:paraId="3B3E3A45" w14:textId="4BD19EC5" w:rsidR="00F5640D" w:rsidRDefault="00F5640D" w:rsidP="00F5640D">
      <w:pPr>
        <w:pStyle w:val="Listeafsnit"/>
        <w:numPr>
          <w:ilvl w:val="0"/>
          <w:numId w:val="18"/>
        </w:numPr>
        <w:rPr>
          <w:lang w:val="en-US"/>
        </w:rPr>
      </w:pPr>
      <w:r>
        <w:rPr>
          <w:lang w:val="en-US"/>
        </w:rPr>
        <w:t>Name: A unique name identifying the template.</w:t>
      </w:r>
    </w:p>
    <w:p w14:paraId="4117DEF8" w14:textId="0E5E8718" w:rsidR="00F5640D" w:rsidRDefault="00F5640D" w:rsidP="00F5640D">
      <w:pPr>
        <w:pStyle w:val="Listeafsnit"/>
        <w:numPr>
          <w:ilvl w:val="0"/>
          <w:numId w:val="18"/>
        </w:numPr>
        <w:rPr>
          <w:lang w:val="en-US"/>
        </w:rPr>
      </w:pPr>
      <w:r>
        <w:rPr>
          <w:lang w:val="en-US"/>
        </w:rPr>
        <w:t>Categories:  The template will be made available to a message in the Message Editor when the message is assigned one of the template categories, or any sub-category of the template categories.</w:t>
      </w:r>
    </w:p>
    <w:p w14:paraId="157F3FF9" w14:textId="5ECB3BF2" w:rsidR="00F5640D" w:rsidRDefault="00F5640D" w:rsidP="00F5640D">
      <w:pPr>
        <w:pStyle w:val="Listeafsnit"/>
        <w:numPr>
          <w:ilvl w:val="0"/>
          <w:numId w:val="18"/>
        </w:numPr>
        <w:rPr>
          <w:lang w:val="en-US"/>
        </w:rPr>
      </w:pPr>
      <w:r>
        <w:rPr>
          <w:lang w:val="en-US"/>
        </w:rPr>
        <w:t>Type: If either the MSI or NM type is selected, then the template will only be made available to messages of that kind in the Message Editor.</w:t>
      </w:r>
    </w:p>
    <w:p w14:paraId="08B9E678" w14:textId="4B430BCA" w:rsidR="00F5640D" w:rsidRDefault="00BC1491" w:rsidP="00F5640D">
      <w:pPr>
        <w:pStyle w:val="Listeafsnit"/>
        <w:numPr>
          <w:ilvl w:val="0"/>
          <w:numId w:val="18"/>
        </w:numPr>
        <w:rPr>
          <w:lang w:val="en-US"/>
        </w:rPr>
      </w:pPr>
      <w:r>
        <w:rPr>
          <w:lang w:val="en-US"/>
        </w:rPr>
        <w:t>Parameters: Defines the list of parameters that the user can fill out upon executing the template</w:t>
      </w:r>
      <w:r w:rsidR="00F77BBF">
        <w:rPr>
          <w:lang w:val="en-US"/>
        </w:rPr>
        <w:t xml:space="preserve"> in the message editor</w:t>
      </w:r>
      <w:r>
        <w:rPr>
          <w:lang w:val="en-US"/>
        </w:rPr>
        <w:t xml:space="preserve">. A template parameter must have a unique (within the template) name and a type. The type is either a </w:t>
      </w:r>
      <w:r w:rsidR="00FC3006">
        <w:rPr>
          <w:i/>
          <w:lang w:val="en-US"/>
        </w:rPr>
        <w:t xml:space="preserve">base type </w:t>
      </w:r>
      <w:r w:rsidR="00FC3006">
        <w:rPr>
          <w:lang w:val="en-US"/>
        </w:rPr>
        <w:t>(</w:t>
      </w:r>
      <w:r w:rsidR="00F77BBF">
        <w:rPr>
          <w:lang w:val="en-US"/>
        </w:rPr>
        <w:t>“</w:t>
      </w:r>
      <w:r w:rsidR="00FC3006">
        <w:rPr>
          <w:lang w:val="en-US"/>
        </w:rPr>
        <w:t>text</w:t>
      </w:r>
      <w:r w:rsidR="00F77BBF">
        <w:rPr>
          <w:lang w:val="en-US"/>
        </w:rPr>
        <w:t>”</w:t>
      </w:r>
      <w:r w:rsidR="00FC3006">
        <w:rPr>
          <w:lang w:val="en-US"/>
        </w:rPr>
        <w:t xml:space="preserve">, </w:t>
      </w:r>
      <w:r w:rsidR="00F77BBF">
        <w:rPr>
          <w:lang w:val="en-US"/>
        </w:rPr>
        <w:t>“</w:t>
      </w:r>
      <w:r w:rsidR="00FC3006">
        <w:rPr>
          <w:lang w:val="en-US"/>
        </w:rPr>
        <w:t>number</w:t>
      </w:r>
      <w:r w:rsidR="00F77BBF">
        <w:rPr>
          <w:lang w:val="en-US"/>
        </w:rPr>
        <w:t>”</w:t>
      </w:r>
      <w:r w:rsidR="00FC3006">
        <w:rPr>
          <w:lang w:val="en-US"/>
        </w:rPr>
        <w:t xml:space="preserve"> or </w:t>
      </w:r>
      <w:r w:rsidR="00F77BBF">
        <w:rPr>
          <w:lang w:val="en-US"/>
        </w:rPr>
        <w:t>“Boolean”</w:t>
      </w:r>
      <w:r w:rsidR="00FC3006">
        <w:rPr>
          <w:lang w:val="en-US"/>
        </w:rPr>
        <w:t xml:space="preserve">), one of the </w:t>
      </w:r>
      <w:r w:rsidR="00FC3006" w:rsidRPr="00FC3006">
        <w:rPr>
          <w:i/>
          <w:lang w:val="en-US"/>
        </w:rPr>
        <w:t>list parameter type</w:t>
      </w:r>
      <w:r w:rsidR="00FC3006">
        <w:rPr>
          <w:i/>
          <w:lang w:val="en-US"/>
        </w:rPr>
        <w:t>s</w:t>
      </w:r>
      <w:r w:rsidR="00FC3006">
        <w:rPr>
          <w:lang w:val="en-US"/>
        </w:rPr>
        <w:t xml:space="preserve"> defined on the “List Parameters” tab or one of the </w:t>
      </w:r>
      <w:r w:rsidR="00FC3006" w:rsidRPr="00FC3006">
        <w:rPr>
          <w:i/>
          <w:lang w:val="en-US"/>
        </w:rPr>
        <w:t>composite parameter types</w:t>
      </w:r>
      <w:r w:rsidR="00FC3006">
        <w:rPr>
          <w:lang w:val="en-US"/>
        </w:rPr>
        <w:t xml:space="preserve"> defined on the “Composite Parameters” tab.</w:t>
      </w:r>
      <w:r w:rsidR="00FC3006">
        <w:rPr>
          <w:lang w:val="en-US"/>
        </w:rPr>
        <w:br/>
        <w:t xml:space="preserve">Additionally, you define </w:t>
      </w:r>
      <w:r w:rsidR="007730BA">
        <w:rPr>
          <w:lang w:val="en-US"/>
        </w:rPr>
        <w:t>if the parameter is mandatory</w:t>
      </w:r>
      <w:r w:rsidR="00F77BBF">
        <w:rPr>
          <w:lang w:val="en-US"/>
        </w:rPr>
        <w:t>,</w:t>
      </w:r>
      <w:r w:rsidR="00FC3006">
        <w:rPr>
          <w:lang w:val="en-US"/>
        </w:rPr>
        <w:t xml:space="preserve"> and whether or </w:t>
      </w:r>
      <w:r w:rsidR="00F77BBF">
        <w:rPr>
          <w:lang w:val="en-US"/>
        </w:rPr>
        <w:t>the user can fill out a single value or a list of values for the given parameter</w:t>
      </w:r>
      <w:r w:rsidR="00FC3006">
        <w:rPr>
          <w:lang w:val="en-US"/>
        </w:rPr>
        <w:t>.</w:t>
      </w:r>
    </w:p>
    <w:p w14:paraId="7C2C56FD" w14:textId="6D2F2EEA" w:rsidR="00FC3006" w:rsidRDefault="005C3AD2" w:rsidP="00F5640D">
      <w:pPr>
        <w:pStyle w:val="Listeafsnit"/>
        <w:numPr>
          <w:ilvl w:val="0"/>
          <w:numId w:val="18"/>
        </w:numPr>
        <w:rPr>
          <w:lang w:val="en-US"/>
        </w:rPr>
      </w:pPr>
      <w:r>
        <w:rPr>
          <w:lang w:val="en-US"/>
        </w:rPr>
        <w:t xml:space="preserve">Field Templates: Defines a Freemarker field template for each message field that should be populated when the template is executed. The list of </w:t>
      </w:r>
      <w:r w:rsidR="000E5EFA">
        <w:rPr>
          <w:lang w:val="en-US"/>
        </w:rPr>
        <w:t xml:space="preserve">available </w:t>
      </w:r>
      <w:r>
        <w:rPr>
          <w:lang w:val="en-US"/>
        </w:rPr>
        <w:t xml:space="preserve">fields consists of </w:t>
      </w:r>
      <w:r w:rsidR="00B43295">
        <w:rPr>
          <w:lang w:val="en-US"/>
        </w:rPr>
        <w:t>“</w:t>
      </w:r>
      <w:r w:rsidRPr="00B43295">
        <w:rPr>
          <w:lang w:val="en-US"/>
        </w:rPr>
        <w:t>title</w:t>
      </w:r>
      <w:r w:rsidR="00B43295" w:rsidRPr="00B43295">
        <w:rPr>
          <w:lang w:val="en-US"/>
        </w:rPr>
        <w:t>”</w:t>
      </w:r>
      <w:r>
        <w:rPr>
          <w:lang w:val="en-US"/>
        </w:rPr>
        <w:t xml:space="preserve"> and </w:t>
      </w:r>
      <w:r w:rsidR="00B43295">
        <w:rPr>
          <w:lang w:val="en-US"/>
        </w:rPr>
        <w:t>“</w:t>
      </w:r>
      <w:r w:rsidRPr="00B43295">
        <w:rPr>
          <w:lang w:val="en-US"/>
        </w:rPr>
        <w:t>description</w:t>
      </w:r>
      <w:r w:rsidR="00B43295">
        <w:rPr>
          <w:lang w:val="en-US"/>
        </w:rPr>
        <w:t>”</w:t>
      </w:r>
      <w:r>
        <w:rPr>
          <w:lang w:val="en-US"/>
        </w:rPr>
        <w:t xml:space="preserve"> in all supported languages, plus the fields defined by enabled publishers, such as an English NAVTEX field or a native language Audio field.</w:t>
      </w:r>
    </w:p>
    <w:p w14:paraId="2345AA9D" w14:textId="77777777" w:rsidR="00B43295" w:rsidRDefault="00B43295" w:rsidP="00B43295">
      <w:pPr>
        <w:rPr>
          <w:lang w:val="en-US"/>
        </w:rPr>
      </w:pPr>
    </w:p>
    <w:p w14:paraId="673119B4" w14:textId="773BAF70" w:rsidR="00B43295" w:rsidRDefault="00B43295" w:rsidP="00B43295">
      <w:pPr>
        <w:rPr>
          <w:lang w:val="en-US"/>
        </w:rPr>
      </w:pPr>
      <w:r>
        <w:rPr>
          <w:lang w:val="en-US"/>
        </w:rPr>
        <w:t>The Freemarker field templates can access the current message of the Message Editor via the “msg” reference, and the parameter values via the “params” reference.</w:t>
      </w:r>
    </w:p>
    <w:p w14:paraId="47C65AB1" w14:textId="5D698205" w:rsidR="00B43295" w:rsidRDefault="00B43295" w:rsidP="00B43295">
      <w:pPr>
        <w:rPr>
          <w:lang w:val="en-US"/>
        </w:rPr>
      </w:pPr>
      <w:r>
        <w:rPr>
          <w:lang w:val="en-US"/>
        </w:rPr>
        <w:t>This manual is not a Freemarker manual, but the following table will give a few Freemarker snippets to help along:</w:t>
      </w:r>
    </w:p>
    <w:tbl>
      <w:tblPr>
        <w:tblStyle w:val="Listetabel3-farve1"/>
        <w:tblW w:w="0" w:type="auto"/>
        <w:tblLook w:val="04A0" w:firstRow="1" w:lastRow="0" w:firstColumn="1" w:lastColumn="0" w:noHBand="0" w:noVBand="1"/>
      </w:tblPr>
      <w:tblGrid>
        <w:gridCol w:w="5077"/>
        <w:gridCol w:w="4165"/>
      </w:tblGrid>
      <w:tr w:rsidR="00B43295" w14:paraId="2008D286" w14:textId="77777777" w:rsidTr="00C05B7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19" w:type="dxa"/>
          </w:tcPr>
          <w:p w14:paraId="3BF0576A" w14:textId="46AC8A34" w:rsidR="00B43295" w:rsidRDefault="00B43295" w:rsidP="00B43295">
            <w:pPr>
              <w:rPr>
                <w:lang w:val="en-US"/>
              </w:rPr>
            </w:pPr>
            <w:r>
              <w:rPr>
                <w:lang w:val="en-US"/>
              </w:rPr>
              <w:t>Freemaker Snippet</w:t>
            </w:r>
          </w:p>
        </w:tc>
        <w:tc>
          <w:tcPr>
            <w:tcW w:w="4947" w:type="dxa"/>
          </w:tcPr>
          <w:p w14:paraId="0E564E5C" w14:textId="643ECC33" w:rsidR="00B43295" w:rsidRDefault="00B43295" w:rsidP="00B43295">
            <w:pPr>
              <w:cnfStyle w:val="100000000000" w:firstRow="1" w:lastRow="0" w:firstColumn="0" w:lastColumn="0" w:oddVBand="0" w:evenVBand="0" w:oddHBand="0" w:evenHBand="0" w:firstRowFirstColumn="0" w:firstRowLastColumn="0" w:lastRowFirstColumn="0" w:lastRowLastColumn="0"/>
              <w:rPr>
                <w:lang w:val="en-US"/>
              </w:rPr>
            </w:pPr>
            <w:r>
              <w:rPr>
                <w:lang w:val="en-US"/>
              </w:rPr>
              <w:t>Explanation</w:t>
            </w:r>
          </w:p>
        </w:tc>
      </w:tr>
      <w:tr w:rsidR="00B43295" w14:paraId="66317914" w14:textId="77777777" w:rsidTr="00C05B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42323F92" w14:textId="77777777" w:rsidR="00C05B7B" w:rsidRDefault="00C05B7B" w:rsidP="00B43295">
            <w:pPr>
              <w:spacing w:before="0" w:after="0"/>
              <w:jc w:val="left"/>
              <w:rPr>
                <w:rFonts w:ascii="Courier New" w:hAnsi="Courier New" w:cs="Courier New"/>
                <w:b w:val="0"/>
                <w:bCs w:val="0"/>
                <w:sz w:val="18"/>
                <w:szCs w:val="18"/>
                <w:lang w:val="en-US"/>
              </w:rPr>
            </w:pPr>
          </w:p>
          <w:p w14:paraId="0D8133E0" w14:textId="4725E61D" w:rsidR="00B43295" w:rsidRPr="00B43295" w:rsidRDefault="00B43295" w:rsidP="00B43295">
            <w:pPr>
              <w:spacing w:before="0" w:after="0"/>
              <w:jc w:val="left"/>
              <w:rPr>
                <w:rFonts w:ascii="Courier New" w:hAnsi="Courier New" w:cs="Courier New"/>
                <w:b w:val="0"/>
                <w:bCs w:val="0"/>
                <w:sz w:val="18"/>
                <w:szCs w:val="18"/>
                <w:lang w:val="en-US"/>
              </w:rPr>
            </w:pPr>
            <w:r w:rsidRPr="00B43295">
              <w:rPr>
                <w:rFonts w:ascii="Courier New" w:hAnsi="Courier New" w:cs="Courier New"/>
                <w:b w:val="0"/>
                <w:bCs w:val="0"/>
                <w:sz w:val="18"/>
                <w:szCs w:val="18"/>
                <w:lang w:val="en-US"/>
              </w:rPr>
              <w:t>&lt;@formatTitle msg=msg /&gt;</w:t>
            </w:r>
          </w:p>
        </w:tc>
        <w:tc>
          <w:tcPr>
            <w:tcW w:w="4947" w:type="dxa"/>
          </w:tcPr>
          <w:p w14:paraId="30AFE002" w14:textId="7709973C" w:rsidR="00B43295" w:rsidRPr="00B43295" w:rsidRDefault="00B43295" w:rsidP="00C05B7B">
            <w:pPr>
              <w:cnfStyle w:val="000000100000" w:firstRow="0" w:lastRow="0" w:firstColumn="0" w:lastColumn="0" w:oddVBand="0" w:evenVBand="0" w:oddHBand="1" w:evenHBand="0" w:firstRowFirstColumn="0" w:firstRowLastColumn="0" w:lastRowFirstColumn="0" w:lastRowLastColumn="0"/>
              <w:rPr>
                <w:lang w:val="en-US"/>
              </w:rPr>
            </w:pPr>
            <w:r>
              <w:rPr>
                <w:lang w:val="en-US"/>
              </w:rPr>
              <w:t>Formats a title for the current message</w:t>
            </w:r>
            <w:r w:rsidR="00C05B7B">
              <w:rPr>
                <w:lang w:val="en-US"/>
              </w:rPr>
              <w:t xml:space="preserve">, “msg”, </w:t>
            </w:r>
            <w:r>
              <w:rPr>
                <w:lang w:val="en-US"/>
              </w:rPr>
              <w:t>by calling the “formatTitle” Freemarker macro.</w:t>
            </w:r>
          </w:p>
        </w:tc>
      </w:tr>
      <w:tr w:rsidR="00B43295" w14:paraId="6A20BFEF" w14:textId="77777777" w:rsidTr="00C05B7B">
        <w:tc>
          <w:tcPr>
            <w:cnfStyle w:val="001000000000" w:firstRow="0" w:lastRow="0" w:firstColumn="1" w:lastColumn="0" w:oddVBand="0" w:evenVBand="0" w:oddHBand="0" w:evenHBand="0" w:firstRowFirstColumn="0" w:firstRowLastColumn="0" w:lastRowFirstColumn="0" w:lastRowLastColumn="0"/>
            <w:tcW w:w="4219" w:type="dxa"/>
          </w:tcPr>
          <w:p w14:paraId="17C15115" w14:textId="77777777" w:rsidR="00C05B7B" w:rsidRDefault="00C05B7B" w:rsidP="00B43295">
            <w:pPr>
              <w:spacing w:before="0" w:after="0"/>
              <w:jc w:val="left"/>
              <w:rPr>
                <w:rFonts w:ascii="Courier New" w:hAnsi="Courier New" w:cs="Courier New"/>
                <w:b w:val="0"/>
                <w:bCs w:val="0"/>
                <w:sz w:val="18"/>
                <w:szCs w:val="18"/>
                <w:lang w:val="en-US"/>
              </w:rPr>
            </w:pPr>
          </w:p>
          <w:p w14:paraId="70B5E41E" w14:textId="77777777" w:rsidR="00B43295" w:rsidRPr="00B43295" w:rsidRDefault="00B43295" w:rsidP="00B43295">
            <w:pPr>
              <w:spacing w:before="0" w:after="0"/>
              <w:jc w:val="left"/>
              <w:rPr>
                <w:rFonts w:ascii="Courier New" w:hAnsi="Courier New" w:cs="Courier New"/>
                <w:b w:val="0"/>
                <w:bCs w:val="0"/>
                <w:sz w:val="18"/>
                <w:szCs w:val="18"/>
                <w:lang w:val="en-US"/>
              </w:rPr>
            </w:pPr>
            <w:r w:rsidRPr="00B43295">
              <w:rPr>
                <w:rFonts w:ascii="Courier New" w:hAnsi="Courier New" w:cs="Courier New"/>
                <w:b w:val="0"/>
                <w:bCs w:val="0"/>
                <w:sz w:val="18"/>
                <w:szCs w:val="18"/>
                <w:lang w:val="en-US"/>
              </w:rPr>
              <w:t>&lt;#macro formatTitle msg&gt;</w:t>
            </w:r>
          </w:p>
          <w:p w14:paraId="6B5BD5C8" w14:textId="77777777" w:rsidR="00B43295" w:rsidRPr="00B43295" w:rsidRDefault="00B43295" w:rsidP="00B43295">
            <w:pPr>
              <w:spacing w:before="0" w:after="0"/>
              <w:jc w:val="left"/>
              <w:rPr>
                <w:rFonts w:ascii="Courier New" w:hAnsi="Courier New" w:cs="Courier New"/>
                <w:b w:val="0"/>
                <w:bCs w:val="0"/>
                <w:sz w:val="18"/>
                <w:szCs w:val="18"/>
                <w:lang w:val="en-US"/>
              </w:rPr>
            </w:pPr>
            <w:r w:rsidRPr="00B43295">
              <w:rPr>
                <w:rFonts w:ascii="Courier New" w:hAnsi="Courier New" w:cs="Courier New"/>
                <w:b w:val="0"/>
                <w:bCs w:val="0"/>
                <w:sz w:val="18"/>
                <w:szCs w:val="18"/>
                <w:lang w:val="en-US"/>
              </w:rPr>
              <w:t xml:space="preserve">  &lt;#list msg.categories as cat&gt;</w:t>
            </w:r>
          </w:p>
          <w:p w14:paraId="54335988" w14:textId="77777777" w:rsidR="00C05B7B" w:rsidRDefault="00B43295" w:rsidP="00B43295">
            <w:pPr>
              <w:spacing w:before="0" w:after="0"/>
              <w:jc w:val="left"/>
              <w:rPr>
                <w:rFonts w:ascii="Courier New" w:hAnsi="Courier New" w:cs="Courier New"/>
                <w:b w:val="0"/>
                <w:bCs w:val="0"/>
                <w:sz w:val="18"/>
                <w:szCs w:val="18"/>
                <w:lang w:val="en-US"/>
              </w:rPr>
            </w:pPr>
            <w:r w:rsidRPr="00B43295">
              <w:rPr>
                <w:rFonts w:ascii="Courier New" w:hAnsi="Courier New" w:cs="Courier New"/>
                <w:b w:val="0"/>
                <w:bCs w:val="0"/>
                <w:sz w:val="18"/>
                <w:szCs w:val="18"/>
                <w:lang w:val="en-US"/>
              </w:rPr>
              <w:t xml:space="preserve">    ${cat.descs[0].name}</w:t>
            </w:r>
          </w:p>
          <w:p w14:paraId="3D254C4C" w14:textId="53DBF0EF" w:rsidR="00B43295" w:rsidRPr="00B43295" w:rsidRDefault="00C05B7B" w:rsidP="00B43295">
            <w:pPr>
              <w:spacing w:before="0" w:after="0"/>
              <w:jc w:val="left"/>
              <w:rPr>
                <w:rFonts w:ascii="Courier New" w:hAnsi="Courier New" w:cs="Courier New"/>
                <w:b w:val="0"/>
                <w:bCs w:val="0"/>
                <w:sz w:val="18"/>
                <w:szCs w:val="18"/>
                <w:lang w:val="en-US"/>
              </w:rPr>
            </w:pPr>
            <w:r>
              <w:rPr>
                <w:rFonts w:ascii="Courier New" w:hAnsi="Courier New" w:cs="Courier New"/>
                <w:b w:val="0"/>
                <w:bCs w:val="0"/>
                <w:sz w:val="18"/>
                <w:szCs w:val="18"/>
                <w:lang w:val="en-US"/>
              </w:rPr>
              <w:t xml:space="preserve">    </w:t>
            </w:r>
            <w:r w:rsidR="00B43295" w:rsidRPr="00B43295">
              <w:rPr>
                <w:rFonts w:ascii="Courier New" w:hAnsi="Courier New" w:cs="Courier New"/>
                <w:b w:val="0"/>
                <w:bCs w:val="0"/>
                <w:sz w:val="18"/>
                <w:szCs w:val="18"/>
                <w:lang w:val="en-US"/>
              </w:rPr>
              <w:t>&lt;#if cat_has_next&gt;. &lt;/#if&gt;</w:t>
            </w:r>
          </w:p>
          <w:p w14:paraId="5AECD626" w14:textId="7D45B98C" w:rsidR="00B43295" w:rsidRPr="00B43295" w:rsidRDefault="00C05B7B" w:rsidP="00B43295">
            <w:pPr>
              <w:spacing w:before="0" w:after="0"/>
              <w:jc w:val="left"/>
              <w:rPr>
                <w:rFonts w:ascii="Courier New" w:hAnsi="Courier New" w:cs="Courier New"/>
                <w:b w:val="0"/>
                <w:bCs w:val="0"/>
                <w:sz w:val="18"/>
                <w:szCs w:val="18"/>
                <w:lang w:val="en-US"/>
              </w:rPr>
            </w:pPr>
            <w:r>
              <w:rPr>
                <w:rFonts w:ascii="Courier New" w:hAnsi="Courier New" w:cs="Courier New"/>
                <w:b w:val="0"/>
                <w:bCs w:val="0"/>
                <w:sz w:val="18"/>
                <w:szCs w:val="18"/>
                <w:lang w:val="en-US"/>
              </w:rPr>
              <w:t xml:space="preserve">  </w:t>
            </w:r>
            <w:r w:rsidR="00B43295" w:rsidRPr="00B43295">
              <w:rPr>
                <w:rFonts w:ascii="Courier New" w:hAnsi="Courier New" w:cs="Courier New"/>
                <w:b w:val="0"/>
                <w:bCs w:val="0"/>
                <w:sz w:val="18"/>
                <w:szCs w:val="18"/>
                <w:lang w:val="en-US"/>
              </w:rPr>
              <w:t>&lt;/#list&gt;</w:t>
            </w:r>
          </w:p>
          <w:p w14:paraId="6E505E27" w14:textId="77777777" w:rsidR="00B43295" w:rsidRDefault="00B43295" w:rsidP="00B43295">
            <w:pPr>
              <w:spacing w:before="0" w:after="0"/>
              <w:jc w:val="left"/>
              <w:rPr>
                <w:rFonts w:ascii="Courier New" w:hAnsi="Courier New" w:cs="Courier New"/>
                <w:b w:val="0"/>
                <w:bCs w:val="0"/>
                <w:sz w:val="18"/>
                <w:szCs w:val="18"/>
                <w:lang w:val="en-US"/>
              </w:rPr>
            </w:pPr>
            <w:r w:rsidRPr="00B43295">
              <w:rPr>
                <w:rFonts w:ascii="Courier New" w:hAnsi="Courier New" w:cs="Courier New"/>
                <w:b w:val="0"/>
                <w:bCs w:val="0"/>
                <w:sz w:val="18"/>
                <w:szCs w:val="18"/>
                <w:lang w:val="en-US"/>
              </w:rPr>
              <w:t>&lt;/#macro&gt;</w:t>
            </w:r>
          </w:p>
          <w:p w14:paraId="12FED1A1" w14:textId="1E07FBFB" w:rsidR="00C05B7B" w:rsidRPr="00B43295" w:rsidRDefault="00C05B7B" w:rsidP="00B43295">
            <w:pPr>
              <w:spacing w:before="0" w:after="0"/>
              <w:jc w:val="left"/>
              <w:rPr>
                <w:rFonts w:ascii="Courier New" w:hAnsi="Courier New" w:cs="Courier New"/>
                <w:b w:val="0"/>
                <w:bCs w:val="0"/>
                <w:sz w:val="18"/>
                <w:szCs w:val="18"/>
                <w:lang w:val="en-US"/>
              </w:rPr>
            </w:pPr>
          </w:p>
        </w:tc>
        <w:tc>
          <w:tcPr>
            <w:tcW w:w="4947" w:type="dxa"/>
          </w:tcPr>
          <w:p w14:paraId="10FED9D7" w14:textId="77777777" w:rsidR="00C05B7B" w:rsidRDefault="00C05B7B" w:rsidP="00B43295">
            <w:pPr>
              <w:spacing w:before="0" w:after="0"/>
              <w:jc w:val="left"/>
              <w:cnfStyle w:val="000000000000" w:firstRow="0" w:lastRow="0" w:firstColumn="0" w:lastColumn="0" w:oddVBand="0" w:evenVBand="0" w:oddHBand="0" w:evenHBand="0" w:firstRowFirstColumn="0" w:firstRowLastColumn="0" w:lastRowFirstColumn="0" w:lastRowLastColumn="0"/>
              <w:rPr>
                <w:lang w:val="en-US"/>
              </w:rPr>
            </w:pPr>
          </w:p>
          <w:p w14:paraId="54BCCD67" w14:textId="7F6E3039" w:rsidR="00B43295" w:rsidRDefault="00B43295" w:rsidP="000E5EFA">
            <w:pPr>
              <w:spacing w:before="0" w:after="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The definition of the “formatTitle” Freemarker macro, which iterates over all categories of </w:t>
            </w:r>
            <w:r w:rsidR="000E5EFA">
              <w:rPr>
                <w:lang w:val="en-US"/>
              </w:rPr>
              <w:t>a</w:t>
            </w:r>
            <w:r>
              <w:rPr>
                <w:lang w:val="en-US"/>
              </w:rPr>
              <w:t xml:space="preserve"> message and prints the name of the categories.</w:t>
            </w:r>
          </w:p>
        </w:tc>
      </w:tr>
      <w:tr w:rsidR="00B43295" w14:paraId="337B5BEB" w14:textId="77777777" w:rsidTr="00C05B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C3901F8" w14:textId="77777777" w:rsidR="00C05B7B" w:rsidRDefault="00C05B7B" w:rsidP="00C05B7B">
            <w:pPr>
              <w:spacing w:before="0" w:after="0"/>
              <w:jc w:val="left"/>
              <w:rPr>
                <w:rFonts w:ascii="Courier New" w:hAnsi="Courier New" w:cs="Courier New"/>
                <w:b w:val="0"/>
                <w:bCs w:val="0"/>
                <w:sz w:val="18"/>
                <w:szCs w:val="18"/>
                <w:lang w:val="en-US"/>
              </w:rPr>
            </w:pPr>
          </w:p>
          <w:p w14:paraId="03C8E5ED" w14:textId="77777777" w:rsidR="00C05B7B" w:rsidRPr="00C05B7B" w:rsidRDefault="00C05B7B" w:rsidP="00C05B7B">
            <w:pPr>
              <w:spacing w:before="0" w:after="0"/>
              <w:jc w:val="left"/>
              <w:rPr>
                <w:rFonts w:ascii="Courier New" w:hAnsi="Courier New" w:cs="Courier New"/>
                <w:b w:val="0"/>
                <w:bCs w:val="0"/>
                <w:sz w:val="18"/>
                <w:szCs w:val="18"/>
                <w:lang w:val="en-US"/>
              </w:rPr>
            </w:pPr>
            <w:r w:rsidRPr="00C05B7B">
              <w:rPr>
                <w:rFonts w:ascii="Courier New" w:hAnsi="Courier New" w:cs="Courier New"/>
                <w:b w:val="0"/>
                <w:bCs w:val="0"/>
                <w:sz w:val="18"/>
                <w:szCs w:val="18"/>
                <w:lang w:val="en-US"/>
              </w:rPr>
              <w:t xml:space="preserve">${params['Type'].longValue?cap_first} </w:t>
            </w:r>
          </w:p>
          <w:p w14:paraId="4D2963DA" w14:textId="77777777" w:rsidR="00C05B7B" w:rsidRPr="00C05B7B" w:rsidRDefault="00C05B7B" w:rsidP="00C05B7B">
            <w:pPr>
              <w:spacing w:before="0" w:after="0"/>
              <w:jc w:val="left"/>
              <w:rPr>
                <w:rFonts w:ascii="Courier New" w:hAnsi="Courier New" w:cs="Courier New"/>
                <w:b w:val="0"/>
                <w:bCs w:val="0"/>
                <w:sz w:val="18"/>
                <w:szCs w:val="18"/>
                <w:lang w:val="en-US"/>
              </w:rPr>
            </w:pPr>
            <w:r w:rsidRPr="00C05B7B">
              <w:rPr>
                <w:rFonts w:ascii="Courier New" w:hAnsi="Courier New" w:cs="Courier New"/>
                <w:b w:val="0"/>
                <w:bCs w:val="0"/>
                <w:sz w:val="18"/>
                <w:szCs w:val="18"/>
                <w:lang w:val="en-US"/>
              </w:rPr>
              <w:t>&lt;#if (params['Name'].value)??&gt;</w:t>
            </w:r>
          </w:p>
          <w:p w14:paraId="47E88939" w14:textId="77777777" w:rsidR="00C05B7B" w:rsidRPr="00C05B7B" w:rsidRDefault="00C05B7B" w:rsidP="00C05B7B">
            <w:pPr>
              <w:spacing w:before="0" w:after="0"/>
              <w:jc w:val="left"/>
              <w:rPr>
                <w:rFonts w:ascii="Courier New" w:hAnsi="Courier New" w:cs="Courier New"/>
                <w:b w:val="0"/>
                <w:bCs w:val="0"/>
                <w:sz w:val="18"/>
                <w:szCs w:val="18"/>
                <w:lang w:val="en-US"/>
              </w:rPr>
            </w:pPr>
            <w:r w:rsidRPr="00C05B7B">
              <w:rPr>
                <w:rFonts w:ascii="Courier New" w:hAnsi="Courier New" w:cs="Courier New"/>
                <w:b w:val="0"/>
                <w:bCs w:val="0"/>
                <w:sz w:val="18"/>
                <w:szCs w:val="18"/>
                <w:lang w:val="en-US"/>
              </w:rPr>
              <w:t xml:space="preserve">  ${params['Name'].value}</w:t>
            </w:r>
          </w:p>
          <w:p w14:paraId="3EE5202E" w14:textId="77777777" w:rsidR="00C05B7B" w:rsidRPr="00C05B7B" w:rsidRDefault="00C05B7B" w:rsidP="00C05B7B">
            <w:pPr>
              <w:spacing w:before="0" w:after="0"/>
              <w:jc w:val="left"/>
              <w:rPr>
                <w:rFonts w:ascii="Courier New" w:hAnsi="Courier New" w:cs="Courier New"/>
                <w:b w:val="0"/>
                <w:bCs w:val="0"/>
                <w:sz w:val="18"/>
                <w:szCs w:val="18"/>
                <w:lang w:val="en-US"/>
              </w:rPr>
            </w:pPr>
            <w:r w:rsidRPr="00C05B7B">
              <w:rPr>
                <w:rFonts w:ascii="Courier New" w:hAnsi="Courier New" w:cs="Courier New"/>
                <w:b w:val="0"/>
                <w:bCs w:val="0"/>
                <w:sz w:val="18"/>
                <w:szCs w:val="18"/>
                <w:lang w:val="en-US"/>
              </w:rPr>
              <w:t>&lt;/#if&gt;</w:t>
            </w:r>
          </w:p>
          <w:p w14:paraId="4862A38A" w14:textId="771061B2" w:rsidR="00B43295" w:rsidRPr="00B43295" w:rsidRDefault="00C05B7B" w:rsidP="00C05B7B">
            <w:pPr>
              <w:spacing w:before="0" w:after="0"/>
              <w:jc w:val="left"/>
              <w:rPr>
                <w:rFonts w:ascii="Courier New" w:hAnsi="Courier New" w:cs="Courier New"/>
                <w:sz w:val="18"/>
                <w:szCs w:val="18"/>
                <w:lang w:val="en-US"/>
              </w:rPr>
            </w:pPr>
            <w:r w:rsidRPr="00C05B7B">
              <w:rPr>
                <w:rFonts w:ascii="Courier New" w:hAnsi="Courier New" w:cs="Courier New"/>
                <w:b w:val="0"/>
                <w:bCs w:val="0"/>
                <w:sz w:val="18"/>
                <w:szCs w:val="18"/>
                <w:lang w:val="en-US"/>
              </w:rPr>
              <w:t>has been established</w:t>
            </w:r>
          </w:p>
        </w:tc>
        <w:tc>
          <w:tcPr>
            <w:tcW w:w="4947" w:type="dxa"/>
          </w:tcPr>
          <w:p w14:paraId="1BF7BBCA" w14:textId="77777777" w:rsidR="00C05B7B" w:rsidRDefault="00C05B7B" w:rsidP="00B43295">
            <w:pPr>
              <w:spacing w:before="0" w:after="0"/>
              <w:jc w:val="left"/>
              <w:cnfStyle w:val="000000100000" w:firstRow="0" w:lastRow="0" w:firstColumn="0" w:lastColumn="0" w:oddVBand="0" w:evenVBand="0" w:oddHBand="1" w:evenHBand="0" w:firstRowFirstColumn="0" w:firstRowLastColumn="0" w:lastRowFirstColumn="0" w:lastRowLastColumn="0"/>
              <w:rPr>
                <w:lang w:val="en-US"/>
              </w:rPr>
            </w:pPr>
          </w:p>
          <w:p w14:paraId="0B28B383" w14:textId="413CF0A5" w:rsidR="00C05B7B" w:rsidRDefault="00C05B7B" w:rsidP="0022296E">
            <w:pPr>
              <w:spacing w:before="0" w:after="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First prints out a buoy type</w:t>
            </w:r>
            <w:r w:rsidR="0022296E">
              <w:rPr>
                <w:lang w:val="en-US"/>
              </w:rPr>
              <w:t xml:space="preserve"> defined by the “Type” template parameter</w:t>
            </w:r>
            <w:r>
              <w:rPr>
                <w:lang w:val="en-US"/>
              </w:rPr>
              <w:t xml:space="preserve">. List parameter types have a shortValue and a longValue (such as “red buoy” and “a red buoy” respectively). Also capitalizes </w:t>
            </w:r>
            <w:r w:rsidR="000E5EFA">
              <w:rPr>
                <w:lang w:val="en-US"/>
              </w:rPr>
              <w:t xml:space="preserve">the </w:t>
            </w:r>
            <w:r>
              <w:rPr>
                <w:lang w:val="en-US"/>
              </w:rPr>
              <w:t>first letter of the buoy type.</w:t>
            </w:r>
            <w:r>
              <w:rPr>
                <w:lang w:val="en-US"/>
              </w:rPr>
              <w:br/>
              <w:t>Next, prints out the buoy name defined</w:t>
            </w:r>
            <w:r w:rsidR="0022296E">
              <w:rPr>
                <w:lang w:val="en-US"/>
              </w:rPr>
              <w:t xml:space="preserve"> by the optional “Name” template parameter</w:t>
            </w:r>
            <w:r>
              <w:rPr>
                <w:lang w:val="en-US"/>
              </w:rPr>
              <w:t>.</w:t>
            </w:r>
          </w:p>
        </w:tc>
      </w:tr>
      <w:tr w:rsidR="006B6877" w14:paraId="7CC50B1A" w14:textId="77777777" w:rsidTr="00C05B7B">
        <w:tc>
          <w:tcPr>
            <w:cnfStyle w:val="001000000000" w:firstRow="0" w:lastRow="0" w:firstColumn="1" w:lastColumn="0" w:oddVBand="0" w:evenVBand="0" w:oddHBand="0" w:evenHBand="0" w:firstRowFirstColumn="0" w:firstRowLastColumn="0" w:lastRowFirstColumn="0" w:lastRowLastColumn="0"/>
            <w:tcW w:w="4219" w:type="dxa"/>
          </w:tcPr>
          <w:p w14:paraId="2E47D909" w14:textId="77777777" w:rsidR="006B6877" w:rsidRDefault="006B6877" w:rsidP="00C05B7B">
            <w:pPr>
              <w:spacing w:before="0" w:after="0"/>
              <w:jc w:val="left"/>
              <w:rPr>
                <w:rFonts w:ascii="Courier New" w:hAnsi="Courier New" w:cs="Courier New"/>
                <w:b w:val="0"/>
                <w:bCs w:val="0"/>
                <w:sz w:val="18"/>
                <w:szCs w:val="18"/>
                <w:lang w:val="en-US"/>
              </w:rPr>
            </w:pPr>
          </w:p>
          <w:p w14:paraId="1F77C738" w14:textId="77777777" w:rsidR="006B6877" w:rsidRPr="006B6877" w:rsidRDefault="006B6877" w:rsidP="006B6877">
            <w:pPr>
              <w:spacing w:before="0" w:after="0"/>
              <w:jc w:val="left"/>
              <w:rPr>
                <w:rFonts w:ascii="Courier New" w:hAnsi="Courier New" w:cs="Courier New"/>
                <w:b w:val="0"/>
                <w:bCs w:val="0"/>
                <w:sz w:val="18"/>
                <w:szCs w:val="18"/>
                <w:lang w:val="en-US"/>
              </w:rPr>
            </w:pPr>
            <w:r w:rsidRPr="006B6877">
              <w:rPr>
                <w:rFonts w:ascii="Courier New" w:hAnsi="Courier New" w:cs="Courier New"/>
                <w:b w:val="0"/>
                <w:bCs w:val="0"/>
                <w:sz w:val="18"/>
                <w:szCs w:val="18"/>
                <w:lang w:val="en-US"/>
              </w:rPr>
              <w:t xml:space="preserve">The wreck has been marked with </w:t>
            </w:r>
          </w:p>
          <w:p w14:paraId="51226B6F" w14:textId="77777777" w:rsidR="006B6877" w:rsidRPr="006B6877" w:rsidRDefault="006B6877" w:rsidP="006B6877">
            <w:pPr>
              <w:spacing w:before="0" w:after="0"/>
              <w:jc w:val="left"/>
              <w:rPr>
                <w:rFonts w:ascii="Courier New" w:hAnsi="Courier New" w:cs="Courier New"/>
                <w:b w:val="0"/>
                <w:bCs w:val="0"/>
                <w:sz w:val="18"/>
                <w:szCs w:val="18"/>
                <w:lang w:val="en-US"/>
              </w:rPr>
            </w:pPr>
            <w:r w:rsidRPr="006B6877">
              <w:rPr>
                <w:rFonts w:ascii="Courier New" w:hAnsi="Courier New" w:cs="Courier New"/>
                <w:b w:val="0"/>
                <w:bCs w:val="0"/>
                <w:sz w:val="18"/>
                <w:szCs w:val="18"/>
                <w:lang w:val="en-US"/>
              </w:rPr>
              <w:t>&lt;#list params['Marking'].values as mark&gt;</w:t>
            </w:r>
          </w:p>
          <w:p w14:paraId="30807517" w14:textId="77777777" w:rsidR="006B6877" w:rsidRPr="006B6877" w:rsidRDefault="006B6877" w:rsidP="006B6877">
            <w:pPr>
              <w:spacing w:before="0" w:after="0"/>
              <w:jc w:val="left"/>
              <w:rPr>
                <w:rFonts w:ascii="Courier New" w:hAnsi="Courier New" w:cs="Courier New"/>
                <w:b w:val="0"/>
                <w:bCs w:val="0"/>
                <w:sz w:val="18"/>
                <w:szCs w:val="18"/>
                <w:lang w:val="en-US"/>
              </w:rPr>
            </w:pPr>
            <w:r w:rsidRPr="006B6877">
              <w:rPr>
                <w:rFonts w:ascii="Courier New" w:hAnsi="Courier New" w:cs="Courier New"/>
                <w:b w:val="0"/>
                <w:bCs w:val="0"/>
                <w:sz w:val="18"/>
                <w:szCs w:val="18"/>
                <w:lang w:val="en-US"/>
              </w:rPr>
              <w:t xml:space="preserve">    ${mark['AtoN type'].longValue}</w:t>
            </w:r>
          </w:p>
          <w:p w14:paraId="643064A4" w14:textId="77777777" w:rsidR="006B6877" w:rsidRPr="006B6877" w:rsidRDefault="006B6877" w:rsidP="006B6877">
            <w:pPr>
              <w:spacing w:before="0" w:after="0"/>
              <w:jc w:val="left"/>
              <w:rPr>
                <w:rFonts w:ascii="Courier New" w:hAnsi="Courier New" w:cs="Courier New"/>
                <w:b w:val="0"/>
                <w:bCs w:val="0"/>
                <w:sz w:val="18"/>
                <w:szCs w:val="18"/>
                <w:lang w:val="en-US"/>
              </w:rPr>
            </w:pPr>
            <w:r w:rsidRPr="006B6877">
              <w:rPr>
                <w:rFonts w:ascii="Courier New" w:hAnsi="Courier New" w:cs="Courier New"/>
                <w:b w:val="0"/>
                <w:bCs w:val="0"/>
                <w:sz w:val="18"/>
                <w:szCs w:val="18"/>
                <w:lang w:val="en-US"/>
              </w:rPr>
              <w:t xml:space="preserve">    &lt;#if (mark['Light'].value)??&gt; </w:t>
            </w:r>
          </w:p>
          <w:p w14:paraId="2F91C970" w14:textId="77777777" w:rsidR="006B6877" w:rsidRPr="006B6877" w:rsidRDefault="006B6877" w:rsidP="006B6877">
            <w:pPr>
              <w:spacing w:before="0" w:after="0"/>
              <w:jc w:val="left"/>
              <w:rPr>
                <w:rFonts w:ascii="Courier New" w:hAnsi="Courier New" w:cs="Courier New"/>
                <w:b w:val="0"/>
                <w:bCs w:val="0"/>
                <w:sz w:val="18"/>
                <w:szCs w:val="18"/>
                <w:lang w:val="en-US"/>
              </w:rPr>
            </w:pPr>
            <w:r w:rsidRPr="006B6877">
              <w:rPr>
                <w:rFonts w:ascii="Courier New" w:hAnsi="Courier New" w:cs="Courier New"/>
                <w:b w:val="0"/>
                <w:bCs w:val="0"/>
                <w:sz w:val="18"/>
                <w:szCs w:val="18"/>
                <w:lang w:val="en-US"/>
              </w:rPr>
              <w:t xml:space="preserve">       showing ${lightFormatter.format(mark['Light'].value)}</w:t>
            </w:r>
          </w:p>
          <w:p w14:paraId="22AADC05" w14:textId="06E989B5" w:rsidR="006B6877" w:rsidRPr="006B6877" w:rsidRDefault="006B6877" w:rsidP="006B6877">
            <w:pPr>
              <w:spacing w:before="0" w:after="0"/>
              <w:jc w:val="left"/>
              <w:rPr>
                <w:rFonts w:ascii="Courier New" w:hAnsi="Courier New" w:cs="Courier New"/>
                <w:b w:val="0"/>
                <w:bCs w:val="0"/>
                <w:sz w:val="18"/>
                <w:szCs w:val="18"/>
                <w:lang w:val="en-US"/>
              </w:rPr>
            </w:pPr>
            <w:r w:rsidRPr="006B6877">
              <w:rPr>
                <w:rFonts w:ascii="Courier New" w:hAnsi="Courier New" w:cs="Courier New"/>
                <w:b w:val="0"/>
                <w:bCs w:val="0"/>
                <w:sz w:val="18"/>
                <w:szCs w:val="18"/>
                <w:lang w:val="en-US"/>
              </w:rPr>
              <w:lastRenderedPageBreak/>
              <w:t xml:space="preserve">    &lt;/#if&gt;</w:t>
            </w:r>
          </w:p>
          <w:p w14:paraId="75C30ABB" w14:textId="77777777" w:rsidR="006B6877" w:rsidRDefault="006B6877" w:rsidP="006B6877">
            <w:pPr>
              <w:spacing w:before="0" w:after="0"/>
              <w:jc w:val="left"/>
              <w:rPr>
                <w:rFonts w:ascii="Courier New" w:hAnsi="Courier New" w:cs="Courier New"/>
                <w:b w:val="0"/>
                <w:bCs w:val="0"/>
                <w:sz w:val="18"/>
                <w:szCs w:val="18"/>
                <w:lang w:val="en-US"/>
              </w:rPr>
            </w:pPr>
            <w:r w:rsidRPr="006B6877">
              <w:rPr>
                <w:rFonts w:ascii="Courier New" w:hAnsi="Courier New" w:cs="Courier New"/>
                <w:b w:val="0"/>
                <w:bCs w:val="0"/>
                <w:sz w:val="18"/>
                <w:szCs w:val="18"/>
                <w:lang w:val="en-US"/>
              </w:rPr>
              <w:t xml:space="preserve">    &lt;#if mark_has_next&gt;,</w:t>
            </w:r>
            <w:r>
              <w:rPr>
                <w:rFonts w:ascii="Courier New" w:hAnsi="Courier New" w:cs="Courier New"/>
                <w:b w:val="0"/>
                <w:bCs w:val="0"/>
                <w:sz w:val="18"/>
                <w:szCs w:val="18"/>
                <w:lang w:val="en-US"/>
              </w:rPr>
              <w:t xml:space="preserve"> and</w:t>
            </w:r>
            <w:r w:rsidRPr="006B6877">
              <w:rPr>
                <w:rFonts w:ascii="Courier New" w:hAnsi="Courier New" w:cs="Courier New"/>
                <w:b w:val="0"/>
                <w:bCs w:val="0"/>
                <w:sz w:val="18"/>
                <w:szCs w:val="18"/>
                <w:lang w:val="en-US"/>
              </w:rPr>
              <w:t xml:space="preserve"> &lt;/#if&gt;</w:t>
            </w:r>
          </w:p>
          <w:p w14:paraId="2EDC0935" w14:textId="77777777" w:rsidR="006B6877" w:rsidRDefault="006B6877" w:rsidP="006B6877">
            <w:pPr>
              <w:spacing w:before="0" w:after="0"/>
              <w:jc w:val="left"/>
              <w:rPr>
                <w:rFonts w:ascii="Courier New" w:hAnsi="Courier New" w:cs="Courier New"/>
                <w:b w:val="0"/>
                <w:bCs w:val="0"/>
                <w:sz w:val="18"/>
                <w:szCs w:val="18"/>
                <w:lang w:val="en-US"/>
              </w:rPr>
            </w:pPr>
            <w:r w:rsidRPr="006B6877">
              <w:rPr>
                <w:rFonts w:ascii="Courier New" w:hAnsi="Courier New" w:cs="Courier New"/>
                <w:b w:val="0"/>
                <w:bCs w:val="0"/>
                <w:sz w:val="18"/>
                <w:szCs w:val="18"/>
                <w:lang w:val="en-US"/>
              </w:rPr>
              <w:t>&lt;/#list&gt;.</w:t>
            </w:r>
          </w:p>
          <w:p w14:paraId="4B080DE3" w14:textId="488B9B92" w:rsidR="006B6877" w:rsidRDefault="006B6877" w:rsidP="006B6877">
            <w:pPr>
              <w:spacing w:before="0" w:after="0"/>
              <w:jc w:val="left"/>
              <w:rPr>
                <w:rFonts w:ascii="Courier New" w:hAnsi="Courier New" w:cs="Courier New"/>
                <w:b w:val="0"/>
                <w:bCs w:val="0"/>
                <w:sz w:val="18"/>
                <w:szCs w:val="18"/>
                <w:lang w:val="en-US"/>
              </w:rPr>
            </w:pPr>
          </w:p>
        </w:tc>
        <w:tc>
          <w:tcPr>
            <w:tcW w:w="4947" w:type="dxa"/>
          </w:tcPr>
          <w:p w14:paraId="3AF5632C" w14:textId="77777777" w:rsidR="006B6877" w:rsidRDefault="006B6877" w:rsidP="00B43295">
            <w:pPr>
              <w:spacing w:before="0" w:after="0"/>
              <w:jc w:val="left"/>
              <w:cnfStyle w:val="000000000000" w:firstRow="0" w:lastRow="0" w:firstColumn="0" w:lastColumn="0" w:oddVBand="0" w:evenVBand="0" w:oddHBand="0" w:evenHBand="0" w:firstRowFirstColumn="0" w:firstRowLastColumn="0" w:lastRowFirstColumn="0" w:lastRowLastColumn="0"/>
              <w:rPr>
                <w:lang w:val="en-US"/>
              </w:rPr>
            </w:pPr>
          </w:p>
          <w:p w14:paraId="28C3DF6D" w14:textId="4AC11401" w:rsidR="006B6877" w:rsidRDefault="006B6877" w:rsidP="00B43295">
            <w:pPr>
              <w:spacing w:before="0" w:after="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Iterates over a list of “Marking” parameter values. The “Marking” parameter is a composite parameter type which in turn is composed of an “AtoN type” parameter and an optional </w:t>
            </w:r>
            <w:r>
              <w:rPr>
                <w:lang w:val="en-US"/>
              </w:rPr>
              <w:lastRenderedPageBreak/>
              <w:t xml:space="preserve">“Light” parameter. </w:t>
            </w:r>
          </w:p>
          <w:p w14:paraId="0F098F24" w14:textId="09540B57" w:rsidR="006B6877" w:rsidRDefault="006B6877" w:rsidP="00B43295">
            <w:pPr>
              <w:spacing w:before="0" w:after="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The “</w:t>
            </w:r>
            <w:r w:rsidRPr="006B6877">
              <w:rPr>
                <w:lang w:val="en-US"/>
              </w:rPr>
              <w:t>lightFormatter</w:t>
            </w:r>
            <w:r>
              <w:rPr>
                <w:lang w:val="en-US"/>
              </w:rPr>
              <w:t>” helper class is used to format a light characteristic value as a human readable text.</w:t>
            </w:r>
          </w:p>
        </w:tc>
      </w:tr>
    </w:tbl>
    <w:p w14:paraId="5B448DB3" w14:textId="77777777" w:rsidR="00B43295" w:rsidRDefault="00B43295" w:rsidP="00B43295">
      <w:pPr>
        <w:rPr>
          <w:lang w:val="en-US"/>
        </w:rPr>
      </w:pPr>
    </w:p>
    <w:p w14:paraId="0E72FB0B" w14:textId="6C15920F" w:rsidR="008943CC" w:rsidRPr="008943CC" w:rsidRDefault="008943CC" w:rsidP="00B43295">
      <w:pPr>
        <w:rPr>
          <w:rStyle w:val="Kraftighenvisning"/>
        </w:rPr>
      </w:pPr>
      <w:r w:rsidRPr="008943CC">
        <w:rPr>
          <w:rStyle w:val="Kraftighenvisning"/>
        </w:rPr>
        <w:t>List Parameters Tab</w:t>
      </w:r>
    </w:p>
    <w:p w14:paraId="62FEFF1B" w14:textId="5F7CAD28" w:rsidR="006632F0" w:rsidRDefault="006632F0" w:rsidP="00B43295">
      <w:pPr>
        <w:rPr>
          <w:lang w:val="en-US"/>
        </w:rPr>
      </w:pPr>
      <w:r>
        <w:rPr>
          <w:lang w:val="en-US"/>
        </w:rPr>
        <w:t xml:space="preserve">On the “List Parameters” tab, you may add, edit and delete </w:t>
      </w:r>
      <w:r w:rsidR="00CD69DA">
        <w:rPr>
          <w:i/>
          <w:lang w:val="en-US"/>
        </w:rPr>
        <w:t>list parameter types</w:t>
      </w:r>
      <w:r w:rsidR="00CD69DA">
        <w:rPr>
          <w:lang w:val="en-US"/>
        </w:rPr>
        <w:t>. A list parameter type can be used as the type of a template parameter.</w:t>
      </w:r>
    </w:p>
    <w:p w14:paraId="25D10A16" w14:textId="7C65D1BE" w:rsidR="00CD69DA" w:rsidRDefault="00CD69DA" w:rsidP="00B43295">
      <w:pPr>
        <w:rPr>
          <w:lang w:val="en-US"/>
        </w:rPr>
      </w:pPr>
      <w:r>
        <w:rPr>
          <w:lang w:val="en-US"/>
        </w:rPr>
        <w:t xml:space="preserve">Each List Parameter Type defines a set of </w:t>
      </w:r>
      <w:r w:rsidR="002058CC">
        <w:rPr>
          <w:lang w:val="en-US"/>
        </w:rPr>
        <w:t xml:space="preserve">possible </w:t>
      </w:r>
      <w:r>
        <w:rPr>
          <w:lang w:val="en-US"/>
        </w:rPr>
        <w:t xml:space="preserve">values </w:t>
      </w:r>
      <w:r w:rsidR="002058CC">
        <w:rPr>
          <w:lang w:val="en-US"/>
        </w:rPr>
        <w:t xml:space="preserve">to select from, where each value is </w:t>
      </w:r>
      <w:r>
        <w:rPr>
          <w:lang w:val="en-US"/>
        </w:rPr>
        <w:t>translated to all supported languages of the MSI-NM system. Furthermore, each value may take two forms, a short value form and a long value form, as exemplified below:</w:t>
      </w:r>
    </w:p>
    <w:p w14:paraId="3E09FDB1" w14:textId="77777777" w:rsidR="00CD69DA" w:rsidRDefault="00CD69DA" w:rsidP="00B43295">
      <w:pPr>
        <w:rPr>
          <w:lang w:val="en-US"/>
        </w:rPr>
      </w:pPr>
    </w:p>
    <w:p w14:paraId="20565535" w14:textId="24DA685E" w:rsidR="00CD69DA" w:rsidRPr="00CD69DA" w:rsidRDefault="00CD69DA" w:rsidP="00CD69DA">
      <w:pPr>
        <w:jc w:val="center"/>
        <w:rPr>
          <w:lang w:val="en-US"/>
        </w:rPr>
      </w:pPr>
      <w:r>
        <w:rPr>
          <w:noProof/>
          <w:lang w:val="da-DK" w:eastAsia="da-DK"/>
        </w:rPr>
        <w:drawing>
          <wp:inline distT="0" distB="0" distL="0" distR="0" wp14:anchorId="1C3C1369" wp14:editId="69E2B523">
            <wp:extent cx="3510000" cy="4543200"/>
            <wp:effectExtent l="0" t="0" r="0" b="0"/>
            <wp:docPr id="110" name="Billed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10000" cy="4543200"/>
                    </a:xfrm>
                    <a:prstGeom prst="rect">
                      <a:avLst/>
                    </a:prstGeom>
                    <a:noFill/>
                    <a:ln>
                      <a:noFill/>
                    </a:ln>
                  </pic:spPr>
                </pic:pic>
              </a:graphicData>
            </a:graphic>
          </wp:inline>
        </w:drawing>
      </w:r>
    </w:p>
    <w:p w14:paraId="24D9311F" w14:textId="77777777" w:rsidR="00F5640D" w:rsidRDefault="00F5640D">
      <w:pPr>
        <w:spacing w:before="0" w:after="0"/>
        <w:jc w:val="left"/>
        <w:rPr>
          <w:lang w:val="en-US"/>
        </w:rPr>
      </w:pPr>
    </w:p>
    <w:p w14:paraId="6F0EA73A" w14:textId="6833D7CE" w:rsidR="00CD69DA" w:rsidRDefault="00CD69DA">
      <w:pPr>
        <w:spacing w:before="0" w:after="0"/>
        <w:jc w:val="left"/>
        <w:rPr>
          <w:lang w:val="en-US"/>
        </w:rPr>
      </w:pPr>
      <w:r>
        <w:rPr>
          <w:lang w:val="en-US"/>
        </w:rPr>
        <w:t>The short value form is typically used in e.g. title field templates or NAVTEX field templates, whereas the long value form is likely to be used in description field templates.</w:t>
      </w:r>
    </w:p>
    <w:p w14:paraId="6A5F61B2" w14:textId="77777777" w:rsidR="00CD69DA" w:rsidRDefault="00CD69DA">
      <w:pPr>
        <w:spacing w:before="0" w:after="0"/>
        <w:jc w:val="left"/>
        <w:rPr>
          <w:lang w:val="en-US"/>
        </w:rPr>
      </w:pPr>
    </w:p>
    <w:p w14:paraId="12914B14" w14:textId="6AF9FB08" w:rsidR="008943CC" w:rsidRPr="008943CC" w:rsidRDefault="008943CC">
      <w:pPr>
        <w:spacing w:before="0" w:after="0"/>
        <w:jc w:val="left"/>
        <w:rPr>
          <w:rStyle w:val="Kraftighenvisning"/>
        </w:rPr>
      </w:pPr>
      <w:r w:rsidRPr="008943CC">
        <w:rPr>
          <w:rStyle w:val="Kraftighenvisning"/>
        </w:rPr>
        <w:t>Composite Parameters Tab</w:t>
      </w:r>
    </w:p>
    <w:p w14:paraId="4DD6F764" w14:textId="336090D3" w:rsidR="00AD738E" w:rsidRDefault="00AD738E" w:rsidP="00AD738E">
      <w:pPr>
        <w:rPr>
          <w:lang w:val="en-US"/>
        </w:rPr>
      </w:pPr>
      <w:r>
        <w:rPr>
          <w:lang w:val="en-US"/>
        </w:rPr>
        <w:t>On the “</w:t>
      </w:r>
      <w:r>
        <w:rPr>
          <w:lang w:val="en-US"/>
        </w:rPr>
        <w:t>Composite</w:t>
      </w:r>
      <w:r>
        <w:rPr>
          <w:lang w:val="en-US"/>
        </w:rPr>
        <w:t xml:space="preserve"> Parameters” tab, you may add, edit and delete </w:t>
      </w:r>
      <w:r>
        <w:rPr>
          <w:i/>
          <w:lang w:val="en-US"/>
        </w:rPr>
        <w:t>composite</w:t>
      </w:r>
      <w:r>
        <w:rPr>
          <w:i/>
          <w:lang w:val="en-US"/>
        </w:rPr>
        <w:t xml:space="preserve"> parameter types</w:t>
      </w:r>
      <w:r>
        <w:rPr>
          <w:lang w:val="en-US"/>
        </w:rPr>
        <w:t xml:space="preserve">. A </w:t>
      </w:r>
      <w:r>
        <w:rPr>
          <w:lang w:val="en-US"/>
        </w:rPr>
        <w:t>composite</w:t>
      </w:r>
      <w:r>
        <w:rPr>
          <w:lang w:val="en-US"/>
        </w:rPr>
        <w:t xml:space="preserve"> parameter type can be used as the type of a template parameter.</w:t>
      </w:r>
    </w:p>
    <w:p w14:paraId="4ADD9C8E" w14:textId="6ED0AD6F" w:rsidR="00AD738E" w:rsidRDefault="00AD738E" w:rsidP="00AD738E">
      <w:pPr>
        <w:rPr>
          <w:lang w:val="en-US"/>
        </w:rPr>
      </w:pPr>
      <w:r>
        <w:rPr>
          <w:lang w:val="en-US"/>
        </w:rPr>
        <w:t xml:space="preserve">Each </w:t>
      </w:r>
      <w:r>
        <w:rPr>
          <w:lang w:val="en-US"/>
        </w:rPr>
        <w:t>Composite</w:t>
      </w:r>
      <w:r>
        <w:rPr>
          <w:lang w:val="en-US"/>
        </w:rPr>
        <w:t xml:space="preserve"> Parameter Type </w:t>
      </w:r>
      <w:r>
        <w:rPr>
          <w:lang w:val="en-US"/>
        </w:rPr>
        <w:t>is defined as a list of other parameters, as exemplified below</w:t>
      </w:r>
      <w:r>
        <w:rPr>
          <w:lang w:val="en-US"/>
        </w:rPr>
        <w:t>:</w:t>
      </w:r>
    </w:p>
    <w:p w14:paraId="20A0A497" w14:textId="77777777" w:rsidR="00AD738E" w:rsidRDefault="00AD738E">
      <w:pPr>
        <w:spacing w:before="0" w:after="0"/>
        <w:jc w:val="left"/>
        <w:rPr>
          <w:lang w:val="en-US"/>
        </w:rPr>
      </w:pPr>
    </w:p>
    <w:p w14:paraId="20325681" w14:textId="69B83607" w:rsidR="00CD69DA" w:rsidRDefault="00AD738E" w:rsidP="008943CC">
      <w:pPr>
        <w:spacing w:before="0" w:after="0"/>
        <w:jc w:val="center"/>
        <w:rPr>
          <w:lang w:val="en-US"/>
        </w:rPr>
      </w:pPr>
      <w:r>
        <w:rPr>
          <w:noProof/>
          <w:lang w:val="da-DK" w:eastAsia="da-DK"/>
        </w:rPr>
        <w:drawing>
          <wp:inline distT="0" distB="0" distL="0" distR="0" wp14:anchorId="67703823" wp14:editId="3435C3A9">
            <wp:extent cx="3513600" cy="2782800"/>
            <wp:effectExtent l="0" t="0" r="0" b="0"/>
            <wp:docPr id="112" name="Billed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13600" cy="2782800"/>
                    </a:xfrm>
                    <a:prstGeom prst="rect">
                      <a:avLst/>
                    </a:prstGeom>
                    <a:noFill/>
                    <a:ln>
                      <a:noFill/>
                    </a:ln>
                  </pic:spPr>
                </pic:pic>
              </a:graphicData>
            </a:graphic>
          </wp:inline>
        </w:drawing>
      </w:r>
    </w:p>
    <w:p w14:paraId="21085464" w14:textId="77777777" w:rsidR="000957AB" w:rsidRDefault="000957AB" w:rsidP="000957AB">
      <w:pPr>
        <w:rPr>
          <w:lang w:val="en-US"/>
        </w:rPr>
      </w:pPr>
    </w:p>
    <w:p w14:paraId="132047A9" w14:textId="5869EBA5" w:rsidR="008943CC" w:rsidRPr="008943CC" w:rsidRDefault="008943CC" w:rsidP="000957AB">
      <w:pPr>
        <w:rPr>
          <w:rStyle w:val="Kraftighenvisning"/>
        </w:rPr>
      </w:pPr>
      <w:r w:rsidRPr="008943CC">
        <w:rPr>
          <w:rStyle w:val="Kraftighenvisning"/>
        </w:rPr>
        <w:t>Includes Tab</w:t>
      </w:r>
    </w:p>
    <w:p w14:paraId="569A7276" w14:textId="38F5E423" w:rsidR="00AD738E" w:rsidRDefault="000957AB" w:rsidP="000957AB">
      <w:pPr>
        <w:rPr>
          <w:lang w:val="en-US"/>
        </w:rPr>
      </w:pPr>
      <w:r>
        <w:rPr>
          <w:lang w:val="en-US"/>
        </w:rPr>
        <w:t>On the “</w:t>
      </w:r>
      <w:r>
        <w:rPr>
          <w:lang w:val="en-US"/>
        </w:rPr>
        <w:t>Includes</w:t>
      </w:r>
      <w:r>
        <w:rPr>
          <w:lang w:val="en-US"/>
        </w:rPr>
        <w:t xml:space="preserve">” tab, you may add, edit and delete </w:t>
      </w:r>
      <w:r>
        <w:rPr>
          <w:i/>
          <w:lang w:val="en-US"/>
        </w:rPr>
        <w:t>Freemarker Include Files</w:t>
      </w:r>
      <w:r>
        <w:rPr>
          <w:lang w:val="en-US"/>
        </w:rPr>
        <w:t xml:space="preserve">. A </w:t>
      </w:r>
      <w:r>
        <w:rPr>
          <w:lang w:val="en-US"/>
        </w:rPr>
        <w:t xml:space="preserve">Freemarker include file is simply a Freemarker template that </w:t>
      </w:r>
      <w:r w:rsidR="002058CC">
        <w:rPr>
          <w:lang w:val="en-US"/>
        </w:rPr>
        <w:t>automatically</w:t>
      </w:r>
      <w:r>
        <w:rPr>
          <w:lang w:val="en-US"/>
        </w:rPr>
        <w:t xml:space="preserve"> gets included in all field templates. This allows you to e.g. define a set of common Freemarker macros</w:t>
      </w:r>
      <w:r w:rsidR="002058CC">
        <w:rPr>
          <w:lang w:val="en-US"/>
        </w:rPr>
        <w:t xml:space="preserve"> and variables</w:t>
      </w:r>
      <w:r>
        <w:rPr>
          <w:lang w:val="en-US"/>
        </w:rPr>
        <w:t xml:space="preserve"> that can be called directly from the field templates.</w:t>
      </w:r>
    </w:p>
    <w:p w14:paraId="6B5257D3" w14:textId="77777777" w:rsidR="00AD738E" w:rsidRDefault="00AD738E">
      <w:pPr>
        <w:spacing w:before="0" w:after="0"/>
        <w:jc w:val="left"/>
        <w:rPr>
          <w:lang w:val="en-US"/>
        </w:rPr>
      </w:pPr>
    </w:p>
    <w:p w14:paraId="0D45CDE5" w14:textId="176226FB" w:rsidR="000957AB" w:rsidRDefault="000957AB" w:rsidP="000957AB">
      <w:pPr>
        <w:spacing w:before="0" w:after="0"/>
        <w:jc w:val="center"/>
        <w:rPr>
          <w:lang w:val="en-US"/>
        </w:rPr>
      </w:pPr>
      <w:r>
        <w:rPr>
          <w:noProof/>
          <w:lang w:val="da-DK" w:eastAsia="da-DK"/>
        </w:rPr>
        <w:drawing>
          <wp:inline distT="0" distB="0" distL="0" distR="0" wp14:anchorId="331743F7" wp14:editId="2B7E18F7">
            <wp:extent cx="5241600" cy="3160800"/>
            <wp:effectExtent l="0" t="0" r="0" b="1905"/>
            <wp:docPr id="113" name="Billed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41600" cy="3160800"/>
                    </a:xfrm>
                    <a:prstGeom prst="rect">
                      <a:avLst/>
                    </a:prstGeom>
                    <a:noFill/>
                    <a:ln>
                      <a:noFill/>
                    </a:ln>
                  </pic:spPr>
                </pic:pic>
              </a:graphicData>
            </a:graphic>
          </wp:inline>
        </w:drawing>
      </w:r>
    </w:p>
    <w:p w14:paraId="7E25EB82" w14:textId="77777777" w:rsidR="00AD738E" w:rsidRDefault="00AD738E">
      <w:pPr>
        <w:spacing w:before="0" w:after="0"/>
        <w:jc w:val="left"/>
        <w:rPr>
          <w:lang w:val="en-US"/>
        </w:rPr>
      </w:pPr>
    </w:p>
    <w:p w14:paraId="01B855DD" w14:textId="77777777" w:rsidR="00223D8B" w:rsidRDefault="00223D8B">
      <w:pPr>
        <w:spacing w:before="0" w:after="0"/>
        <w:jc w:val="left"/>
        <w:rPr>
          <w:lang w:val="en-US"/>
        </w:rPr>
      </w:pPr>
    </w:p>
    <w:p w14:paraId="5AFDA640" w14:textId="4FDFBAD1" w:rsidR="008943CC" w:rsidRPr="008943CC" w:rsidRDefault="008943CC">
      <w:pPr>
        <w:spacing w:before="0" w:after="0"/>
        <w:jc w:val="left"/>
        <w:rPr>
          <w:rStyle w:val="Kraftighenvisning"/>
        </w:rPr>
      </w:pPr>
      <w:r w:rsidRPr="008943CC">
        <w:rPr>
          <w:rStyle w:val="Kraftighenvisning"/>
        </w:rPr>
        <w:t>Dictionary Tab</w:t>
      </w:r>
    </w:p>
    <w:p w14:paraId="3DC854F9" w14:textId="44587BA0" w:rsidR="000957AB" w:rsidRDefault="00223D8B">
      <w:pPr>
        <w:spacing w:before="0" w:after="0"/>
        <w:jc w:val="left"/>
        <w:rPr>
          <w:lang w:val="en-US"/>
        </w:rPr>
      </w:pPr>
      <w:r>
        <w:rPr>
          <w:lang w:val="en-US"/>
        </w:rPr>
        <w:t>On the “</w:t>
      </w:r>
      <w:r>
        <w:rPr>
          <w:lang w:val="en-US"/>
        </w:rPr>
        <w:t>Dictionary</w:t>
      </w:r>
      <w:r>
        <w:rPr>
          <w:lang w:val="en-US"/>
        </w:rPr>
        <w:t>” tab, you may add, edit and delete</w:t>
      </w:r>
      <w:r>
        <w:rPr>
          <w:i/>
          <w:lang w:val="en-US"/>
        </w:rPr>
        <w:t xml:space="preserve"> </w:t>
      </w:r>
      <w:r>
        <w:rPr>
          <w:lang w:val="en-US"/>
        </w:rPr>
        <w:t xml:space="preserve">dictionary terms that can be used in the Freemarker templates. </w:t>
      </w:r>
    </w:p>
    <w:p w14:paraId="118B722F" w14:textId="04A921E5" w:rsidR="00223D8B" w:rsidRDefault="00223D8B">
      <w:pPr>
        <w:spacing w:before="0" w:after="0"/>
        <w:jc w:val="left"/>
        <w:rPr>
          <w:lang w:val="en-US"/>
        </w:rPr>
      </w:pPr>
      <w:r>
        <w:rPr>
          <w:lang w:val="en-US"/>
        </w:rPr>
        <w:t xml:space="preserve">Each dictionary term has an identifying key and a </w:t>
      </w:r>
      <w:r w:rsidR="00E82ECB">
        <w:rPr>
          <w:lang w:val="en-US"/>
        </w:rPr>
        <w:t>translation</w:t>
      </w:r>
      <w:r>
        <w:rPr>
          <w:lang w:val="en-US"/>
        </w:rPr>
        <w:t xml:space="preserve"> for each supported language:</w:t>
      </w:r>
    </w:p>
    <w:p w14:paraId="27BB144D" w14:textId="77777777" w:rsidR="00223D8B" w:rsidRPr="00223D8B" w:rsidRDefault="00223D8B">
      <w:pPr>
        <w:spacing w:before="0" w:after="0"/>
        <w:jc w:val="left"/>
        <w:rPr>
          <w:lang w:val="en-US"/>
        </w:rPr>
      </w:pPr>
    </w:p>
    <w:p w14:paraId="2FA6621A" w14:textId="5825DC60" w:rsidR="00223D8B" w:rsidRDefault="00223D8B" w:rsidP="00223D8B">
      <w:pPr>
        <w:spacing w:before="0" w:after="0"/>
        <w:jc w:val="center"/>
        <w:rPr>
          <w:lang w:val="en-US"/>
        </w:rPr>
      </w:pPr>
      <w:r>
        <w:rPr>
          <w:noProof/>
          <w:lang w:val="da-DK" w:eastAsia="da-DK"/>
        </w:rPr>
        <w:lastRenderedPageBreak/>
        <w:drawing>
          <wp:inline distT="0" distB="0" distL="0" distR="0" wp14:anchorId="5AEBEED9" wp14:editId="3F842DBC">
            <wp:extent cx="3549600" cy="2246400"/>
            <wp:effectExtent l="0" t="0" r="0" b="1905"/>
            <wp:docPr id="114" name="Billed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49600" cy="2246400"/>
                    </a:xfrm>
                    <a:prstGeom prst="rect">
                      <a:avLst/>
                    </a:prstGeom>
                    <a:noFill/>
                    <a:ln>
                      <a:noFill/>
                    </a:ln>
                  </pic:spPr>
                </pic:pic>
              </a:graphicData>
            </a:graphic>
          </wp:inline>
        </w:drawing>
      </w:r>
    </w:p>
    <w:p w14:paraId="4CDB5D7D" w14:textId="77777777" w:rsidR="00223D8B" w:rsidRDefault="00223D8B">
      <w:pPr>
        <w:spacing w:before="0" w:after="0"/>
        <w:jc w:val="left"/>
        <w:rPr>
          <w:lang w:val="en-US"/>
        </w:rPr>
      </w:pPr>
    </w:p>
    <w:p w14:paraId="497098B7" w14:textId="777743AE" w:rsidR="000957AB" w:rsidRDefault="00223D8B">
      <w:pPr>
        <w:spacing w:before="0" w:after="0"/>
        <w:jc w:val="left"/>
        <w:rPr>
          <w:lang w:val="en-US"/>
        </w:rPr>
      </w:pPr>
      <w:r>
        <w:rPr>
          <w:lang w:val="en-US"/>
        </w:rPr>
        <w:t>The dictionary is particularly useful in the Freemarker Includes</w:t>
      </w:r>
      <w:r w:rsidR="002058CC">
        <w:rPr>
          <w:lang w:val="en-US"/>
        </w:rPr>
        <w:t>, since this allow</w:t>
      </w:r>
      <w:r>
        <w:rPr>
          <w:lang w:val="en-US"/>
        </w:rPr>
        <w:t xml:space="preserve"> the include files to be generic and not tied to a </w:t>
      </w:r>
      <w:r w:rsidR="00E82ECB">
        <w:rPr>
          <w:lang w:val="en-US"/>
        </w:rPr>
        <w:t>specific</w:t>
      </w:r>
      <w:r>
        <w:rPr>
          <w:lang w:val="en-US"/>
        </w:rPr>
        <w:t xml:space="preserve"> language.</w:t>
      </w:r>
    </w:p>
    <w:p w14:paraId="4A8F28B2" w14:textId="11A54879" w:rsidR="00223D8B" w:rsidRDefault="00223D8B">
      <w:pPr>
        <w:spacing w:before="0" w:after="0"/>
        <w:jc w:val="left"/>
        <w:rPr>
          <w:lang w:val="en-US"/>
        </w:rPr>
      </w:pPr>
      <w:r>
        <w:rPr>
          <w:lang w:val="en-US"/>
        </w:rPr>
        <w:t xml:space="preserve">The </w:t>
      </w:r>
      <w:r w:rsidR="002058CC">
        <w:rPr>
          <w:lang w:val="en-US"/>
        </w:rPr>
        <w:t>“cancel_message”</w:t>
      </w:r>
      <w:r w:rsidR="002058CC">
        <w:rPr>
          <w:lang w:val="en-US"/>
        </w:rPr>
        <w:t xml:space="preserve"> </w:t>
      </w:r>
      <w:r>
        <w:rPr>
          <w:lang w:val="en-US"/>
        </w:rPr>
        <w:t>term defined</w:t>
      </w:r>
      <w:r w:rsidR="002058CC">
        <w:rPr>
          <w:lang w:val="en-US"/>
        </w:rPr>
        <w:t xml:space="preserve"> above</w:t>
      </w:r>
      <w:r>
        <w:rPr>
          <w:lang w:val="en-US"/>
        </w:rPr>
        <w:t xml:space="preserve">, can be used in </w:t>
      </w:r>
      <w:r w:rsidR="00F06CD8">
        <w:rPr>
          <w:lang w:val="en-US"/>
        </w:rPr>
        <w:t>a Freemarker template calling the “text” function. Example:</w:t>
      </w:r>
    </w:p>
    <w:p w14:paraId="1049EA5D" w14:textId="32077B8D" w:rsidR="00223D8B" w:rsidRPr="00F06CD8" w:rsidRDefault="00223D8B" w:rsidP="00F06CD8">
      <w:pPr>
        <w:pStyle w:val="Listeafsnit"/>
        <w:numPr>
          <w:ilvl w:val="0"/>
          <w:numId w:val="19"/>
        </w:numPr>
        <w:spacing w:before="120"/>
        <w:rPr>
          <w:rFonts w:ascii="Courier New" w:hAnsi="Courier New" w:cs="Courier New"/>
          <w:sz w:val="18"/>
          <w:szCs w:val="18"/>
          <w:lang w:val="en-US"/>
        </w:rPr>
      </w:pPr>
      <w:r w:rsidRPr="00F06CD8">
        <w:rPr>
          <w:rFonts w:ascii="Courier New" w:hAnsi="Courier New" w:cs="Courier New"/>
          <w:sz w:val="18"/>
          <w:szCs w:val="18"/>
          <w:lang w:val="en-US"/>
        </w:rPr>
        <w:t>${text('cancel_message',</w:t>
      </w:r>
      <w:r w:rsidR="002058CC">
        <w:rPr>
          <w:rFonts w:ascii="Courier New" w:hAnsi="Courier New" w:cs="Courier New"/>
          <w:sz w:val="18"/>
          <w:szCs w:val="18"/>
          <w:lang w:val="en-US"/>
        </w:rPr>
        <w:t>msg</w:t>
      </w:r>
      <w:r w:rsidRPr="00F06CD8">
        <w:rPr>
          <w:rFonts w:ascii="Courier New" w:hAnsi="Courier New" w:cs="Courier New"/>
          <w:sz w:val="18"/>
          <w:szCs w:val="18"/>
          <w:lang w:val="en-US"/>
        </w:rPr>
        <w:t>.seriesIdentifier.fullId)}.</w:t>
      </w:r>
    </w:p>
    <w:p w14:paraId="1CEE3DA5" w14:textId="77777777" w:rsidR="00223D8B" w:rsidRDefault="00223D8B">
      <w:pPr>
        <w:spacing w:before="0" w:after="0"/>
        <w:jc w:val="left"/>
        <w:rPr>
          <w:lang w:val="en-US"/>
        </w:rPr>
      </w:pPr>
    </w:p>
    <w:p w14:paraId="56C59FF2" w14:textId="77777777" w:rsidR="00DE3D82" w:rsidRDefault="00DE3D82" w:rsidP="00DE3D82">
      <w:pPr>
        <w:spacing w:before="0" w:after="0"/>
        <w:jc w:val="left"/>
        <w:rPr>
          <w:lang w:val="en-US"/>
        </w:rPr>
      </w:pPr>
    </w:p>
    <w:p w14:paraId="7695EA91" w14:textId="56E884D8" w:rsidR="00DE3D82" w:rsidRPr="00591B3A" w:rsidRDefault="00DE3D82" w:rsidP="00B8209E">
      <w:pPr>
        <w:pStyle w:val="Overskrift3"/>
        <w:rPr>
          <w:rStyle w:val="Kraftighenvisning"/>
        </w:rPr>
      </w:pPr>
      <w:r>
        <w:rPr>
          <w:rStyle w:val="Kraftighenvisning"/>
        </w:rPr>
        <w:t>Publishers</w:t>
      </w:r>
      <w:r w:rsidRPr="00591B3A">
        <w:rPr>
          <w:rStyle w:val="Kraftighenvisning"/>
        </w:rPr>
        <w:t xml:space="preserve"> Admin Page</w:t>
      </w:r>
    </w:p>
    <w:p w14:paraId="0120E6F0" w14:textId="5D8FFEC6" w:rsidR="00DE3D82" w:rsidRDefault="00E843B6" w:rsidP="00DE3D82">
      <w:pPr>
        <w:spacing w:before="0" w:after="0"/>
        <w:jc w:val="left"/>
        <w:rPr>
          <w:lang w:val="en-US"/>
        </w:rPr>
      </w:pPr>
      <w:r>
        <w:rPr>
          <w:lang w:val="en-US"/>
        </w:rPr>
        <w:t>Publishers have already been described in the Message Editor section, and are used to promulgate messages via different channels, such as mailing lists, NAVTEX, Twitter and the Maritime Cloud.</w:t>
      </w:r>
    </w:p>
    <w:p w14:paraId="5AF0A8FE" w14:textId="255F6E5E" w:rsidR="00E843B6" w:rsidRDefault="00E843B6" w:rsidP="00DE3D82">
      <w:pPr>
        <w:spacing w:before="0" w:after="0"/>
        <w:jc w:val="left"/>
        <w:rPr>
          <w:lang w:val="en-US"/>
        </w:rPr>
      </w:pPr>
      <w:r>
        <w:rPr>
          <w:lang w:val="en-US"/>
        </w:rPr>
        <w:t xml:space="preserve">Before these publishers can be associated with a message, they must be enabled </w:t>
      </w:r>
      <w:r w:rsidR="00254238">
        <w:rPr>
          <w:lang w:val="en-US"/>
        </w:rPr>
        <w:t xml:space="preserve">globally </w:t>
      </w:r>
      <w:r>
        <w:rPr>
          <w:lang w:val="en-US"/>
        </w:rPr>
        <w:t>by an administrator on the Publishers Admin Page:</w:t>
      </w:r>
    </w:p>
    <w:p w14:paraId="782DDE59" w14:textId="77777777" w:rsidR="00E843B6" w:rsidRDefault="00E843B6" w:rsidP="00DE3D82">
      <w:pPr>
        <w:spacing w:before="0" w:after="0"/>
        <w:jc w:val="left"/>
        <w:rPr>
          <w:lang w:val="en-US"/>
        </w:rPr>
      </w:pPr>
    </w:p>
    <w:p w14:paraId="0E1C2B6D" w14:textId="6D75ABD9" w:rsidR="00D51F93" w:rsidRDefault="004870B5" w:rsidP="00D51F93">
      <w:pPr>
        <w:spacing w:before="0" w:after="0"/>
        <w:jc w:val="center"/>
        <w:rPr>
          <w:lang w:val="en-US"/>
        </w:rPr>
      </w:pPr>
      <w:r>
        <w:rPr>
          <w:noProof/>
          <w:lang w:val="da-DK" w:eastAsia="da-DK"/>
        </w:rPr>
        <w:drawing>
          <wp:inline distT="0" distB="0" distL="0" distR="0" wp14:anchorId="44E45E6E" wp14:editId="7C1EDE86">
            <wp:extent cx="3423600" cy="1771200"/>
            <wp:effectExtent l="38100" t="38100" r="100965" b="95885"/>
            <wp:docPr id="115" name="Billed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23600" cy="17712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2B7F62B" w14:textId="77777777" w:rsidR="00E843B6" w:rsidRDefault="00E843B6" w:rsidP="00DE3D82">
      <w:pPr>
        <w:spacing w:before="0" w:after="0"/>
        <w:jc w:val="left"/>
        <w:rPr>
          <w:lang w:val="en-US"/>
        </w:rPr>
      </w:pPr>
    </w:p>
    <w:p w14:paraId="57969079" w14:textId="77777777" w:rsidR="00E843B6" w:rsidRDefault="00E843B6" w:rsidP="00DE3D82">
      <w:pPr>
        <w:spacing w:before="0" w:after="0"/>
        <w:jc w:val="left"/>
        <w:rPr>
          <w:lang w:val="en-US"/>
        </w:rPr>
      </w:pPr>
      <w:r>
        <w:rPr>
          <w:lang w:val="en-US"/>
        </w:rPr>
        <w:t>If a publisher is disabled again, publishing will stop immediately, irrespective of whether a message has already been configured to use the publisher or not.</w:t>
      </w:r>
    </w:p>
    <w:p w14:paraId="6FF5B795" w14:textId="77777777" w:rsidR="00E843B6" w:rsidRDefault="00E843B6" w:rsidP="00DE3D82">
      <w:pPr>
        <w:spacing w:before="0" w:after="0"/>
        <w:jc w:val="left"/>
        <w:rPr>
          <w:lang w:val="en-US"/>
        </w:rPr>
      </w:pPr>
    </w:p>
    <w:p w14:paraId="4090D387" w14:textId="77777777" w:rsidR="00E843B6" w:rsidRDefault="00E843B6" w:rsidP="00DE3D82">
      <w:pPr>
        <w:spacing w:before="0" w:after="0"/>
        <w:jc w:val="left"/>
        <w:rPr>
          <w:lang w:val="en-US"/>
        </w:rPr>
      </w:pPr>
    </w:p>
    <w:p w14:paraId="7C14D49B" w14:textId="77777777" w:rsidR="001A6319" w:rsidRPr="001A6319" w:rsidRDefault="001A6319" w:rsidP="00B8209E">
      <w:pPr>
        <w:pStyle w:val="Overskrift3"/>
        <w:rPr>
          <w:rStyle w:val="Kraftighenvisning"/>
        </w:rPr>
      </w:pPr>
      <w:r w:rsidRPr="001A6319">
        <w:rPr>
          <w:rStyle w:val="Kraftighenvisning"/>
        </w:rPr>
        <w:t>Operations Admin Page</w:t>
      </w:r>
    </w:p>
    <w:p w14:paraId="4F87C790" w14:textId="7AC42793" w:rsidR="001A6319" w:rsidRDefault="001A6319" w:rsidP="00DE3D82">
      <w:pPr>
        <w:spacing w:before="0" w:after="0"/>
        <w:jc w:val="left"/>
        <w:rPr>
          <w:lang w:val="en-US"/>
        </w:rPr>
      </w:pPr>
      <w:r>
        <w:rPr>
          <w:lang w:val="en-US"/>
        </w:rPr>
        <w:t xml:space="preserve">The Operations Admin Page is only available to system administrators. </w:t>
      </w:r>
      <w:r w:rsidR="002A6BFD">
        <w:rPr>
          <w:lang w:val="en-US"/>
        </w:rPr>
        <w:t xml:space="preserve">At the time of writing </w:t>
      </w:r>
      <w:r w:rsidR="00B41742">
        <w:rPr>
          <w:lang w:val="en-US"/>
        </w:rPr>
        <w:t>it</w:t>
      </w:r>
      <w:r w:rsidR="002A6BFD">
        <w:rPr>
          <w:lang w:val="en-US"/>
        </w:rPr>
        <w:t xml:space="preserve"> merely contains a few actions for flushing caches and re-building search indexes.</w:t>
      </w:r>
    </w:p>
    <w:p w14:paraId="52EA4E32" w14:textId="77777777" w:rsidR="002A6BFD" w:rsidRDefault="002A6BFD" w:rsidP="00DE3D82">
      <w:pPr>
        <w:spacing w:before="0" w:after="0"/>
        <w:jc w:val="left"/>
        <w:rPr>
          <w:lang w:val="en-US"/>
        </w:rPr>
      </w:pPr>
    </w:p>
    <w:p w14:paraId="53FD78DA" w14:textId="77777777" w:rsidR="001A6319" w:rsidRDefault="001A6319" w:rsidP="001A6319">
      <w:pPr>
        <w:spacing w:before="0" w:after="0"/>
        <w:jc w:val="center"/>
        <w:rPr>
          <w:lang w:val="en-US"/>
        </w:rPr>
      </w:pPr>
      <w:r>
        <w:rPr>
          <w:noProof/>
          <w:lang w:val="da-DK" w:eastAsia="da-DK"/>
        </w:rPr>
        <w:lastRenderedPageBreak/>
        <w:drawing>
          <wp:inline distT="0" distB="0" distL="0" distR="0" wp14:anchorId="261BD55E" wp14:editId="36A13FB0">
            <wp:extent cx="3844800" cy="1404000"/>
            <wp:effectExtent l="38100" t="38100" r="99060" b="100965"/>
            <wp:docPr id="97" name="Billed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44800" cy="1404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163E7A0" w14:textId="77777777" w:rsidR="002A6BFD" w:rsidRDefault="002A6BFD" w:rsidP="00DE3D82">
      <w:pPr>
        <w:spacing w:before="0" w:after="0"/>
        <w:jc w:val="left"/>
        <w:rPr>
          <w:lang w:val="en-US"/>
        </w:rPr>
      </w:pPr>
    </w:p>
    <w:p w14:paraId="5613DE2C" w14:textId="77777777" w:rsidR="00B41742" w:rsidRDefault="00B41742" w:rsidP="00B41742">
      <w:pPr>
        <w:spacing w:before="0" w:after="0"/>
        <w:jc w:val="left"/>
        <w:rPr>
          <w:lang w:val="en-US"/>
        </w:rPr>
      </w:pPr>
    </w:p>
    <w:p w14:paraId="533F1FEA" w14:textId="13D2313E" w:rsidR="00B41742" w:rsidRPr="001A6319" w:rsidRDefault="00B41742" w:rsidP="00B8209E">
      <w:pPr>
        <w:pStyle w:val="Overskrift3"/>
        <w:rPr>
          <w:rStyle w:val="Kraftighenvisning"/>
        </w:rPr>
      </w:pPr>
      <w:r>
        <w:rPr>
          <w:rStyle w:val="Kraftighenvisning"/>
        </w:rPr>
        <w:t>Settings</w:t>
      </w:r>
      <w:r w:rsidRPr="001A6319">
        <w:rPr>
          <w:rStyle w:val="Kraftighenvisning"/>
        </w:rPr>
        <w:t xml:space="preserve"> Admin Page</w:t>
      </w:r>
    </w:p>
    <w:p w14:paraId="37B83D5C" w14:textId="56868D0A" w:rsidR="00B41742" w:rsidRDefault="00B41742" w:rsidP="00B41742">
      <w:pPr>
        <w:spacing w:before="0" w:after="0"/>
        <w:jc w:val="left"/>
        <w:rPr>
          <w:lang w:val="en-US"/>
        </w:rPr>
      </w:pPr>
      <w:r>
        <w:rPr>
          <w:lang w:val="en-US"/>
        </w:rPr>
        <w:t>The Settings Admin Page is only available to system administrators. It lists the system variables used by the underlying MSI-NM system.</w:t>
      </w:r>
    </w:p>
    <w:p w14:paraId="02DDA642" w14:textId="77777777" w:rsidR="00B41742" w:rsidRDefault="00B41742" w:rsidP="00B41742">
      <w:pPr>
        <w:spacing w:before="0" w:after="0"/>
        <w:jc w:val="left"/>
        <w:rPr>
          <w:lang w:val="en-US"/>
        </w:rPr>
      </w:pPr>
    </w:p>
    <w:p w14:paraId="0C3FDB7E" w14:textId="3ADD0CE8" w:rsidR="00B41742" w:rsidRDefault="00DD1BB8" w:rsidP="00DD1BB8">
      <w:pPr>
        <w:spacing w:before="0" w:after="0"/>
        <w:jc w:val="center"/>
        <w:rPr>
          <w:lang w:val="en-US"/>
        </w:rPr>
      </w:pPr>
      <w:r>
        <w:rPr>
          <w:noProof/>
          <w:lang w:val="da-DK" w:eastAsia="da-DK"/>
        </w:rPr>
        <w:drawing>
          <wp:inline distT="0" distB="0" distL="0" distR="0" wp14:anchorId="2FA78B04" wp14:editId="29F1F1AA">
            <wp:extent cx="3654000" cy="2401200"/>
            <wp:effectExtent l="38100" t="38100" r="99060" b="94615"/>
            <wp:docPr id="99" name="Billed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54000" cy="24012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216B4BC" w14:textId="77777777" w:rsidR="00B41742" w:rsidRDefault="00B41742" w:rsidP="00DE3D82">
      <w:pPr>
        <w:spacing w:before="0" w:after="0"/>
        <w:jc w:val="left"/>
        <w:rPr>
          <w:lang w:val="en-US"/>
        </w:rPr>
      </w:pPr>
    </w:p>
    <w:p w14:paraId="6FC04468" w14:textId="7097C4D1" w:rsidR="00DD1BB8" w:rsidRDefault="00DD1BB8" w:rsidP="00DE3D82">
      <w:pPr>
        <w:spacing w:before="0" w:after="0"/>
        <w:jc w:val="left"/>
        <w:rPr>
          <w:lang w:val="en-US"/>
        </w:rPr>
      </w:pPr>
      <w:r>
        <w:rPr>
          <w:lang w:val="en-US"/>
        </w:rPr>
        <w:t xml:space="preserve">The system administrator can </w:t>
      </w:r>
      <w:r w:rsidR="00254238">
        <w:rPr>
          <w:lang w:val="en-US"/>
        </w:rPr>
        <w:t>modify</w:t>
      </w:r>
      <w:r>
        <w:rPr>
          <w:lang w:val="en-US"/>
        </w:rPr>
        <w:t xml:space="preserve"> the values of the settings, however, since </w:t>
      </w:r>
      <w:r w:rsidR="008D136E">
        <w:rPr>
          <w:lang w:val="en-US"/>
        </w:rPr>
        <w:t>some</w:t>
      </w:r>
      <w:r>
        <w:rPr>
          <w:lang w:val="en-US"/>
        </w:rPr>
        <w:t xml:space="preserve"> of the system variables are cached, it may require a restart for the change</w:t>
      </w:r>
      <w:r w:rsidR="00254238">
        <w:rPr>
          <w:lang w:val="en-US"/>
        </w:rPr>
        <w:t>s</w:t>
      </w:r>
      <w:r>
        <w:rPr>
          <w:lang w:val="en-US"/>
        </w:rPr>
        <w:t xml:space="preserve"> to take effect.</w:t>
      </w:r>
    </w:p>
    <w:p w14:paraId="7D2F7D72" w14:textId="0D3304F0" w:rsidR="00B8209E" w:rsidRDefault="00DE3D82" w:rsidP="00DE3D82">
      <w:pPr>
        <w:spacing w:before="0" w:after="0"/>
        <w:jc w:val="left"/>
        <w:rPr>
          <w:lang w:val="en-US"/>
        </w:rPr>
      </w:pPr>
      <w:r>
        <w:rPr>
          <w:lang w:val="en-US"/>
        </w:rPr>
        <w:t xml:space="preserve"> </w:t>
      </w:r>
    </w:p>
    <w:p w14:paraId="79512448" w14:textId="77777777" w:rsidR="00B8209E" w:rsidRDefault="00B8209E">
      <w:pPr>
        <w:spacing w:before="0" w:after="0"/>
        <w:jc w:val="left"/>
        <w:rPr>
          <w:lang w:val="en-US"/>
        </w:rPr>
      </w:pPr>
      <w:r>
        <w:rPr>
          <w:lang w:val="en-US"/>
        </w:rPr>
        <w:br w:type="page"/>
      </w:r>
    </w:p>
    <w:p w14:paraId="7C72B6A7" w14:textId="0224E145" w:rsidR="00D02F9E" w:rsidRDefault="00473687" w:rsidP="00473687">
      <w:pPr>
        <w:pStyle w:val="Overskrift2"/>
        <w:rPr>
          <w:lang w:val="en-US"/>
        </w:rPr>
      </w:pPr>
      <w:r>
        <w:rPr>
          <w:lang w:val="en-US"/>
        </w:rPr>
        <w:lastRenderedPageBreak/>
        <w:t>Report Page</w:t>
      </w:r>
    </w:p>
    <w:p w14:paraId="20268E11" w14:textId="353D5E27" w:rsidR="00473687" w:rsidRDefault="00F37A25" w:rsidP="00D26237">
      <w:pPr>
        <w:rPr>
          <w:lang w:val="en-US"/>
        </w:rPr>
      </w:pPr>
      <w:r>
        <w:rPr>
          <w:lang w:val="en-US"/>
        </w:rPr>
        <w:t xml:space="preserve">The Report Page can be used by </w:t>
      </w:r>
      <w:r w:rsidR="00721895">
        <w:rPr>
          <w:lang w:val="en-US"/>
        </w:rPr>
        <w:t xml:space="preserve">all </w:t>
      </w:r>
      <w:r>
        <w:rPr>
          <w:lang w:val="en-US"/>
        </w:rPr>
        <w:t>logged in users to report an observation relevant to the maritime authorities:</w:t>
      </w:r>
    </w:p>
    <w:p w14:paraId="59903EF6" w14:textId="5B73AA9E" w:rsidR="00F37A25" w:rsidRDefault="00F37A25" w:rsidP="00D26237">
      <w:pPr>
        <w:rPr>
          <w:lang w:val="en-US"/>
        </w:rPr>
      </w:pPr>
      <w:r>
        <w:rPr>
          <w:noProof/>
          <w:lang w:val="da-DK" w:eastAsia="da-DK"/>
        </w:rPr>
        <w:drawing>
          <wp:inline distT="0" distB="0" distL="0" distR="0" wp14:anchorId="0D7BD8BF" wp14:editId="575B0FA2">
            <wp:extent cx="5724525" cy="3971925"/>
            <wp:effectExtent l="0" t="0" r="9525" b="9525"/>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4525" cy="3971925"/>
                    </a:xfrm>
                    <a:prstGeom prst="rect">
                      <a:avLst/>
                    </a:prstGeom>
                    <a:noFill/>
                    <a:ln>
                      <a:noFill/>
                    </a:ln>
                  </pic:spPr>
                </pic:pic>
              </a:graphicData>
            </a:graphic>
          </wp:inline>
        </w:drawing>
      </w:r>
    </w:p>
    <w:p w14:paraId="187D5200" w14:textId="58D776A0" w:rsidR="00F37A25" w:rsidRDefault="00227F34" w:rsidP="00D26237">
      <w:pPr>
        <w:rPr>
          <w:lang w:val="en-US"/>
        </w:rPr>
      </w:pPr>
      <w:r>
        <w:rPr>
          <w:lang w:val="en-US"/>
        </w:rPr>
        <w:t>The user is asked to provide details about the observation such as the location, a description and contact details. Additionally, the user can upload images or other files relevant to the report – or even use her smartphone to snap a photo.</w:t>
      </w:r>
    </w:p>
    <w:p w14:paraId="1ABF8E1D" w14:textId="77777777" w:rsidR="00F37A25" w:rsidRDefault="00F37A25" w:rsidP="00D26237">
      <w:pPr>
        <w:rPr>
          <w:lang w:val="en-US"/>
        </w:rPr>
      </w:pPr>
    </w:p>
    <w:p w14:paraId="5D8A982D" w14:textId="28FCCF97" w:rsidR="00227F34" w:rsidRPr="00227F34" w:rsidRDefault="00227F34" w:rsidP="00D26237">
      <w:pPr>
        <w:rPr>
          <w:rStyle w:val="Kraftighenvisning"/>
        </w:rPr>
      </w:pPr>
      <w:r w:rsidRPr="00227F34">
        <w:rPr>
          <w:rStyle w:val="Kraftighenvisning"/>
        </w:rPr>
        <w:t>Pending Reports</w:t>
      </w:r>
    </w:p>
    <w:p w14:paraId="5CEEAF91" w14:textId="715A2A6F" w:rsidR="00227F34" w:rsidRDefault="00227F34" w:rsidP="00D26237">
      <w:pPr>
        <w:rPr>
          <w:lang w:val="en-US"/>
        </w:rPr>
      </w:pPr>
      <w:r>
        <w:rPr>
          <w:lang w:val="en-US"/>
        </w:rPr>
        <w:t>When the user has reported an observation, an e-mail is sent to a pre-configured e-mail address, i.e. the duty officer at the maritime authority.</w:t>
      </w:r>
    </w:p>
    <w:p w14:paraId="48AB735D" w14:textId="07A3AC36" w:rsidR="00227F34" w:rsidRDefault="00227F34" w:rsidP="00D26237">
      <w:pPr>
        <w:rPr>
          <w:lang w:val="en-US"/>
        </w:rPr>
      </w:pPr>
      <w:r>
        <w:rPr>
          <w:lang w:val="en-US"/>
        </w:rPr>
        <w:t>Furthermore, if an editor or administrator enters the Report Page, they will see the list of pending reports, and can discard the reports or create an NM or MSI</w:t>
      </w:r>
      <w:r w:rsidR="00760557">
        <w:rPr>
          <w:lang w:val="en-US"/>
        </w:rPr>
        <w:t xml:space="preserve"> message</w:t>
      </w:r>
      <w:r>
        <w:rPr>
          <w:lang w:val="en-US"/>
        </w:rPr>
        <w:t xml:space="preserve"> based on the report</w:t>
      </w:r>
      <w:r w:rsidR="001D47D4">
        <w:rPr>
          <w:lang w:val="en-US"/>
        </w:rPr>
        <w:t>s</w:t>
      </w:r>
      <w:r>
        <w:rPr>
          <w:lang w:val="en-US"/>
        </w:rPr>
        <w:t xml:space="preserve"> (not implemented yet):</w:t>
      </w:r>
    </w:p>
    <w:p w14:paraId="7F655765" w14:textId="7322FC89" w:rsidR="00F37A25" w:rsidRPr="001B25E9" w:rsidRDefault="00F37A25" w:rsidP="00227F34">
      <w:pPr>
        <w:jc w:val="center"/>
        <w:rPr>
          <w:lang w:val="en-US"/>
          <w14:shadow w14:blurRad="50800" w14:dist="38100" w14:dir="5400000" w14:sx="100000" w14:sy="100000" w14:kx="0" w14:ky="0" w14:algn="t">
            <w14:srgbClr w14:val="000000">
              <w14:alpha w14:val="60000"/>
            </w14:srgbClr>
          </w14:shadow>
        </w:rPr>
      </w:pPr>
      <w:r>
        <w:rPr>
          <w:noProof/>
          <w:lang w:val="da-DK" w:eastAsia="da-DK"/>
        </w:rPr>
        <w:drawing>
          <wp:inline distT="0" distB="0" distL="0" distR="0" wp14:anchorId="7737E395" wp14:editId="4ECE29AB">
            <wp:extent cx="3326400" cy="1663200"/>
            <wp:effectExtent l="38100" t="38100" r="102870" b="89535"/>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26400" cy="16632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7D60CE5" w14:textId="6E9A357B" w:rsidR="00D02F9E" w:rsidRDefault="00227F34" w:rsidP="00384BEF">
      <w:pPr>
        <w:jc w:val="center"/>
        <w:rPr>
          <w:lang w:val="en-US"/>
        </w:rPr>
      </w:pPr>
      <w:r w:rsidRPr="00227F34">
        <w:rPr>
          <w:i/>
          <w:lang w:val="en-US"/>
        </w:rPr>
        <w:t>A pending report</w:t>
      </w:r>
      <w:r w:rsidR="00D02F9E">
        <w:rPr>
          <w:lang w:val="en-US"/>
        </w:rPr>
        <w:br w:type="page"/>
      </w:r>
    </w:p>
    <w:p w14:paraId="6D4A51E7" w14:textId="77777777" w:rsidR="00D02F9E" w:rsidRPr="0067062F" w:rsidRDefault="00D02F9E" w:rsidP="00D26237">
      <w:pPr>
        <w:rPr>
          <w:lang w:val="en-US"/>
        </w:rPr>
      </w:pPr>
    </w:p>
    <w:p w14:paraId="5709C25A" w14:textId="41742E94" w:rsidR="000C47F9" w:rsidRPr="0000492B" w:rsidRDefault="00EC6465" w:rsidP="00EC6465">
      <w:pPr>
        <w:pStyle w:val="Overskrift1"/>
      </w:pPr>
      <w:r>
        <w:t>EPD</w:t>
      </w:r>
      <w:r w:rsidR="00E80FB2">
        <w:t xml:space="preserve"> Integration</w:t>
      </w:r>
    </w:p>
    <w:p w14:paraId="11E88F8B" w14:textId="71E9C7BE" w:rsidR="00653AF9" w:rsidRDefault="0000492B" w:rsidP="00EC6465">
      <w:r>
        <w:t xml:space="preserve">This user manual </w:t>
      </w:r>
      <w:r w:rsidR="00834D35">
        <w:t>is not an EPD user manual, and so, this section will only detail where the MSI-NM EPD integration differs from the usual EPD MSI functionality.</w:t>
      </w:r>
    </w:p>
    <w:p w14:paraId="5A2FAC17" w14:textId="30A0B89D" w:rsidR="00834D35" w:rsidRDefault="00834D35" w:rsidP="00EC6465">
      <w:r>
        <w:t>The main EPD chart, with the MSI-NM layer turned on, looks much like the previous versions, except you get NM symbols as well as MSI symbols:</w:t>
      </w:r>
    </w:p>
    <w:p w14:paraId="2DDE837A" w14:textId="15B82C82" w:rsidR="00834D35" w:rsidRDefault="00834D35" w:rsidP="00EC6465">
      <w:r>
        <w:rPr>
          <w:noProof/>
          <w:lang w:val="da-DK" w:eastAsia="da-DK"/>
        </w:rPr>
        <w:drawing>
          <wp:inline distT="0" distB="0" distL="0" distR="0" wp14:anchorId="2264DF1C" wp14:editId="4CACA163">
            <wp:extent cx="5760720" cy="3566160"/>
            <wp:effectExtent l="0" t="0" r="0" b="0"/>
            <wp:docPr id="103" name="Billed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14:paraId="4C66BDBB" w14:textId="77777777" w:rsidR="00834D35" w:rsidRDefault="00834D35" w:rsidP="00EC6465"/>
    <w:p w14:paraId="20D72ACA" w14:textId="5E952310" w:rsidR="00834D35" w:rsidRDefault="00834D35" w:rsidP="00EC6465">
      <w:r>
        <w:t xml:space="preserve">The old MSI </w:t>
      </w:r>
      <w:r w:rsidR="006B5B3C">
        <w:t>Notification</w:t>
      </w:r>
      <w:r>
        <w:t xml:space="preserve"> Center panel has been replaced with a new MSI-NM </w:t>
      </w:r>
      <w:r w:rsidR="00084CF1">
        <w:t>panel, which</w:t>
      </w:r>
      <w:r>
        <w:t xml:space="preserve"> displays the active </w:t>
      </w:r>
      <w:r w:rsidR="00084CF1">
        <w:t>MSI and NM messages:</w:t>
      </w:r>
    </w:p>
    <w:p w14:paraId="02A21708" w14:textId="77777777" w:rsidR="00084CF1" w:rsidRDefault="00084CF1" w:rsidP="00EC6465"/>
    <w:p w14:paraId="66D0FDC5" w14:textId="7486F85E" w:rsidR="00834D35" w:rsidRDefault="00834D35" w:rsidP="00834D35">
      <w:pPr>
        <w:jc w:val="center"/>
      </w:pPr>
      <w:r>
        <w:rPr>
          <w:noProof/>
          <w:lang w:val="da-DK" w:eastAsia="da-DK"/>
        </w:rPr>
        <w:drawing>
          <wp:inline distT="0" distB="0" distL="0" distR="0" wp14:anchorId="78F32A14" wp14:editId="397D0F99">
            <wp:extent cx="5133600" cy="2293200"/>
            <wp:effectExtent l="0" t="0" r="0" b="0"/>
            <wp:docPr id="104" name="Billed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33600" cy="2293200"/>
                    </a:xfrm>
                    <a:prstGeom prst="rect">
                      <a:avLst/>
                    </a:prstGeom>
                  </pic:spPr>
                </pic:pic>
              </a:graphicData>
            </a:graphic>
          </wp:inline>
        </w:drawing>
      </w:r>
    </w:p>
    <w:p w14:paraId="628D6E65" w14:textId="77777777" w:rsidR="00834D35" w:rsidRDefault="00834D35" w:rsidP="00EC6465"/>
    <w:p w14:paraId="637A0A8F" w14:textId="32E1E283" w:rsidR="00084CF1" w:rsidRDefault="00084CF1" w:rsidP="00EC6465">
      <w:r>
        <w:lastRenderedPageBreak/>
        <w:t xml:space="preserve">The MSI-NM details panel now displays </w:t>
      </w:r>
      <w:r w:rsidR="00760557">
        <w:t>a</w:t>
      </w:r>
      <w:r>
        <w:t xml:space="preserve"> message similarly to the way message details are displayed of the MSI-NM website.</w:t>
      </w:r>
    </w:p>
    <w:p w14:paraId="5BF40835" w14:textId="77777777" w:rsidR="00084CF1" w:rsidRDefault="00084CF1" w:rsidP="00EC6465"/>
    <w:p w14:paraId="66DC026C" w14:textId="7CCCE89A" w:rsidR="00084CF1" w:rsidRDefault="00084CF1" w:rsidP="00EC6465">
      <w:r>
        <w:t xml:space="preserve">Above the MSI-NM message list, you will find a new Provider selector, which displays all the MSI-NM service provides available via the </w:t>
      </w:r>
      <w:r w:rsidR="006B5B3C">
        <w:t>Maritime</w:t>
      </w:r>
      <w:r>
        <w:t xml:space="preserve"> Cloud:</w:t>
      </w:r>
    </w:p>
    <w:p w14:paraId="3AE3CE83" w14:textId="238CA438" w:rsidR="00834D35" w:rsidRDefault="00834D35" w:rsidP="00084CF1">
      <w:pPr>
        <w:jc w:val="center"/>
      </w:pPr>
      <w:r>
        <w:rPr>
          <w:noProof/>
          <w:lang w:val="da-DK" w:eastAsia="da-DK"/>
        </w:rPr>
        <w:drawing>
          <wp:inline distT="0" distB="0" distL="0" distR="0" wp14:anchorId="4DAFDEE1" wp14:editId="2F4A373F">
            <wp:extent cx="2901600" cy="993600"/>
            <wp:effectExtent l="0" t="0" r="0" b="0"/>
            <wp:docPr id="102" name="Billed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01600" cy="993600"/>
                    </a:xfrm>
                    <a:prstGeom prst="rect">
                      <a:avLst/>
                    </a:prstGeom>
                    <a:noFill/>
                    <a:ln>
                      <a:noFill/>
                    </a:ln>
                  </pic:spPr>
                </pic:pic>
              </a:graphicData>
            </a:graphic>
          </wp:inline>
        </w:drawing>
      </w:r>
    </w:p>
    <w:p w14:paraId="22D17525" w14:textId="77777777" w:rsidR="00084CF1" w:rsidRDefault="00084CF1" w:rsidP="00084CF1">
      <w:pPr>
        <w:jc w:val="left"/>
      </w:pPr>
    </w:p>
    <w:p w14:paraId="5887C8E8" w14:textId="0703799C" w:rsidR="00084CF1" w:rsidRDefault="00084CF1" w:rsidP="00084CF1">
      <w:pPr>
        <w:jc w:val="left"/>
      </w:pPr>
      <w:r>
        <w:t>Click “Reload” after selecting a new provider, to refresh the list of MSI-NM messages.</w:t>
      </w:r>
    </w:p>
    <w:p w14:paraId="4FC656F9" w14:textId="77777777" w:rsidR="00084CF1" w:rsidRPr="00EC6465" w:rsidRDefault="00084CF1" w:rsidP="00084CF1">
      <w:pPr>
        <w:jc w:val="left"/>
      </w:pPr>
    </w:p>
    <w:sectPr w:rsidR="00084CF1" w:rsidRPr="00EC6465" w:rsidSect="0008579A">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F6FC40" w14:textId="77777777" w:rsidR="00820C43" w:rsidRDefault="00820C43">
      <w:r>
        <w:separator/>
      </w:r>
    </w:p>
  </w:endnote>
  <w:endnote w:type="continuationSeparator" w:id="0">
    <w:p w14:paraId="7DF8BAEF" w14:textId="77777777" w:rsidR="00820C43" w:rsidRDefault="00820C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Palatino">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9F54BA" w14:textId="77777777" w:rsidR="00C20044" w:rsidRPr="009122C7" w:rsidRDefault="00C20044" w:rsidP="009122C7">
    <w:pPr>
      <w:rPr>
        <w:i/>
        <w:iCs/>
        <w:color w:val="184687"/>
        <w:sz w:val="16"/>
        <w:szCs w:val="16"/>
      </w:rPr>
    </w:pPr>
    <w:r>
      <w:rPr>
        <w:i/>
        <w:iCs/>
        <w:color w:val="184687"/>
        <w:sz w:val="16"/>
        <w:szCs w:val="16"/>
      </w:rPr>
      <w:t>ACCSEAS Project</w:t>
    </w:r>
    <w:r>
      <w:rPr>
        <w:i/>
        <w:iCs/>
        <w:color w:val="184687"/>
        <w:sz w:val="16"/>
        <w:szCs w:val="16"/>
      </w:rPr>
      <w:tab/>
    </w:r>
    <w:r>
      <w:rPr>
        <w:i/>
        <w:iCs/>
        <w:color w:val="184687"/>
        <w:sz w:val="16"/>
        <w:szCs w:val="16"/>
      </w:rPr>
      <w:tab/>
    </w:r>
    <w:r>
      <w:rPr>
        <w:i/>
        <w:iCs/>
        <w:color w:val="184687"/>
        <w:sz w:val="16"/>
        <w:szCs w:val="16"/>
      </w:rPr>
      <w:tab/>
    </w:r>
    <w:r>
      <w:rPr>
        <w:i/>
        <w:iCs/>
        <w:color w:val="184687"/>
        <w:sz w:val="16"/>
        <w:szCs w:val="16"/>
      </w:rPr>
      <w:tab/>
    </w:r>
    <w:r>
      <w:rPr>
        <w:i/>
        <w:iCs/>
        <w:color w:val="184687"/>
        <w:sz w:val="16"/>
        <w:szCs w:val="16"/>
      </w:rPr>
      <w:tab/>
    </w:r>
    <w:r>
      <w:rPr>
        <w:i/>
        <w:iCs/>
        <w:color w:val="184687"/>
        <w:sz w:val="16"/>
        <w:szCs w:val="16"/>
      </w:rPr>
      <w:tab/>
    </w:r>
    <w:r>
      <w:rPr>
        <w:i/>
        <w:iCs/>
        <w:color w:val="184687"/>
        <w:sz w:val="16"/>
        <w:szCs w:val="16"/>
      </w:rPr>
      <w:tab/>
    </w:r>
    <w:r>
      <w:rPr>
        <w:i/>
        <w:iCs/>
        <w:color w:val="184687"/>
        <w:sz w:val="16"/>
        <w:szCs w:val="16"/>
      </w:rPr>
      <w:tab/>
    </w:r>
    <w:r>
      <w:rPr>
        <w:i/>
        <w:iCs/>
        <w:color w:val="184687"/>
        <w:sz w:val="16"/>
        <w:szCs w:val="16"/>
      </w:rPr>
      <w:tab/>
    </w:r>
    <w:r>
      <w:rPr>
        <w:color w:val="999999"/>
        <w:sz w:val="18"/>
        <w:szCs w:val="18"/>
      </w:rPr>
      <w:t xml:space="preserve">Page </w:t>
    </w:r>
    <w:r>
      <w:rPr>
        <w:rStyle w:val="Sidetal"/>
        <w:color w:val="999999"/>
        <w:sz w:val="18"/>
        <w:szCs w:val="18"/>
      </w:rPr>
      <w:fldChar w:fldCharType="begin"/>
    </w:r>
    <w:r>
      <w:rPr>
        <w:rStyle w:val="Sidetal"/>
        <w:color w:val="999999"/>
        <w:sz w:val="18"/>
        <w:szCs w:val="18"/>
      </w:rPr>
      <w:instrText xml:space="preserve"> PAGE </w:instrText>
    </w:r>
    <w:r>
      <w:rPr>
        <w:rStyle w:val="Sidetal"/>
        <w:color w:val="999999"/>
        <w:sz w:val="18"/>
        <w:szCs w:val="18"/>
      </w:rPr>
      <w:fldChar w:fldCharType="separate"/>
    </w:r>
    <w:r w:rsidR="001730F8">
      <w:rPr>
        <w:rStyle w:val="Sidetal"/>
        <w:noProof/>
        <w:color w:val="999999"/>
        <w:sz w:val="18"/>
        <w:szCs w:val="18"/>
      </w:rPr>
      <w:t>52</w:t>
    </w:r>
    <w:r>
      <w:rPr>
        <w:rStyle w:val="Sidetal"/>
        <w:color w:val="999999"/>
        <w:sz w:val="18"/>
        <w:szCs w:val="18"/>
      </w:rPr>
      <w:fldChar w:fldCharType="end"/>
    </w:r>
    <w:r>
      <w:rPr>
        <w:rStyle w:val="Sidetal"/>
        <w:color w:val="999999"/>
        <w:sz w:val="18"/>
        <w:szCs w:val="18"/>
      </w:rPr>
      <w:t xml:space="preserve"> of </w:t>
    </w:r>
    <w:r>
      <w:rPr>
        <w:rStyle w:val="Sidetal"/>
        <w:color w:val="999999"/>
        <w:sz w:val="18"/>
        <w:szCs w:val="18"/>
      </w:rPr>
      <w:fldChar w:fldCharType="begin"/>
    </w:r>
    <w:r>
      <w:rPr>
        <w:rStyle w:val="Sidetal"/>
        <w:color w:val="999999"/>
        <w:sz w:val="18"/>
        <w:szCs w:val="18"/>
      </w:rPr>
      <w:instrText xml:space="preserve"> NUMPAGES </w:instrText>
    </w:r>
    <w:r>
      <w:rPr>
        <w:rStyle w:val="Sidetal"/>
        <w:color w:val="999999"/>
        <w:sz w:val="18"/>
        <w:szCs w:val="18"/>
      </w:rPr>
      <w:fldChar w:fldCharType="separate"/>
    </w:r>
    <w:r w:rsidR="001730F8">
      <w:rPr>
        <w:rStyle w:val="Sidetal"/>
        <w:noProof/>
        <w:color w:val="999999"/>
        <w:sz w:val="18"/>
        <w:szCs w:val="18"/>
      </w:rPr>
      <w:t>52</w:t>
    </w:r>
    <w:r>
      <w:rPr>
        <w:rStyle w:val="Sidetal"/>
        <w:color w:val="999999"/>
        <w:sz w:val="18"/>
        <w:szCs w:val="18"/>
      </w:rPr>
      <w:fldChar w:fldCharType="end"/>
    </w:r>
  </w:p>
  <w:p w14:paraId="39823D56" w14:textId="77777777" w:rsidR="00C20044" w:rsidRDefault="00C20044">
    <w:pPr>
      <w:pStyle w:val="Sidefod"/>
      <w:tabs>
        <w:tab w:val="clear" w:pos="4153"/>
        <w:tab w:val="clear" w:pos="8306"/>
        <w:tab w:val="center" w:pos="4500"/>
        <w:tab w:val="right" w:pos="9000"/>
      </w:tabs>
      <w:rPr>
        <w:rStyle w:val="Sidetal"/>
        <w:rFonts w:eastAsia="Arial Unicode MS"/>
        <w:color w:val="999999"/>
        <w:sz w:val="18"/>
        <w:szCs w:val="18"/>
      </w:rPr>
    </w:pPr>
    <w:r>
      <w:rPr>
        <w:i/>
        <w:iCs/>
        <w:color w:val="003366"/>
        <w:sz w:val="18"/>
        <w:szCs w:val="18"/>
      </w:rPr>
      <w:tab/>
    </w:r>
    <w:r>
      <w:rPr>
        <w:rStyle w:val="Sidetal"/>
        <w:i/>
        <w:iCs/>
        <w:color w:val="003366"/>
        <w:sz w:val="18"/>
        <w:szCs w:val="18"/>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5DBB08" w14:textId="77777777" w:rsidR="00820C43" w:rsidRDefault="00820C43">
      <w:r>
        <w:separator/>
      </w:r>
    </w:p>
  </w:footnote>
  <w:footnote w:type="continuationSeparator" w:id="0">
    <w:p w14:paraId="10ECA001" w14:textId="77777777" w:rsidR="00820C43" w:rsidRDefault="00820C4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E58914" w14:textId="0213C8E0" w:rsidR="00C20044" w:rsidRDefault="00C20044" w:rsidP="00823433">
    <w:pPr>
      <w:pStyle w:val="Sidehoved"/>
      <w:tabs>
        <w:tab w:val="clear" w:pos="4153"/>
        <w:tab w:val="clear" w:pos="8306"/>
        <w:tab w:val="center" w:pos="4500"/>
        <w:tab w:val="right" w:pos="9000"/>
      </w:tabs>
    </w:pPr>
    <w:r w:rsidRPr="003F0431">
      <w:rPr>
        <w:i/>
        <w:iCs/>
        <w:color w:val="003366"/>
        <w:sz w:val="18"/>
        <w:szCs w:val="18"/>
      </w:rPr>
      <w:t>A</w:t>
    </w:r>
    <w:r>
      <w:rPr>
        <w:i/>
        <w:iCs/>
        <w:color w:val="003366"/>
        <w:sz w:val="18"/>
        <w:szCs w:val="18"/>
      </w:rPr>
      <w:t>CCSEAS WP6 Working Group: MSI-NM</w:t>
    </w:r>
    <w:r w:rsidRPr="003F0431">
      <w:rPr>
        <w:i/>
        <w:iCs/>
        <w:color w:val="003366"/>
        <w:sz w:val="18"/>
        <w:szCs w:val="18"/>
      </w:rPr>
      <w:t xml:space="preserve"> </w:t>
    </w:r>
    <w:r>
      <w:rPr>
        <w:i/>
        <w:iCs/>
        <w:color w:val="003366"/>
        <w:sz w:val="18"/>
        <w:szCs w:val="18"/>
      </w:rPr>
      <w:t xml:space="preserve">User Manual - Issue: 1.0 </w:t>
    </w:r>
  </w:p>
  <w:p w14:paraId="77C8A54B" w14:textId="77777777" w:rsidR="00C20044" w:rsidRDefault="00C20044" w:rsidP="00B9130E">
    <w:pPr>
      <w:pStyle w:val="Sidehoved"/>
      <w:tabs>
        <w:tab w:val="clear" w:pos="4153"/>
        <w:tab w:val="clear" w:pos="8306"/>
        <w:tab w:val="center" w:pos="4500"/>
        <w:tab w:val="right" w:pos="9000"/>
      </w:tabs>
      <w:jc w:val="right"/>
      <w:rPr>
        <w:i/>
        <w:iCs/>
        <w:color w:val="003366"/>
        <w:sz w:val="18"/>
        <w:szCs w:val="18"/>
      </w:rPr>
    </w:pPr>
    <w:r>
      <w:rPr>
        <w:i/>
        <w:iCs/>
        <w:color w:val="003366"/>
        <w:sz w:val="18"/>
        <w:szCs w:val="18"/>
      </w:rPr>
      <w:t>Draft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7DDF6D" w14:textId="77777777" w:rsidR="00C20044" w:rsidRDefault="00C20044" w:rsidP="0044053D">
    <w:pPr>
      <w:pStyle w:val="Sidehoved"/>
      <w:jc w:val="left"/>
      <w:rPr>
        <w:b/>
        <w:bCs/>
        <w:sz w:val="24"/>
        <w:szCs w:val="24"/>
      </w:rPr>
    </w:pPr>
  </w:p>
  <w:p w14:paraId="3BF12673" w14:textId="77777777" w:rsidR="00C20044" w:rsidRDefault="00C20044">
    <w:pPr>
      <w:pStyle w:val="Sidehoved"/>
      <w:jc w:val="center"/>
      <w:rPr>
        <w:b/>
        <w:bCs/>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AD4BE9"/>
    <w:multiLevelType w:val="hybridMultilevel"/>
    <w:tmpl w:val="EF16D0B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nsid w:val="1BDC0A54"/>
    <w:multiLevelType w:val="hybridMultilevel"/>
    <w:tmpl w:val="CB0AF50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nsid w:val="1BF07C63"/>
    <w:multiLevelType w:val="hybridMultilevel"/>
    <w:tmpl w:val="62024B5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nsid w:val="33713B8C"/>
    <w:multiLevelType w:val="hybridMultilevel"/>
    <w:tmpl w:val="E252FBE2"/>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nsid w:val="37AA347F"/>
    <w:multiLevelType w:val="hybridMultilevel"/>
    <w:tmpl w:val="3EA2447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nsid w:val="38111DB3"/>
    <w:multiLevelType w:val="multilevel"/>
    <w:tmpl w:val="47B2E0CA"/>
    <w:lvl w:ilvl="0">
      <w:start w:val="1"/>
      <w:numFmt w:val="upperLetter"/>
      <w:pStyle w:val="Appendix1"/>
      <w:lvlText w:val="%1"/>
      <w:lvlJc w:val="left"/>
      <w:pPr>
        <w:tabs>
          <w:tab w:val="num" w:pos="1134"/>
        </w:tabs>
        <w:ind w:left="1134" w:hanging="1134"/>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nsid w:val="3BD16EA9"/>
    <w:multiLevelType w:val="hybridMultilevel"/>
    <w:tmpl w:val="5458437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nsid w:val="442C7CA4"/>
    <w:multiLevelType w:val="hybridMultilevel"/>
    <w:tmpl w:val="38045D9E"/>
    <w:lvl w:ilvl="0" w:tplc="95B0E762">
      <w:numFmt w:val="bullet"/>
      <w:lvlText w:val=""/>
      <w:lvlJc w:val="left"/>
      <w:pPr>
        <w:ind w:left="720" w:hanging="360"/>
      </w:pPr>
      <w:rPr>
        <w:rFonts w:ascii="Symbol" w:eastAsia="Times New Roman" w:hAnsi="Symbol" w:cs="Aria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nsid w:val="48A22249"/>
    <w:multiLevelType w:val="hybridMultilevel"/>
    <w:tmpl w:val="F054487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nsid w:val="48CF649D"/>
    <w:multiLevelType w:val="hybridMultilevel"/>
    <w:tmpl w:val="44FE5394"/>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nsid w:val="4AB95058"/>
    <w:multiLevelType w:val="hybridMultilevel"/>
    <w:tmpl w:val="2CAADB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nsid w:val="518528EC"/>
    <w:multiLevelType w:val="hybridMultilevel"/>
    <w:tmpl w:val="25F8F4A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520F4E5C"/>
    <w:multiLevelType w:val="hybridMultilevel"/>
    <w:tmpl w:val="DEC268AE"/>
    <w:lvl w:ilvl="0" w:tplc="95B0E762">
      <w:numFmt w:val="bullet"/>
      <w:lvlText w:val=""/>
      <w:lvlJc w:val="left"/>
      <w:pPr>
        <w:ind w:left="720" w:hanging="360"/>
      </w:pPr>
      <w:rPr>
        <w:rFonts w:ascii="Symbol" w:eastAsia="Times New Roman" w:hAnsi="Symbol" w:cs="Aria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60CA6E03"/>
    <w:multiLevelType w:val="hybridMultilevel"/>
    <w:tmpl w:val="553652B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nsid w:val="6A016F4B"/>
    <w:multiLevelType w:val="hybridMultilevel"/>
    <w:tmpl w:val="DAE64B8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nsid w:val="6B2A72F8"/>
    <w:multiLevelType w:val="multilevel"/>
    <w:tmpl w:val="04090025"/>
    <w:lvl w:ilvl="0">
      <w:start w:val="1"/>
      <w:numFmt w:val="decimal"/>
      <w:pStyle w:val="Overskrift1"/>
      <w:lvlText w:val="%1"/>
      <w:lvlJc w:val="left"/>
      <w:pPr>
        <w:tabs>
          <w:tab w:val="num" w:pos="432"/>
        </w:tabs>
        <w:ind w:left="432" w:hanging="432"/>
      </w:pPr>
      <w:rPr>
        <w:rFonts w:hint="default"/>
      </w:rPr>
    </w:lvl>
    <w:lvl w:ilvl="1">
      <w:start w:val="1"/>
      <w:numFmt w:val="decimal"/>
      <w:pStyle w:val="Overskrift2"/>
      <w:lvlText w:val="%1.%2"/>
      <w:lvlJc w:val="left"/>
      <w:pPr>
        <w:tabs>
          <w:tab w:val="num" w:pos="3270"/>
        </w:tabs>
        <w:ind w:left="3270" w:hanging="576"/>
      </w:pPr>
      <w:rPr>
        <w:rFonts w:hint="default"/>
      </w:rPr>
    </w:lvl>
    <w:lvl w:ilvl="2">
      <w:start w:val="1"/>
      <w:numFmt w:val="decimal"/>
      <w:pStyle w:val="Overskrift3"/>
      <w:lvlText w:val="%1.%2.%3"/>
      <w:lvlJc w:val="left"/>
      <w:pPr>
        <w:tabs>
          <w:tab w:val="num" w:pos="720"/>
        </w:tabs>
        <w:ind w:left="720" w:hanging="720"/>
      </w:pPr>
      <w:rPr>
        <w:rFonts w:hint="default"/>
      </w:rPr>
    </w:lvl>
    <w:lvl w:ilvl="3">
      <w:start w:val="1"/>
      <w:numFmt w:val="decimal"/>
      <w:pStyle w:val="Overskrift4"/>
      <w:lvlText w:val="%1.%2.%3.%4"/>
      <w:lvlJc w:val="left"/>
      <w:pPr>
        <w:tabs>
          <w:tab w:val="num" w:pos="864"/>
        </w:tabs>
        <w:ind w:left="864" w:hanging="864"/>
      </w:pPr>
      <w:rPr>
        <w:rFonts w:hint="default"/>
      </w:rPr>
    </w:lvl>
    <w:lvl w:ilvl="4">
      <w:start w:val="1"/>
      <w:numFmt w:val="decimal"/>
      <w:pStyle w:val="Overskrift5"/>
      <w:lvlText w:val="%1.%2.%3.%4.%5"/>
      <w:lvlJc w:val="left"/>
      <w:pPr>
        <w:tabs>
          <w:tab w:val="num" w:pos="1008"/>
        </w:tabs>
        <w:ind w:left="1008" w:hanging="1008"/>
      </w:pPr>
      <w:rPr>
        <w:rFonts w:hint="default"/>
      </w:rPr>
    </w:lvl>
    <w:lvl w:ilvl="5">
      <w:start w:val="1"/>
      <w:numFmt w:val="decimal"/>
      <w:pStyle w:val="Overskrift6"/>
      <w:lvlText w:val="%1.%2.%3.%4.%5.%6"/>
      <w:lvlJc w:val="left"/>
      <w:pPr>
        <w:tabs>
          <w:tab w:val="num" w:pos="1152"/>
        </w:tabs>
        <w:ind w:left="1152" w:hanging="1152"/>
      </w:pPr>
      <w:rPr>
        <w:rFonts w:hint="default"/>
      </w:rPr>
    </w:lvl>
    <w:lvl w:ilvl="6">
      <w:start w:val="1"/>
      <w:numFmt w:val="decimal"/>
      <w:pStyle w:val="Overskrift7"/>
      <w:lvlText w:val="%1.%2.%3.%4.%5.%6.%7"/>
      <w:lvlJc w:val="left"/>
      <w:pPr>
        <w:tabs>
          <w:tab w:val="num" w:pos="1296"/>
        </w:tabs>
        <w:ind w:left="1296" w:hanging="1296"/>
      </w:pPr>
      <w:rPr>
        <w:rFonts w:hint="default"/>
      </w:rPr>
    </w:lvl>
    <w:lvl w:ilvl="7">
      <w:start w:val="1"/>
      <w:numFmt w:val="decimal"/>
      <w:pStyle w:val="Overskrift8"/>
      <w:lvlText w:val="%1.%2.%3.%4.%5.%6.%7.%8"/>
      <w:lvlJc w:val="left"/>
      <w:pPr>
        <w:tabs>
          <w:tab w:val="num" w:pos="1440"/>
        </w:tabs>
        <w:ind w:left="1440" w:hanging="1440"/>
      </w:pPr>
      <w:rPr>
        <w:rFonts w:hint="default"/>
      </w:rPr>
    </w:lvl>
    <w:lvl w:ilvl="8">
      <w:start w:val="1"/>
      <w:numFmt w:val="decimal"/>
      <w:pStyle w:val="Overskrift9"/>
      <w:lvlText w:val="%1.%2.%3.%4.%5.%6.%7.%8.%9"/>
      <w:lvlJc w:val="left"/>
      <w:pPr>
        <w:tabs>
          <w:tab w:val="num" w:pos="1584"/>
        </w:tabs>
        <w:ind w:left="1584" w:hanging="1584"/>
      </w:pPr>
      <w:rPr>
        <w:rFonts w:hint="default"/>
      </w:rPr>
    </w:lvl>
  </w:abstractNum>
  <w:abstractNum w:abstractNumId="16">
    <w:nsid w:val="6E947A7E"/>
    <w:multiLevelType w:val="hybridMultilevel"/>
    <w:tmpl w:val="2138ED9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7">
    <w:nsid w:val="7D6605AA"/>
    <w:multiLevelType w:val="hybridMultilevel"/>
    <w:tmpl w:val="DA4C4632"/>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nsid w:val="7F5363D7"/>
    <w:multiLevelType w:val="hybridMultilevel"/>
    <w:tmpl w:val="F364E94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7"/>
  </w:num>
  <w:num w:numId="4">
    <w:abstractNumId w:val="12"/>
  </w:num>
  <w:num w:numId="5">
    <w:abstractNumId w:val="3"/>
  </w:num>
  <w:num w:numId="6">
    <w:abstractNumId w:val="11"/>
  </w:num>
  <w:num w:numId="7">
    <w:abstractNumId w:val="14"/>
  </w:num>
  <w:num w:numId="8">
    <w:abstractNumId w:val="4"/>
  </w:num>
  <w:num w:numId="9">
    <w:abstractNumId w:val="13"/>
  </w:num>
  <w:num w:numId="10">
    <w:abstractNumId w:val="18"/>
  </w:num>
  <w:num w:numId="11">
    <w:abstractNumId w:val="8"/>
  </w:num>
  <w:num w:numId="12">
    <w:abstractNumId w:val="10"/>
  </w:num>
  <w:num w:numId="13">
    <w:abstractNumId w:val="6"/>
  </w:num>
  <w:num w:numId="14">
    <w:abstractNumId w:val="17"/>
  </w:num>
  <w:num w:numId="15">
    <w:abstractNumId w:val="2"/>
  </w:num>
  <w:num w:numId="16">
    <w:abstractNumId w:val="9"/>
  </w:num>
  <w:num w:numId="17">
    <w:abstractNumId w:val="16"/>
  </w:num>
  <w:num w:numId="18">
    <w:abstractNumId w:val="1"/>
  </w:num>
  <w:num w:numId="19">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activeWritingStyle w:appName="MSWord" w:lang="da-DK" w:vendorID="64" w:dllVersion="131078" w:nlCheck="1" w:checkStyle="0"/>
  <w:activeWritingStyle w:appName="MSWord" w:lang="en-GB" w:vendorID="64" w:dllVersion="131078" w:nlCheck="1" w:checkStyle="1"/>
  <w:activeWritingStyle w:appName="MSWord" w:lang="en-US" w:vendorID="64" w:dllVersion="131078"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136C"/>
    <w:rsid w:val="00002D34"/>
    <w:rsid w:val="0000492B"/>
    <w:rsid w:val="000057DE"/>
    <w:rsid w:val="00006AEF"/>
    <w:rsid w:val="00007980"/>
    <w:rsid w:val="00010969"/>
    <w:rsid w:val="00014902"/>
    <w:rsid w:val="00015EFC"/>
    <w:rsid w:val="00017EB4"/>
    <w:rsid w:val="00020BA7"/>
    <w:rsid w:val="00026297"/>
    <w:rsid w:val="00037A6D"/>
    <w:rsid w:val="000435EF"/>
    <w:rsid w:val="00043877"/>
    <w:rsid w:val="00044E84"/>
    <w:rsid w:val="00052CDD"/>
    <w:rsid w:val="000604A7"/>
    <w:rsid w:val="0006582F"/>
    <w:rsid w:val="00073198"/>
    <w:rsid w:val="000755A9"/>
    <w:rsid w:val="000766D8"/>
    <w:rsid w:val="00084CF1"/>
    <w:rsid w:val="00084F36"/>
    <w:rsid w:val="0008579A"/>
    <w:rsid w:val="000868A0"/>
    <w:rsid w:val="000872B6"/>
    <w:rsid w:val="00092E06"/>
    <w:rsid w:val="0009352B"/>
    <w:rsid w:val="000957AB"/>
    <w:rsid w:val="000A1194"/>
    <w:rsid w:val="000A17F1"/>
    <w:rsid w:val="000A18FD"/>
    <w:rsid w:val="000A34BF"/>
    <w:rsid w:val="000A5861"/>
    <w:rsid w:val="000A7651"/>
    <w:rsid w:val="000B1303"/>
    <w:rsid w:val="000B1329"/>
    <w:rsid w:val="000B28ED"/>
    <w:rsid w:val="000B60F8"/>
    <w:rsid w:val="000C2FF5"/>
    <w:rsid w:val="000C47F9"/>
    <w:rsid w:val="000C6762"/>
    <w:rsid w:val="000D297F"/>
    <w:rsid w:val="000D4079"/>
    <w:rsid w:val="000E5CAD"/>
    <w:rsid w:val="000E5EFA"/>
    <w:rsid w:val="000E6D21"/>
    <w:rsid w:val="000F2293"/>
    <w:rsid w:val="000F7870"/>
    <w:rsid w:val="00105CA7"/>
    <w:rsid w:val="001100E3"/>
    <w:rsid w:val="001130BE"/>
    <w:rsid w:val="00113D8F"/>
    <w:rsid w:val="00120733"/>
    <w:rsid w:val="00122F5E"/>
    <w:rsid w:val="00125927"/>
    <w:rsid w:val="00126E34"/>
    <w:rsid w:val="001401C8"/>
    <w:rsid w:val="0014203F"/>
    <w:rsid w:val="00146B0C"/>
    <w:rsid w:val="00146EF2"/>
    <w:rsid w:val="00151A7B"/>
    <w:rsid w:val="001549C7"/>
    <w:rsid w:val="001634F3"/>
    <w:rsid w:val="00165966"/>
    <w:rsid w:val="0016623F"/>
    <w:rsid w:val="001730F8"/>
    <w:rsid w:val="00173234"/>
    <w:rsid w:val="001734B2"/>
    <w:rsid w:val="0017451F"/>
    <w:rsid w:val="00181C78"/>
    <w:rsid w:val="00183BE0"/>
    <w:rsid w:val="00190354"/>
    <w:rsid w:val="0019373A"/>
    <w:rsid w:val="00195859"/>
    <w:rsid w:val="00197198"/>
    <w:rsid w:val="001A2948"/>
    <w:rsid w:val="001A3799"/>
    <w:rsid w:val="001A6090"/>
    <w:rsid w:val="001A6319"/>
    <w:rsid w:val="001B11CD"/>
    <w:rsid w:val="001B25E9"/>
    <w:rsid w:val="001B2FD7"/>
    <w:rsid w:val="001C0786"/>
    <w:rsid w:val="001C5BA5"/>
    <w:rsid w:val="001D01CE"/>
    <w:rsid w:val="001D0E18"/>
    <w:rsid w:val="001D267F"/>
    <w:rsid w:val="001D47D4"/>
    <w:rsid w:val="001D4C5C"/>
    <w:rsid w:val="001E46D0"/>
    <w:rsid w:val="001F4FFA"/>
    <w:rsid w:val="001F7887"/>
    <w:rsid w:val="0020513E"/>
    <w:rsid w:val="002058CC"/>
    <w:rsid w:val="002066D0"/>
    <w:rsid w:val="0021096E"/>
    <w:rsid w:val="002131EE"/>
    <w:rsid w:val="0022275E"/>
    <w:rsid w:val="0022296E"/>
    <w:rsid w:val="00223D8B"/>
    <w:rsid w:val="00227F34"/>
    <w:rsid w:val="00231CDB"/>
    <w:rsid w:val="002335A0"/>
    <w:rsid w:val="00237861"/>
    <w:rsid w:val="002425BE"/>
    <w:rsid w:val="0025030C"/>
    <w:rsid w:val="00253527"/>
    <w:rsid w:val="00254238"/>
    <w:rsid w:val="0026360E"/>
    <w:rsid w:val="0026589C"/>
    <w:rsid w:val="00271EC9"/>
    <w:rsid w:val="002774ED"/>
    <w:rsid w:val="00277F73"/>
    <w:rsid w:val="002871A4"/>
    <w:rsid w:val="002874C1"/>
    <w:rsid w:val="002879C8"/>
    <w:rsid w:val="00287D41"/>
    <w:rsid w:val="002901D1"/>
    <w:rsid w:val="002904AF"/>
    <w:rsid w:val="002945A1"/>
    <w:rsid w:val="002A3828"/>
    <w:rsid w:val="002A442E"/>
    <w:rsid w:val="002A6BFD"/>
    <w:rsid w:val="002A709F"/>
    <w:rsid w:val="002A75EF"/>
    <w:rsid w:val="002B6556"/>
    <w:rsid w:val="002C06B3"/>
    <w:rsid w:val="002C11C1"/>
    <w:rsid w:val="002C11CF"/>
    <w:rsid w:val="002C5B8D"/>
    <w:rsid w:val="002C7257"/>
    <w:rsid w:val="002C7500"/>
    <w:rsid w:val="002D5D69"/>
    <w:rsid w:val="002D7EA6"/>
    <w:rsid w:val="002E4307"/>
    <w:rsid w:val="002E448B"/>
    <w:rsid w:val="002F15C2"/>
    <w:rsid w:val="002F250E"/>
    <w:rsid w:val="0030177D"/>
    <w:rsid w:val="003024EF"/>
    <w:rsid w:val="00303608"/>
    <w:rsid w:val="00305645"/>
    <w:rsid w:val="00314638"/>
    <w:rsid w:val="00315F7E"/>
    <w:rsid w:val="0031657C"/>
    <w:rsid w:val="00333234"/>
    <w:rsid w:val="00350401"/>
    <w:rsid w:val="003515E1"/>
    <w:rsid w:val="0035748F"/>
    <w:rsid w:val="003577E3"/>
    <w:rsid w:val="0036668F"/>
    <w:rsid w:val="00375511"/>
    <w:rsid w:val="00382598"/>
    <w:rsid w:val="00384BEF"/>
    <w:rsid w:val="00384DAE"/>
    <w:rsid w:val="003863BD"/>
    <w:rsid w:val="0039250A"/>
    <w:rsid w:val="00393CFD"/>
    <w:rsid w:val="00394E45"/>
    <w:rsid w:val="003950E9"/>
    <w:rsid w:val="003963FE"/>
    <w:rsid w:val="003A4895"/>
    <w:rsid w:val="003A4EA4"/>
    <w:rsid w:val="003B1DD6"/>
    <w:rsid w:val="003B2AB8"/>
    <w:rsid w:val="003B3BF9"/>
    <w:rsid w:val="003B4380"/>
    <w:rsid w:val="003B4946"/>
    <w:rsid w:val="003B552B"/>
    <w:rsid w:val="003B5690"/>
    <w:rsid w:val="003B5CD9"/>
    <w:rsid w:val="003B66F0"/>
    <w:rsid w:val="003C13E6"/>
    <w:rsid w:val="003C60E0"/>
    <w:rsid w:val="003C6C27"/>
    <w:rsid w:val="003C7006"/>
    <w:rsid w:val="003D1E2F"/>
    <w:rsid w:val="003D558F"/>
    <w:rsid w:val="003D73B2"/>
    <w:rsid w:val="003D7D1B"/>
    <w:rsid w:val="003E4F2B"/>
    <w:rsid w:val="003E61AB"/>
    <w:rsid w:val="003F0431"/>
    <w:rsid w:val="003F3D32"/>
    <w:rsid w:val="004013FB"/>
    <w:rsid w:val="004031A3"/>
    <w:rsid w:val="00406D52"/>
    <w:rsid w:val="0041652C"/>
    <w:rsid w:val="004238D5"/>
    <w:rsid w:val="00423B22"/>
    <w:rsid w:val="00424738"/>
    <w:rsid w:val="00425B32"/>
    <w:rsid w:val="00425BB2"/>
    <w:rsid w:val="00425EFA"/>
    <w:rsid w:val="00431172"/>
    <w:rsid w:val="00437D80"/>
    <w:rsid w:val="0044053D"/>
    <w:rsid w:val="00441560"/>
    <w:rsid w:val="00443E23"/>
    <w:rsid w:val="00455918"/>
    <w:rsid w:val="00455B99"/>
    <w:rsid w:val="00465B0A"/>
    <w:rsid w:val="00466830"/>
    <w:rsid w:val="00466EF6"/>
    <w:rsid w:val="00472019"/>
    <w:rsid w:val="00473687"/>
    <w:rsid w:val="00475DCF"/>
    <w:rsid w:val="00480C80"/>
    <w:rsid w:val="004840A9"/>
    <w:rsid w:val="00484239"/>
    <w:rsid w:val="004870B5"/>
    <w:rsid w:val="004872CB"/>
    <w:rsid w:val="00487E1B"/>
    <w:rsid w:val="00490315"/>
    <w:rsid w:val="00492AEE"/>
    <w:rsid w:val="004933DA"/>
    <w:rsid w:val="00496900"/>
    <w:rsid w:val="004A02E6"/>
    <w:rsid w:val="004A1DE9"/>
    <w:rsid w:val="004A3A76"/>
    <w:rsid w:val="004A3AAD"/>
    <w:rsid w:val="004A478B"/>
    <w:rsid w:val="004A52E3"/>
    <w:rsid w:val="004A5634"/>
    <w:rsid w:val="004B1B2C"/>
    <w:rsid w:val="004B63A1"/>
    <w:rsid w:val="004C2F0B"/>
    <w:rsid w:val="004C35C8"/>
    <w:rsid w:val="004D075A"/>
    <w:rsid w:val="004D36F6"/>
    <w:rsid w:val="004E3207"/>
    <w:rsid w:val="004E3A4B"/>
    <w:rsid w:val="004E64DE"/>
    <w:rsid w:val="004F478B"/>
    <w:rsid w:val="004F707B"/>
    <w:rsid w:val="00500222"/>
    <w:rsid w:val="00502C9C"/>
    <w:rsid w:val="0050336F"/>
    <w:rsid w:val="005126D2"/>
    <w:rsid w:val="00514AF6"/>
    <w:rsid w:val="00516566"/>
    <w:rsid w:val="00520DAB"/>
    <w:rsid w:val="00522402"/>
    <w:rsid w:val="00530931"/>
    <w:rsid w:val="00531CCC"/>
    <w:rsid w:val="005379A1"/>
    <w:rsid w:val="0054038A"/>
    <w:rsid w:val="00545092"/>
    <w:rsid w:val="00545B7E"/>
    <w:rsid w:val="00547684"/>
    <w:rsid w:val="00550ECD"/>
    <w:rsid w:val="005514AD"/>
    <w:rsid w:val="0055445A"/>
    <w:rsid w:val="00555C78"/>
    <w:rsid w:val="005611B0"/>
    <w:rsid w:val="0056219F"/>
    <w:rsid w:val="00565635"/>
    <w:rsid w:val="00567E82"/>
    <w:rsid w:val="00567F95"/>
    <w:rsid w:val="00572BB0"/>
    <w:rsid w:val="0057387B"/>
    <w:rsid w:val="00575913"/>
    <w:rsid w:val="00581246"/>
    <w:rsid w:val="0058130F"/>
    <w:rsid w:val="005821F7"/>
    <w:rsid w:val="005831F0"/>
    <w:rsid w:val="005834A3"/>
    <w:rsid w:val="00587A5B"/>
    <w:rsid w:val="00591B3A"/>
    <w:rsid w:val="00593B3E"/>
    <w:rsid w:val="00594292"/>
    <w:rsid w:val="005971FB"/>
    <w:rsid w:val="00597D3F"/>
    <w:rsid w:val="005A077E"/>
    <w:rsid w:val="005A1A8F"/>
    <w:rsid w:val="005A54C6"/>
    <w:rsid w:val="005B6C6A"/>
    <w:rsid w:val="005C362F"/>
    <w:rsid w:val="005C3AD2"/>
    <w:rsid w:val="005D3660"/>
    <w:rsid w:val="005D3FE6"/>
    <w:rsid w:val="005D645C"/>
    <w:rsid w:val="005D7580"/>
    <w:rsid w:val="005E2C1D"/>
    <w:rsid w:val="005E50AA"/>
    <w:rsid w:val="005F15CA"/>
    <w:rsid w:val="005F4838"/>
    <w:rsid w:val="005F6D2D"/>
    <w:rsid w:val="005F749E"/>
    <w:rsid w:val="006001D7"/>
    <w:rsid w:val="00600BEC"/>
    <w:rsid w:val="00603A17"/>
    <w:rsid w:val="00604D54"/>
    <w:rsid w:val="00606933"/>
    <w:rsid w:val="006106FC"/>
    <w:rsid w:val="00612431"/>
    <w:rsid w:val="006146DE"/>
    <w:rsid w:val="006169D7"/>
    <w:rsid w:val="00625C48"/>
    <w:rsid w:val="0062674D"/>
    <w:rsid w:val="00627473"/>
    <w:rsid w:val="00630F78"/>
    <w:rsid w:val="00632428"/>
    <w:rsid w:val="00632E25"/>
    <w:rsid w:val="006335E7"/>
    <w:rsid w:val="00643242"/>
    <w:rsid w:val="006462D9"/>
    <w:rsid w:val="00647F3D"/>
    <w:rsid w:val="006517EE"/>
    <w:rsid w:val="00653AF9"/>
    <w:rsid w:val="0065722E"/>
    <w:rsid w:val="006578EF"/>
    <w:rsid w:val="00662286"/>
    <w:rsid w:val="006632F0"/>
    <w:rsid w:val="0067062F"/>
    <w:rsid w:val="006726B7"/>
    <w:rsid w:val="00673967"/>
    <w:rsid w:val="00673F6D"/>
    <w:rsid w:val="006810B4"/>
    <w:rsid w:val="006828C1"/>
    <w:rsid w:val="00684224"/>
    <w:rsid w:val="006847B4"/>
    <w:rsid w:val="00684F6B"/>
    <w:rsid w:val="00690686"/>
    <w:rsid w:val="0069303A"/>
    <w:rsid w:val="00694C82"/>
    <w:rsid w:val="006A2A1F"/>
    <w:rsid w:val="006B0ED9"/>
    <w:rsid w:val="006B4D8E"/>
    <w:rsid w:val="006B5B3C"/>
    <w:rsid w:val="006B6877"/>
    <w:rsid w:val="006C3201"/>
    <w:rsid w:val="006C41B3"/>
    <w:rsid w:val="006C4850"/>
    <w:rsid w:val="006D2A80"/>
    <w:rsid w:val="006D2E88"/>
    <w:rsid w:val="006D7149"/>
    <w:rsid w:val="006E0955"/>
    <w:rsid w:val="006E0AFF"/>
    <w:rsid w:val="006E4E9E"/>
    <w:rsid w:val="006E554C"/>
    <w:rsid w:val="006F133B"/>
    <w:rsid w:val="006F18EF"/>
    <w:rsid w:val="006F4DF5"/>
    <w:rsid w:val="006F568B"/>
    <w:rsid w:val="00710E90"/>
    <w:rsid w:val="00712742"/>
    <w:rsid w:val="00721257"/>
    <w:rsid w:val="00721895"/>
    <w:rsid w:val="007235F7"/>
    <w:rsid w:val="00724C08"/>
    <w:rsid w:val="00727A4B"/>
    <w:rsid w:val="00731878"/>
    <w:rsid w:val="00734A0F"/>
    <w:rsid w:val="00734F53"/>
    <w:rsid w:val="007378B6"/>
    <w:rsid w:val="00737B10"/>
    <w:rsid w:val="007422D0"/>
    <w:rsid w:val="00742566"/>
    <w:rsid w:val="00742BFF"/>
    <w:rsid w:val="00742D38"/>
    <w:rsid w:val="00753B4F"/>
    <w:rsid w:val="007540D4"/>
    <w:rsid w:val="00755BD4"/>
    <w:rsid w:val="00760557"/>
    <w:rsid w:val="00764C34"/>
    <w:rsid w:val="007730BA"/>
    <w:rsid w:val="00773E8E"/>
    <w:rsid w:val="00775E8D"/>
    <w:rsid w:val="00787090"/>
    <w:rsid w:val="00793E42"/>
    <w:rsid w:val="00796718"/>
    <w:rsid w:val="007A1957"/>
    <w:rsid w:val="007B315A"/>
    <w:rsid w:val="007C0CCD"/>
    <w:rsid w:val="007C4FD3"/>
    <w:rsid w:val="007D4ACE"/>
    <w:rsid w:val="007D4E46"/>
    <w:rsid w:val="007E12F2"/>
    <w:rsid w:val="007E1770"/>
    <w:rsid w:val="007E1D99"/>
    <w:rsid w:val="007E3016"/>
    <w:rsid w:val="007F269E"/>
    <w:rsid w:val="00800115"/>
    <w:rsid w:val="00812501"/>
    <w:rsid w:val="00812B87"/>
    <w:rsid w:val="00813CAE"/>
    <w:rsid w:val="00815A75"/>
    <w:rsid w:val="00816BFA"/>
    <w:rsid w:val="00820101"/>
    <w:rsid w:val="00820C43"/>
    <w:rsid w:val="008210A1"/>
    <w:rsid w:val="00823433"/>
    <w:rsid w:val="00830124"/>
    <w:rsid w:val="0083159F"/>
    <w:rsid w:val="00832D2F"/>
    <w:rsid w:val="00833C9E"/>
    <w:rsid w:val="00834D35"/>
    <w:rsid w:val="00835E67"/>
    <w:rsid w:val="0083774C"/>
    <w:rsid w:val="00841CF5"/>
    <w:rsid w:val="008449DD"/>
    <w:rsid w:val="00845231"/>
    <w:rsid w:val="008560CD"/>
    <w:rsid w:val="00857A1B"/>
    <w:rsid w:val="0086281E"/>
    <w:rsid w:val="008705F4"/>
    <w:rsid w:val="00871F68"/>
    <w:rsid w:val="008847E0"/>
    <w:rsid w:val="00891FCD"/>
    <w:rsid w:val="00892B89"/>
    <w:rsid w:val="008943CC"/>
    <w:rsid w:val="00896E6A"/>
    <w:rsid w:val="00897EC8"/>
    <w:rsid w:val="008B0D9D"/>
    <w:rsid w:val="008C1FF2"/>
    <w:rsid w:val="008C3A9A"/>
    <w:rsid w:val="008D12BE"/>
    <w:rsid w:val="008D136E"/>
    <w:rsid w:val="008D18DA"/>
    <w:rsid w:val="008D33A6"/>
    <w:rsid w:val="008D3F46"/>
    <w:rsid w:val="008E09E0"/>
    <w:rsid w:val="008E0AB4"/>
    <w:rsid w:val="008E2DCB"/>
    <w:rsid w:val="008F4528"/>
    <w:rsid w:val="0090136C"/>
    <w:rsid w:val="00905FA6"/>
    <w:rsid w:val="00906F5A"/>
    <w:rsid w:val="009122C7"/>
    <w:rsid w:val="009123AA"/>
    <w:rsid w:val="00917476"/>
    <w:rsid w:val="00924226"/>
    <w:rsid w:val="00932454"/>
    <w:rsid w:val="00933453"/>
    <w:rsid w:val="00934CC9"/>
    <w:rsid w:val="00935B66"/>
    <w:rsid w:val="00946958"/>
    <w:rsid w:val="00954D5A"/>
    <w:rsid w:val="00954FAF"/>
    <w:rsid w:val="0095507B"/>
    <w:rsid w:val="00955113"/>
    <w:rsid w:val="00962934"/>
    <w:rsid w:val="0096409B"/>
    <w:rsid w:val="0097015A"/>
    <w:rsid w:val="00971E02"/>
    <w:rsid w:val="00976A73"/>
    <w:rsid w:val="00981312"/>
    <w:rsid w:val="009824C1"/>
    <w:rsid w:val="009842A8"/>
    <w:rsid w:val="0098470B"/>
    <w:rsid w:val="0098496C"/>
    <w:rsid w:val="00986BD7"/>
    <w:rsid w:val="00994B51"/>
    <w:rsid w:val="009A2A59"/>
    <w:rsid w:val="009B1623"/>
    <w:rsid w:val="009B34AD"/>
    <w:rsid w:val="009B4C7A"/>
    <w:rsid w:val="009B50BD"/>
    <w:rsid w:val="009B6042"/>
    <w:rsid w:val="009B7784"/>
    <w:rsid w:val="009D068C"/>
    <w:rsid w:val="009D0AC5"/>
    <w:rsid w:val="009D320D"/>
    <w:rsid w:val="009D68C0"/>
    <w:rsid w:val="009D7921"/>
    <w:rsid w:val="009D7E9B"/>
    <w:rsid w:val="009E48C4"/>
    <w:rsid w:val="009F05A5"/>
    <w:rsid w:val="009F1AC9"/>
    <w:rsid w:val="009F60B4"/>
    <w:rsid w:val="009F6F28"/>
    <w:rsid w:val="00A006F5"/>
    <w:rsid w:val="00A02ADB"/>
    <w:rsid w:val="00A034F3"/>
    <w:rsid w:val="00A0364B"/>
    <w:rsid w:val="00A05B57"/>
    <w:rsid w:val="00A146D4"/>
    <w:rsid w:val="00A14B50"/>
    <w:rsid w:val="00A17450"/>
    <w:rsid w:val="00A23232"/>
    <w:rsid w:val="00A2691D"/>
    <w:rsid w:val="00A31B3D"/>
    <w:rsid w:val="00A42601"/>
    <w:rsid w:val="00A43DB1"/>
    <w:rsid w:val="00A46A89"/>
    <w:rsid w:val="00A57A60"/>
    <w:rsid w:val="00A638EC"/>
    <w:rsid w:val="00A63AB5"/>
    <w:rsid w:val="00A76A0C"/>
    <w:rsid w:val="00A77160"/>
    <w:rsid w:val="00A77AC8"/>
    <w:rsid w:val="00A80465"/>
    <w:rsid w:val="00A80B05"/>
    <w:rsid w:val="00A81BFE"/>
    <w:rsid w:val="00A8497F"/>
    <w:rsid w:val="00A87659"/>
    <w:rsid w:val="00A95F9F"/>
    <w:rsid w:val="00AA1BAE"/>
    <w:rsid w:val="00AA5CCC"/>
    <w:rsid w:val="00AB521B"/>
    <w:rsid w:val="00AB7441"/>
    <w:rsid w:val="00AB7C8E"/>
    <w:rsid w:val="00AC3576"/>
    <w:rsid w:val="00AD3492"/>
    <w:rsid w:val="00AD6615"/>
    <w:rsid w:val="00AD738E"/>
    <w:rsid w:val="00AE2009"/>
    <w:rsid w:val="00AE4E72"/>
    <w:rsid w:val="00AE652A"/>
    <w:rsid w:val="00AF3096"/>
    <w:rsid w:val="00AF7E46"/>
    <w:rsid w:val="00AF7F4A"/>
    <w:rsid w:val="00B018D7"/>
    <w:rsid w:val="00B02A49"/>
    <w:rsid w:val="00B056DA"/>
    <w:rsid w:val="00B12DD3"/>
    <w:rsid w:val="00B16CFF"/>
    <w:rsid w:val="00B21168"/>
    <w:rsid w:val="00B2146D"/>
    <w:rsid w:val="00B22180"/>
    <w:rsid w:val="00B221D7"/>
    <w:rsid w:val="00B24858"/>
    <w:rsid w:val="00B278E7"/>
    <w:rsid w:val="00B3503C"/>
    <w:rsid w:val="00B40605"/>
    <w:rsid w:val="00B41742"/>
    <w:rsid w:val="00B43295"/>
    <w:rsid w:val="00B47ECB"/>
    <w:rsid w:val="00B52FD7"/>
    <w:rsid w:val="00B53C9D"/>
    <w:rsid w:val="00B55AD8"/>
    <w:rsid w:val="00B60D4E"/>
    <w:rsid w:val="00B627DF"/>
    <w:rsid w:val="00B66D3E"/>
    <w:rsid w:val="00B75CAC"/>
    <w:rsid w:val="00B8085F"/>
    <w:rsid w:val="00B81615"/>
    <w:rsid w:val="00B8209E"/>
    <w:rsid w:val="00B9130E"/>
    <w:rsid w:val="00B96AEF"/>
    <w:rsid w:val="00BA2EDE"/>
    <w:rsid w:val="00BA6595"/>
    <w:rsid w:val="00BA6909"/>
    <w:rsid w:val="00BB196C"/>
    <w:rsid w:val="00BB2672"/>
    <w:rsid w:val="00BB33D4"/>
    <w:rsid w:val="00BC0591"/>
    <w:rsid w:val="00BC1491"/>
    <w:rsid w:val="00BC3A68"/>
    <w:rsid w:val="00BC48F6"/>
    <w:rsid w:val="00BC577F"/>
    <w:rsid w:val="00BC717A"/>
    <w:rsid w:val="00BE00A0"/>
    <w:rsid w:val="00BE6A2D"/>
    <w:rsid w:val="00BE7B2A"/>
    <w:rsid w:val="00BF0BFE"/>
    <w:rsid w:val="00BF663A"/>
    <w:rsid w:val="00C01A8B"/>
    <w:rsid w:val="00C03738"/>
    <w:rsid w:val="00C05A39"/>
    <w:rsid w:val="00C05B7B"/>
    <w:rsid w:val="00C0753D"/>
    <w:rsid w:val="00C122CD"/>
    <w:rsid w:val="00C12D9E"/>
    <w:rsid w:val="00C15A64"/>
    <w:rsid w:val="00C169E1"/>
    <w:rsid w:val="00C20044"/>
    <w:rsid w:val="00C21968"/>
    <w:rsid w:val="00C27386"/>
    <w:rsid w:val="00C32A1A"/>
    <w:rsid w:val="00C335B3"/>
    <w:rsid w:val="00C36FF4"/>
    <w:rsid w:val="00C45BFA"/>
    <w:rsid w:val="00C506CE"/>
    <w:rsid w:val="00C50A27"/>
    <w:rsid w:val="00C51D38"/>
    <w:rsid w:val="00C53AC1"/>
    <w:rsid w:val="00C543DB"/>
    <w:rsid w:val="00C627CC"/>
    <w:rsid w:val="00C67420"/>
    <w:rsid w:val="00C70FBF"/>
    <w:rsid w:val="00C7440D"/>
    <w:rsid w:val="00C81B76"/>
    <w:rsid w:val="00C84A62"/>
    <w:rsid w:val="00C86C04"/>
    <w:rsid w:val="00C93612"/>
    <w:rsid w:val="00CA64C2"/>
    <w:rsid w:val="00CC26DE"/>
    <w:rsid w:val="00CD0069"/>
    <w:rsid w:val="00CD1725"/>
    <w:rsid w:val="00CD334A"/>
    <w:rsid w:val="00CD5E95"/>
    <w:rsid w:val="00CD69DA"/>
    <w:rsid w:val="00CF23F2"/>
    <w:rsid w:val="00D01311"/>
    <w:rsid w:val="00D01E65"/>
    <w:rsid w:val="00D02F9E"/>
    <w:rsid w:val="00D06305"/>
    <w:rsid w:val="00D07F7A"/>
    <w:rsid w:val="00D12B2D"/>
    <w:rsid w:val="00D1634B"/>
    <w:rsid w:val="00D241C7"/>
    <w:rsid w:val="00D26237"/>
    <w:rsid w:val="00D30959"/>
    <w:rsid w:val="00D356C2"/>
    <w:rsid w:val="00D43C5E"/>
    <w:rsid w:val="00D46188"/>
    <w:rsid w:val="00D462D9"/>
    <w:rsid w:val="00D470CD"/>
    <w:rsid w:val="00D479D5"/>
    <w:rsid w:val="00D51F93"/>
    <w:rsid w:val="00D6018D"/>
    <w:rsid w:val="00D605AA"/>
    <w:rsid w:val="00D6221E"/>
    <w:rsid w:val="00D646A3"/>
    <w:rsid w:val="00D66B13"/>
    <w:rsid w:val="00D70CEA"/>
    <w:rsid w:val="00D74D6D"/>
    <w:rsid w:val="00D76357"/>
    <w:rsid w:val="00D7671F"/>
    <w:rsid w:val="00D76F6C"/>
    <w:rsid w:val="00D772D3"/>
    <w:rsid w:val="00D77A01"/>
    <w:rsid w:val="00D81A42"/>
    <w:rsid w:val="00D84164"/>
    <w:rsid w:val="00D91E50"/>
    <w:rsid w:val="00D978A2"/>
    <w:rsid w:val="00DA3A9D"/>
    <w:rsid w:val="00DA4A4C"/>
    <w:rsid w:val="00DB791F"/>
    <w:rsid w:val="00DB7E7E"/>
    <w:rsid w:val="00DC0E98"/>
    <w:rsid w:val="00DC2D60"/>
    <w:rsid w:val="00DC34F9"/>
    <w:rsid w:val="00DC4C73"/>
    <w:rsid w:val="00DD0034"/>
    <w:rsid w:val="00DD1BB8"/>
    <w:rsid w:val="00DD4717"/>
    <w:rsid w:val="00DD5FE7"/>
    <w:rsid w:val="00DD7107"/>
    <w:rsid w:val="00DE0EDD"/>
    <w:rsid w:val="00DE3D82"/>
    <w:rsid w:val="00DE5A1D"/>
    <w:rsid w:val="00DF06CC"/>
    <w:rsid w:val="00DF7AF7"/>
    <w:rsid w:val="00E00ACE"/>
    <w:rsid w:val="00E03880"/>
    <w:rsid w:val="00E0503B"/>
    <w:rsid w:val="00E055C9"/>
    <w:rsid w:val="00E245D8"/>
    <w:rsid w:val="00E3166E"/>
    <w:rsid w:val="00E404E3"/>
    <w:rsid w:val="00E4118C"/>
    <w:rsid w:val="00E518E9"/>
    <w:rsid w:val="00E60D37"/>
    <w:rsid w:val="00E61A7F"/>
    <w:rsid w:val="00E635BE"/>
    <w:rsid w:val="00E7009D"/>
    <w:rsid w:val="00E759AD"/>
    <w:rsid w:val="00E75A3D"/>
    <w:rsid w:val="00E76A07"/>
    <w:rsid w:val="00E80FB2"/>
    <w:rsid w:val="00E81185"/>
    <w:rsid w:val="00E8293C"/>
    <w:rsid w:val="00E82ECB"/>
    <w:rsid w:val="00E83A11"/>
    <w:rsid w:val="00E843B6"/>
    <w:rsid w:val="00E85989"/>
    <w:rsid w:val="00E90B3F"/>
    <w:rsid w:val="00E91D14"/>
    <w:rsid w:val="00E92F17"/>
    <w:rsid w:val="00E92F5D"/>
    <w:rsid w:val="00E972F3"/>
    <w:rsid w:val="00EA3A46"/>
    <w:rsid w:val="00EA6D44"/>
    <w:rsid w:val="00EB333F"/>
    <w:rsid w:val="00EB3D5C"/>
    <w:rsid w:val="00EB6A41"/>
    <w:rsid w:val="00EC07E8"/>
    <w:rsid w:val="00EC2A30"/>
    <w:rsid w:val="00EC545C"/>
    <w:rsid w:val="00EC6465"/>
    <w:rsid w:val="00ED17FB"/>
    <w:rsid w:val="00ED349B"/>
    <w:rsid w:val="00ED4BA2"/>
    <w:rsid w:val="00ED5C7E"/>
    <w:rsid w:val="00ED60F3"/>
    <w:rsid w:val="00ED7874"/>
    <w:rsid w:val="00EE31AA"/>
    <w:rsid w:val="00EE654F"/>
    <w:rsid w:val="00F0163D"/>
    <w:rsid w:val="00F04972"/>
    <w:rsid w:val="00F04A64"/>
    <w:rsid w:val="00F06CD8"/>
    <w:rsid w:val="00F14F5B"/>
    <w:rsid w:val="00F20B9A"/>
    <w:rsid w:val="00F226AC"/>
    <w:rsid w:val="00F241CA"/>
    <w:rsid w:val="00F24914"/>
    <w:rsid w:val="00F25D0A"/>
    <w:rsid w:val="00F3275E"/>
    <w:rsid w:val="00F352EB"/>
    <w:rsid w:val="00F372EF"/>
    <w:rsid w:val="00F37A25"/>
    <w:rsid w:val="00F40F9E"/>
    <w:rsid w:val="00F42243"/>
    <w:rsid w:val="00F44405"/>
    <w:rsid w:val="00F52604"/>
    <w:rsid w:val="00F5640D"/>
    <w:rsid w:val="00F62265"/>
    <w:rsid w:val="00F63EE4"/>
    <w:rsid w:val="00F64F0F"/>
    <w:rsid w:val="00F675B7"/>
    <w:rsid w:val="00F71BE2"/>
    <w:rsid w:val="00F72F5E"/>
    <w:rsid w:val="00F75115"/>
    <w:rsid w:val="00F77BBF"/>
    <w:rsid w:val="00F820C7"/>
    <w:rsid w:val="00F83288"/>
    <w:rsid w:val="00F8568C"/>
    <w:rsid w:val="00F872EB"/>
    <w:rsid w:val="00F911A0"/>
    <w:rsid w:val="00FA2F1C"/>
    <w:rsid w:val="00FA35F2"/>
    <w:rsid w:val="00FA60A5"/>
    <w:rsid w:val="00FB5C2D"/>
    <w:rsid w:val="00FB6799"/>
    <w:rsid w:val="00FB724B"/>
    <w:rsid w:val="00FB7729"/>
    <w:rsid w:val="00FC19F0"/>
    <w:rsid w:val="00FC1F91"/>
    <w:rsid w:val="00FC2269"/>
    <w:rsid w:val="00FC3006"/>
    <w:rsid w:val="00FC403E"/>
    <w:rsid w:val="00FC4C6C"/>
    <w:rsid w:val="00FC54A9"/>
    <w:rsid w:val="00FC6EC0"/>
    <w:rsid w:val="00FD1172"/>
    <w:rsid w:val="00FD2360"/>
    <w:rsid w:val="00FD7803"/>
    <w:rsid w:val="00FE4F43"/>
    <w:rsid w:val="00FE4FA0"/>
    <w:rsid w:val="00FF098D"/>
    <w:rsid w:val="00FF0C7D"/>
    <w:rsid w:val="00FF1E7E"/>
    <w:rsid w:val="00FF25E6"/>
    <w:rsid w:val="00FF7107"/>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AE322F9"/>
  <w15:docId w15:val="{C2422223-FE26-4A5E-A315-26F2CC3EB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a-DK" w:eastAsia="da-DK"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1CCC"/>
    <w:pPr>
      <w:spacing w:before="120" w:after="120"/>
      <w:jc w:val="both"/>
    </w:pPr>
    <w:rPr>
      <w:rFonts w:ascii="Arial" w:hAnsi="Arial" w:cs="Arial"/>
      <w:sz w:val="22"/>
      <w:szCs w:val="22"/>
      <w:lang w:val="en-GB" w:eastAsia="en-US"/>
    </w:rPr>
  </w:style>
  <w:style w:type="paragraph" w:styleId="Overskrift1">
    <w:name w:val="heading 1"/>
    <w:basedOn w:val="Normal"/>
    <w:next w:val="Normal"/>
    <w:link w:val="Overskrift1Tegn"/>
    <w:uiPriority w:val="99"/>
    <w:qFormat/>
    <w:rsid w:val="00531CCC"/>
    <w:pPr>
      <w:keepNext/>
      <w:numPr>
        <w:numId w:val="1"/>
      </w:numPr>
      <w:spacing w:before="240" w:after="240"/>
      <w:ind w:left="431" w:hanging="431"/>
      <w:outlineLvl w:val="0"/>
    </w:pPr>
    <w:rPr>
      <w:b/>
      <w:bCs/>
      <w:color w:val="184687"/>
      <w:kern w:val="32"/>
      <w:sz w:val="28"/>
      <w:szCs w:val="28"/>
    </w:rPr>
  </w:style>
  <w:style w:type="paragraph" w:styleId="Overskrift2">
    <w:name w:val="heading 2"/>
    <w:basedOn w:val="Normal"/>
    <w:next w:val="Normal"/>
    <w:link w:val="Overskrift2Tegn"/>
    <w:uiPriority w:val="99"/>
    <w:qFormat/>
    <w:rsid w:val="00531CCC"/>
    <w:pPr>
      <w:keepNext/>
      <w:numPr>
        <w:ilvl w:val="1"/>
        <w:numId w:val="1"/>
      </w:numPr>
      <w:tabs>
        <w:tab w:val="clear" w:pos="3270"/>
        <w:tab w:val="num" w:pos="576"/>
      </w:tabs>
      <w:spacing w:before="240"/>
      <w:ind w:left="576"/>
      <w:outlineLvl w:val="1"/>
    </w:pPr>
    <w:rPr>
      <w:b/>
      <w:bCs/>
      <w:color w:val="184687"/>
      <w:sz w:val="24"/>
      <w:szCs w:val="24"/>
    </w:rPr>
  </w:style>
  <w:style w:type="paragraph" w:styleId="Overskrift3">
    <w:name w:val="heading 3"/>
    <w:basedOn w:val="Normal"/>
    <w:next w:val="Normal"/>
    <w:link w:val="Overskrift3Tegn"/>
    <w:uiPriority w:val="99"/>
    <w:qFormat/>
    <w:rsid w:val="00531CCC"/>
    <w:pPr>
      <w:keepNext/>
      <w:numPr>
        <w:ilvl w:val="2"/>
        <w:numId w:val="1"/>
      </w:numPr>
      <w:jc w:val="left"/>
      <w:outlineLvl w:val="2"/>
    </w:pPr>
    <w:rPr>
      <w:b/>
      <w:bCs/>
      <w:color w:val="184687"/>
    </w:rPr>
  </w:style>
  <w:style w:type="paragraph" w:styleId="Overskrift4">
    <w:name w:val="heading 4"/>
    <w:basedOn w:val="Normal"/>
    <w:next w:val="Normal"/>
    <w:link w:val="Overskrift4Tegn"/>
    <w:uiPriority w:val="99"/>
    <w:qFormat/>
    <w:rsid w:val="00531CCC"/>
    <w:pPr>
      <w:keepNext/>
      <w:numPr>
        <w:ilvl w:val="3"/>
        <w:numId w:val="1"/>
      </w:numPr>
      <w:outlineLvl w:val="3"/>
    </w:pPr>
    <w:rPr>
      <w:color w:val="184687"/>
    </w:rPr>
  </w:style>
  <w:style w:type="paragraph" w:styleId="Overskrift5">
    <w:name w:val="heading 5"/>
    <w:basedOn w:val="Normal"/>
    <w:next w:val="Normal"/>
    <w:link w:val="Overskrift5Tegn"/>
    <w:uiPriority w:val="99"/>
    <w:qFormat/>
    <w:rsid w:val="00531CCC"/>
    <w:pPr>
      <w:numPr>
        <w:ilvl w:val="4"/>
        <w:numId w:val="1"/>
      </w:numPr>
      <w:spacing w:before="240" w:after="60"/>
      <w:outlineLvl w:val="4"/>
    </w:pPr>
    <w:rPr>
      <w:b/>
      <w:bCs/>
      <w:i/>
      <w:iCs/>
      <w:sz w:val="26"/>
      <w:szCs w:val="26"/>
    </w:rPr>
  </w:style>
  <w:style w:type="paragraph" w:styleId="Overskrift6">
    <w:name w:val="heading 6"/>
    <w:basedOn w:val="Normal"/>
    <w:next w:val="Normal"/>
    <w:link w:val="Overskrift6Tegn"/>
    <w:uiPriority w:val="99"/>
    <w:qFormat/>
    <w:rsid w:val="00531CCC"/>
    <w:pPr>
      <w:numPr>
        <w:ilvl w:val="5"/>
        <w:numId w:val="1"/>
      </w:numPr>
      <w:spacing w:before="240" w:after="60"/>
      <w:outlineLvl w:val="5"/>
    </w:pPr>
    <w:rPr>
      <w:rFonts w:cs="Times New Roman"/>
      <w:b/>
      <w:bCs/>
    </w:rPr>
  </w:style>
  <w:style w:type="paragraph" w:styleId="Overskrift7">
    <w:name w:val="heading 7"/>
    <w:basedOn w:val="Normal"/>
    <w:next w:val="Normal"/>
    <w:link w:val="Overskrift7Tegn"/>
    <w:uiPriority w:val="99"/>
    <w:qFormat/>
    <w:rsid w:val="00531CCC"/>
    <w:pPr>
      <w:numPr>
        <w:ilvl w:val="6"/>
        <w:numId w:val="1"/>
      </w:numPr>
      <w:spacing w:before="240" w:after="60"/>
      <w:outlineLvl w:val="6"/>
    </w:pPr>
    <w:rPr>
      <w:rFonts w:cs="Times New Roman"/>
      <w:sz w:val="24"/>
      <w:szCs w:val="24"/>
    </w:rPr>
  </w:style>
  <w:style w:type="paragraph" w:styleId="Overskrift8">
    <w:name w:val="heading 8"/>
    <w:basedOn w:val="Normal"/>
    <w:next w:val="Normal"/>
    <w:link w:val="Overskrift8Tegn"/>
    <w:uiPriority w:val="99"/>
    <w:qFormat/>
    <w:rsid w:val="00531CCC"/>
    <w:pPr>
      <w:numPr>
        <w:ilvl w:val="7"/>
        <w:numId w:val="1"/>
      </w:numPr>
      <w:spacing w:before="240" w:after="60"/>
      <w:outlineLvl w:val="7"/>
    </w:pPr>
    <w:rPr>
      <w:rFonts w:cs="Times New Roman"/>
      <w:i/>
      <w:iCs/>
      <w:sz w:val="24"/>
      <w:szCs w:val="24"/>
    </w:rPr>
  </w:style>
  <w:style w:type="paragraph" w:styleId="Overskrift9">
    <w:name w:val="heading 9"/>
    <w:basedOn w:val="Normal"/>
    <w:next w:val="Normal"/>
    <w:link w:val="Overskrift9Tegn"/>
    <w:uiPriority w:val="99"/>
    <w:qFormat/>
    <w:rsid w:val="00531CCC"/>
    <w:pPr>
      <w:numPr>
        <w:ilvl w:val="8"/>
        <w:numId w:val="1"/>
      </w:numPr>
      <w:spacing w:before="240" w:after="60"/>
      <w:outlineLvl w:val="8"/>
    </w:p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9"/>
    <w:rsid w:val="00DA557B"/>
    <w:rPr>
      <w:rFonts w:ascii="Arial" w:hAnsi="Arial" w:cs="Arial"/>
      <w:b/>
      <w:bCs/>
      <w:color w:val="184687"/>
      <w:kern w:val="32"/>
      <w:sz w:val="28"/>
      <w:szCs w:val="28"/>
      <w:lang w:val="en-GB" w:eastAsia="en-US"/>
    </w:rPr>
  </w:style>
  <w:style w:type="character" w:customStyle="1" w:styleId="Overskrift2Tegn">
    <w:name w:val="Overskrift 2 Tegn"/>
    <w:basedOn w:val="Standardskrifttypeiafsnit"/>
    <w:link w:val="Overskrift2"/>
    <w:uiPriority w:val="99"/>
    <w:rsid w:val="00DA557B"/>
    <w:rPr>
      <w:rFonts w:ascii="Arial" w:hAnsi="Arial" w:cs="Arial"/>
      <w:b/>
      <w:bCs/>
      <w:color w:val="184687"/>
      <w:sz w:val="24"/>
      <w:szCs w:val="24"/>
      <w:lang w:val="en-GB" w:eastAsia="en-US"/>
    </w:rPr>
  </w:style>
  <w:style w:type="character" w:customStyle="1" w:styleId="Overskrift3Tegn">
    <w:name w:val="Overskrift 3 Tegn"/>
    <w:basedOn w:val="Standardskrifttypeiafsnit"/>
    <w:link w:val="Overskrift3"/>
    <w:uiPriority w:val="99"/>
    <w:rsid w:val="00DA557B"/>
    <w:rPr>
      <w:rFonts w:ascii="Arial" w:hAnsi="Arial" w:cs="Arial"/>
      <w:b/>
      <w:bCs/>
      <w:color w:val="184687"/>
      <w:sz w:val="22"/>
      <w:szCs w:val="22"/>
      <w:lang w:val="en-GB" w:eastAsia="en-US"/>
    </w:rPr>
  </w:style>
  <w:style w:type="character" w:customStyle="1" w:styleId="Overskrift4Tegn">
    <w:name w:val="Overskrift 4 Tegn"/>
    <w:basedOn w:val="Standardskrifttypeiafsnit"/>
    <w:link w:val="Overskrift4"/>
    <w:uiPriority w:val="99"/>
    <w:rsid w:val="00DA557B"/>
    <w:rPr>
      <w:rFonts w:ascii="Arial" w:hAnsi="Arial" w:cs="Arial"/>
      <w:color w:val="184687"/>
      <w:sz w:val="22"/>
      <w:szCs w:val="22"/>
      <w:lang w:val="en-GB" w:eastAsia="en-US"/>
    </w:rPr>
  </w:style>
  <w:style w:type="character" w:customStyle="1" w:styleId="Overskrift5Tegn">
    <w:name w:val="Overskrift 5 Tegn"/>
    <w:basedOn w:val="Standardskrifttypeiafsnit"/>
    <w:link w:val="Overskrift5"/>
    <w:uiPriority w:val="99"/>
    <w:rsid w:val="00DA557B"/>
    <w:rPr>
      <w:rFonts w:ascii="Arial" w:hAnsi="Arial" w:cs="Arial"/>
      <w:b/>
      <w:bCs/>
      <w:i/>
      <w:iCs/>
      <w:sz w:val="26"/>
      <w:szCs w:val="26"/>
      <w:lang w:val="en-GB" w:eastAsia="en-US"/>
    </w:rPr>
  </w:style>
  <w:style w:type="character" w:customStyle="1" w:styleId="Overskrift6Tegn">
    <w:name w:val="Overskrift 6 Tegn"/>
    <w:basedOn w:val="Standardskrifttypeiafsnit"/>
    <w:link w:val="Overskrift6"/>
    <w:uiPriority w:val="99"/>
    <w:rsid w:val="00DA557B"/>
    <w:rPr>
      <w:rFonts w:ascii="Arial" w:hAnsi="Arial"/>
      <w:b/>
      <w:bCs/>
      <w:sz w:val="22"/>
      <w:szCs w:val="22"/>
      <w:lang w:val="en-GB" w:eastAsia="en-US"/>
    </w:rPr>
  </w:style>
  <w:style w:type="character" w:customStyle="1" w:styleId="Overskrift7Tegn">
    <w:name w:val="Overskrift 7 Tegn"/>
    <w:basedOn w:val="Standardskrifttypeiafsnit"/>
    <w:link w:val="Overskrift7"/>
    <w:uiPriority w:val="99"/>
    <w:rsid w:val="00DA557B"/>
    <w:rPr>
      <w:rFonts w:ascii="Arial" w:hAnsi="Arial"/>
      <w:sz w:val="24"/>
      <w:szCs w:val="24"/>
      <w:lang w:val="en-GB" w:eastAsia="en-US"/>
    </w:rPr>
  </w:style>
  <w:style w:type="character" w:customStyle="1" w:styleId="Overskrift8Tegn">
    <w:name w:val="Overskrift 8 Tegn"/>
    <w:basedOn w:val="Standardskrifttypeiafsnit"/>
    <w:link w:val="Overskrift8"/>
    <w:uiPriority w:val="99"/>
    <w:rsid w:val="00DA557B"/>
    <w:rPr>
      <w:rFonts w:ascii="Arial" w:hAnsi="Arial"/>
      <w:i/>
      <w:iCs/>
      <w:sz w:val="24"/>
      <w:szCs w:val="24"/>
      <w:lang w:val="en-GB" w:eastAsia="en-US"/>
    </w:rPr>
  </w:style>
  <w:style w:type="character" w:customStyle="1" w:styleId="Overskrift9Tegn">
    <w:name w:val="Overskrift 9 Tegn"/>
    <w:basedOn w:val="Standardskrifttypeiafsnit"/>
    <w:link w:val="Overskrift9"/>
    <w:uiPriority w:val="99"/>
    <w:rsid w:val="00DA557B"/>
    <w:rPr>
      <w:rFonts w:ascii="Arial" w:hAnsi="Arial" w:cs="Arial"/>
      <w:sz w:val="22"/>
      <w:szCs w:val="22"/>
      <w:lang w:val="en-GB" w:eastAsia="en-US"/>
    </w:rPr>
  </w:style>
  <w:style w:type="paragraph" w:styleId="Titel">
    <w:name w:val="Title"/>
    <w:basedOn w:val="Normal"/>
    <w:link w:val="TitelTegn"/>
    <w:uiPriority w:val="99"/>
    <w:qFormat/>
    <w:rsid w:val="00531CCC"/>
    <w:pPr>
      <w:spacing w:before="480" w:after="240"/>
      <w:jc w:val="left"/>
      <w:outlineLvl w:val="0"/>
    </w:pPr>
    <w:rPr>
      <w:b/>
      <w:bCs/>
      <w:kern w:val="28"/>
      <w:sz w:val="40"/>
      <w:szCs w:val="40"/>
    </w:rPr>
  </w:style>
  <w:style w:type="character" w:customStyle="1" w:styleId="TitelTegn">
    <w:name w:val="Titel Tegn"/>
    <w:basedOn w:val="Standardskrifttypeiafsnit"/>
    <w:link w:val="Titel"/>
    <w:uiPriority w:val="10"/>
    <w:rsid w:val="00DA557B"/>
    <w:rPr>
      <w:rFonts w:ascii="Cambria" w:eastAsia="Times New Roman" w:hAnsi="Cambria" w:cs="Times New Roman"/>
      <w:b/>
      <w:bCs/>
      <w:kern w:val="28"/>
      <w:sz w:val="32"/>
      <w:szCs w:val="32"/>
      <w:lang w:eastAsia="en-US"/>
    </w:rPr>
  </w:style>
  <w:style w:type="paragraph" w:styleId="Billedtekst">
    <w:name w:val="caption"/>
    <w:basedOn w:val="Normal"/>
    <w:next w:val="Normal"/>
    <w:uiPriority w:val="99"/>
    <w:qFormat/>
    <w:rsid w:val="00531CCC"/>
    <w:pPr>
      <w:spacing w:before="240" w:after="240"/>
      <w:jc w:val="center"/>
    </w:pPr>
    <w:rPr>
      <w:b/>
      <w:bCs/>
    </w:rPr>
  </w:style>
  <w:style w:type="paragraph" w:styleId="Sidehoved">
    <w:name w:val="header"/>
    <w:basedOn w:val="Normal"/>
    <w:link w:val="SidehovedTegn"/>
    <w:uiPriority w:val="99"/>
    <w:rsid w:val="00531CCC"/>
    <w:pPr>
      <w:tabs>
        <w:tab w:val="center" w:pos="4153"/>
        <w:tab w:val="right" w:pos="8306"/>
      </w:tabs>
    </w:pPr>
  </w:style>
  <w:style w:type="character" w:customStyle="1" w:styleId="SidehovedTegn">
    <w:name w:val="Sidehoved Tegn"/>
    <w:basedOn w:val="Standardskrifttypeiafsnit"/>
    <w:link w:val="Sidehoved"/>
    <w:uiPriority w:val="99"/>
    <w:semiHidden/>
    <w:rsid w:val="00DA557B"/>
    <w:rPr>
      <w:rFonts w:ascii="Arial" w:hAnsi="Arial" w:cs="Arial"/>
      <w:lang w:eastAsia="en-US"/>
    </w:rPr>
  </w:style>
  <w:style w:type="paragraph" w:styleId="Sidefod">
    <w:name w:val="footer"/>
    <w:basedOn w:val="Normal"/>
    <w:link w:val="SidefodTegn"/>
    <w:uiPriority w:val="99"/>
    <w:rsid w:val="00531CCC"/>
    <w:pPr>
      <w:tabs>
        <w:tab w:val="center" w:pos="4153"/>
        <w:tab w:val="right" w:pos="8306"/>
      </w:tabs>
    </w:pPr>
    <w:rPr>
      <w:color w:val="808080"/>
    </w:rPr>
  </w:style>
  <w:style w:type="character" w:customStyle="1" w:styleId="SidefodTegn">
    <w:name w:val="Sidefod Tegn"/>
    <w:basedOn w:val="Standardskrifttypeiafsnit"/>
    <w:link w:val="Sidefod"/>
    <w:uiPriority w:val="99"/>
    <w:semiHidden/>
    <w:rsid w:val="00DA557B"/>
    <w:rPr>
      <w:rFonts w:ascii="Arial" w:hAnsi="Arial" w:cs="Arial"/>
      <w:lang w:eastAsia="en-US"/>
    </w:rPr>
  </w:style>
  <w:style w:type="character" w:styleId="Sidetal">
    <w:name w:val="page number"/>
    <w:basedOn w:val="Standardskrifttypeiafsnit"/>
    <w:uiPriority w:val="99"/>
    <w:rsid w:val="00531CCC"/>
  </w:style>
  <w:style w:type="character" w:styleId="Kommentarhenvisning">
    <w:name w:val="annotation reference"/>
    <w:basedOn w:val="Standardskrifttypeiafsnit"/>
    <w:uiPriority w:val="99"/>
    <w:semiHidden/>
    <w:rsid w:val="00531CCC"/>
    <w:rPr>
      <w:sz w:val="16"/>
      <w:szCs w:val="16"/>
    </w:rPr>
  </w:style>
  <w:style w:type="paragraph" w:customStyle="1" w:styleId="Heading">
    <w:name w:val="Heading"/>
    <w:basedOn w:val="Normal"/>
    <w:next w:val="Normal"/>
    <w:uiPriority w:val="99"/>
    <w:rsid w:val="00531CCC"/>
    <w:pPr>
      <w:keepNext/>
      <w:spacing w:before="480" w:after="240"/>
      <w:jc w:val="center"/>
    </w:pPr>
    <w:rPr>
      <w:b/>
      <w:bCs/>
      <w:color w:val="184687"/>
      <w:sz w:val="24"/>
      <w:szCs w:val="24"/>
    </w:rPr>
  </w:style>
  <w:style w:type="paragraph" w:styleId="Kommentartekst">
    <w:name w:val="annotation text"/>
    <w:basedOn w:val="Normal"/>
    <w:link w:val="KommentartekstTegn"/>
    <w:uiPriority w:val="99"/>
    <w:semiHidden/>
    <w:rsid w:val="00531CCC"/>
    <w:rPr>
      <w:sz w:val="20"/>
      <w:szCs w:val="20"/>
    </w:rPr>
  </w:style>
  <w:style w:type="character" w:customStyle="1" w:styleId="KommentartekstTegn">
    <w:name w:val="Kommentartekst Tegn"/>
    <w:basedOn w:val="Standardskrifttypeiafsnit"/>
    <w:link w:val="Kommentartekst"/>
    <w:uiPriority w:val="99"/>
    <w:semiHidden/>
    <w:rsid w:val="00472019"/>
    <w:rPr>
      <w:rFonts w:ascii="Arial" w:hAnsi="Arial" w:cs="Arial"/>
      <w:lang w:eastAsia="en-US"/>
    </w:rPr>
  </w:style>
  <w:style w:type="paragraph" w:styleId="Dokumentoversigt">
    <w:name w:val="Document Map"/>
    <w:basedOn w:val="Normal"/>
    <w:link w:val="DokumentoversigtTegn"/>
    <w:uiPriority w:val="99"/>
    <w:semiHidden/>
    <w:rsid w:val="00531CCC"/>
    <w:pPr>
      <w:shd w:val="clear" w:color="auto" w:fill="000080"/>
    </w:pPr>
    <w:rPr>
      <w:rFonts w:ascii="Tahoma" w:hAnsi="Tahoma" w:cs="Tahoma"/>
    </w:rPr>
  </w:style>
  <w:style w:type="character" w:customStyle="1" w:styleId="DokumentoversigtTegn">
    <w:name w:val="Dokumentoversigt Tegn"/>
    <w:basedOn w:val="Standardskrifttypeiafsnit"/>
    <w:link w:val="Dokumentoversigt"/>
    <w:uiPriority w:val="99"/>
    <w:semiHidden/>
    <w:rsid w:val="00DA557B"/>
    <w:rPr>
      <w:sz w:val="0"/>
      <w:szCs w:val="0"/>
      <w:lang w:eastAsia="en-US"/>
    </w:rPr>
  </w:style>
  <w:style w:type="paragraph" w:customStyle="1" w:styleId="Sub-TItle">
    <w:name w:val="Sub-TItle"/>
    <w:basedOn w:val="Normal"/>
    <w:next w:val="Normal"/>
    <w:uiPriority w:val="99"/>
    <w:rsid w:val="00531CCC"/>
    <w:rPr>
      <w:b/>
      <w:bCs/>
      <w:sz w:val="32"/>
      <w:szCs w:val="32"/>
    </w:rPr>
  </w:style>
  <w:style w:type="paragraph" w:styleId="Markeringsbobletekst">
    <w:name w:val="Balloon Text"/>
    <w:basedOn w:val="Normal"/>
    <w:link w:val="MarkeringsbobletekstTegn"/>
    <w:uiPriority w:val="99"/>
    <w:semiHidden/>
    <w:rsid w:val="00531CCC"/>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DA557B"/>
    <w:rPr>
      <w:sz w:val="0"/>
      <w:szCs w:val="0"/>
      <w:lang w:eastAsia="en-US"/>
    </w:rPr>
  </w:style>
  <w:style w:type="paragraph" w:customStyle="1" w:styleId="Appendix1">
    <w:name w:val="Appendix 1"/>
    <w:basedOn w:val="Normal"/>
    <w:next w:val="Normal"/>
    <w:uiPriority w:val="99"/>
    <w:rsid w:val="00531CCC"/>
    <w:pPr>
      <w:keepNext/>
      <w:pageBreakBefore/>
      <w:numPr>
        <w:numId w:val="2"/>
      </w:numPr>
      <w:spacing w:before="240" w:after="240"/>
      <w:jc w:val="left"/>
      <w:outlineLvl w:val="0"/>
    </w:pPr>
    <w:rPr>
      <w:b/>
      <w:bCs/>
      <w:color w:val="184687"/>
      <w:sz w:val="28"/>
      <w:szCs w:val="28"/>
    </w:rPr>
  </w:style>
  <w:style w:type="paragraph" w:customStyle="1" w:styleId="Appendix2">
    <w:name w:val="Appendix 2"/>
    <w:basedOn w:val="Normal"/>
    <w:next w:val="Normal"/>
    <w:uiPriority w:val="99"/>
    <w:rsid w:val="00531CCC"/>
    <w:pPr>
      <w:keepNext/>
      <w:spacing w:before="240"/>
      <w:outlineLvl w:val="1"/>
    </w:pPr>
    <w:rPr>
      <w:b/>
      <w:bCs/>
      <w:color w:val="184687"/>
      <w:sz w:val="24"/>
      <w:szCs w:val="24"/>
    </w:rPr>
  </w:style>
  <w:style w:type="paragraph" w:styleId="Indholdsfortegnelse1">
    <w:name w:val="toc 1"/>
    <w:basedOn w:val="Normal"/>
    <w:next w:val="Normal"/>
    <w:autoRedefine/>
    <w:uiPriority w:val="39"/>
    <w:rsid w:val="00531CCC"/>
  </w:style>
  <w:style w:type="paragraph" w:styleId="Indholdsfortegnelse2">
    <w:name w:val="toc 2"/>
    <w:basedOn w:val="Normal"/>
    <w:next w:val="Normal"/>
    <w:autoRedefine/>
    <w:uiPriority w:val="39"/>
    <w:rsid w:val="00531CCC"/>
    <w:pPr>
      <w:ind w:left="210"/>
    </w:pPr>
  </w:style>
  <w:style w:type="paragraph" w:styleId="Indholdsfortegnelse3">
    <w:name w:val="toc 3"/>
    <w:basedOn w:val="Normal"/>
    <w:next w:val="Normal"/>
    <w:autoRedefine/>
    <w:uiPriority w:val="99"/>
    <w:semiHidden/>
    <w:rsid w:val="00531CCC"/>
    <w:pPr>
      <w:ind w:left="420"/>
    </w:pPr>
  </w:style>
  <w:style w:type="character" w:styleId="Hyperlink">
    <w:name w:val="Hyperlink"/>
    <w:basedOn w:val="Standardskrifttypeiafsnit"/>
    <w:uiPriority w:val="99"/>
    <w:rsid w:val="00531CCC"/>
    <w:rPr>
      <w:rFonts w:ascii="Arial" w:hAnsi="Arial" w:cs="Arial"/>
      <w:color w:val="0000FF"/>
      <w:sz w:val="22"/>
      <w:szCs w:val="22"/>
      <w:u w:val="single"/>
    </w:rPr>
  </w:style>
  <w:style w:type="paragraph" w:styleId="Indholdsfortegnelse4">
    <w:name w:val="toc 4"/>
    <w:basedOn w:val="Normal"/>
    <w:next w:val="Normal"/>
    <w:autoRedefine/>
    <w:uiPriority w:val="99"/>
    <w:semiHidden/>
    <w:rsid w:val="00531CCC"/>
    <w:pPr>
      <w:ind w:left="630"/>
    </w:pPr>
  </w:style>
  <w:style w:type="character" w:styleId="BesgtLink">
    <w:name w:val="FollowedHyperlink"/>
    <w:basedOn w:val="Standardskrifttypeiafsnit"/>
    <w:uiPriority w:val="99"/>
    <w:rsid w:val="00531CCC"/>
    <w:rPr>
      <w:rFonts w:cs="Times New Roman"/>
      <w:color w:val="800080"/>
      <w:u w:val="single"/>
    </w:rPr>
  </w:style>
  <w:style w:type="paragraph" w:styleId="NormalWeb">
    <w:name w:val="Normal (Web)"/>
    <w:basedOn w:val="Normal"/>
    <w:uiPriority w:val="99"/>
    <w:rsid w:val="00531CCC"/>
    <w:pPr>
      <w:spacing w:before="100" w:beforeAutospacing="1" w:after="100" w:afterAutospacing="1" w:line="288" w:lineRule="auto"/>
      <w:jc w:val="left"/>
    </w:pPr>
    <w:rPr>
      <w:rFonts w:ascii="Verdana" w:eastAsia="Arial Unicode MS" w:hAnsi="Verdana" w:cs="Verdana"/>
      <w:color w:val="333333"/>
      <w:sz w:val="17"/>
      <w:szCs w:val="17"/>
    </w:rPr>
  </w:style>
  <w:style w:type="character" w:customStyle="1" w:styleId="body1">
    <w:name w:val="body1"/>
    <w:uiPriority w:val="99"/>
    <w:rsid w:val="00531CCC"/>
    <w:rPr>
      <w:rFonts w:ascii="Verdana" w:hAnsi="Verdana" w:cs="Verdana"/>
      <w:color w:val="333333"/>
      <w:spacing w:val="288"/>
      <w:sz w:val="17"/>
      <w:szCs w:val="17"/>
    </w:rPr>
  </w:style>
  <w:style w:type="paragraph" w:customStyle="1" w:styleId="paragraph">
    <w:name w:val="paragraph"/>
    <w:aliases w:val="p,P,para,p2,Paragaph,Paragraph 2,paragraph2,PARAGRAPH,Para,at,pa"/>
    <w:basedOn w:val="Normal"/>
    <w:uiPriority w:val="99"/>
    <w:rsid w:val="00531CCC"/>
    <w:pPr>
      <w:spacing w:before="200" w:after="0"/>
      <w:ind w:left="426"/>
    </w:pPr>
    <w:rPr>
      <w:rFonts w:ascii="Palatino" w:hAnsi="Palatino" w:cs="Palatino"/>
    </w:rPr>
  </w:style>
  <w:style w:type="paragraph" w:styleId="Brdtekst2">
    <w:name w:val="Body Text 2"/>
    <w:basedOn w:val="Normal"/>
    <w:link w:val="Brdtekst2Tegn"/>
    <w:uiPriority w:val="99"/>
    <w:rsid w:val="00531CCC"/>
    <w:pPr>
      <w:ind w:left="720"/>
    </w:pPr>
    <w:rPr>
      <w:i/>
      <w:iCs/>
    </w:rPr>
  </w:style>
  <w:style w:type="character" w:customStyle="1" w:styleId="Brdtekst2Tegn">
    <w:name w:val="Brødtekst 2 Tegn"/>
    <w:basedOn w:val="Standardskrifttypeiafsnit"/>
    <w:link w:val="Brdtekst2"/>
    <w:uiPriority w:val="99"/>
    <w:semiHidden/>
    <w:rsid w:val="00DA557B"/>
    <w:rPr>
      <w:rFonts w:ascii="Arial" w:hAnsi="Arial" w:cs="Arial"/>
      <w:lang w:eastAsia="en-US"/>
    </w:rPr>
  </w:style>
  <w:style w:type="paragraph" w:styleId="Brdtekstindrykning2">
    <w:name w:val="Body Text Indent 2"/>
    <w:basedOn w:val="Normal"/>
    <w:link w:val="Brdtekstindrykning2Tegn"/>
    <w:uiPriority w:val="99"/>
    <w:rsid w:val="00531CCC"/>
    <w:pPr>
      <w:ind w:left="720"/>
    </w:pPr>
    <w:rPr>
      <w:color w:val="000000"/>
    </w:rPr>
  </w:style>
  <w:style w:type="character" w:customStyle="1" w:styleId="Brdtekstindrykning2Tegn">
    <w:name w:val="Brødtekstindrykning 2 Tegn"/>
    <w:basedOn w:val="Standardskrifttypeiafsnit"/>
    <w:link w:val="Brdtekstindrykning2"/>
    <w:uiPriority w:val="99"/>
    <w:semiHidden/>
    <w:rsid w:val="00DA557B"/>
    <w:rPr>
      <w:rFonts w:ascii="Arial" w:hAnsi="Arial" w:cs="Arial"/>
      <w:lang w:eastAsia="en-US"/>
    </w:rPr>
  </w:style>
  <w:style w:type="paragraph" w:styleId="Brdtekstindrykning3">
    <w:name w:val="Body Text Indent 3"/>
    <w:basedOn w:val="Normal"/>
    <w:link w:val="Brdtekstindrykning3Tegn"/>
    <w:uiPriority w:val="99"/>
    <w:rsid w:val="00531CCC"/>
    <w:pPr>
      <w:ind w:left="720"/>
    </w:pPr>
    <w:rPr>
      <w:i/>
      <w:iCs/>
      <w:color w:val="000000"/>
    </w:rPr>
  </w:style>
  <w:style w:type="character" w:customStyle="1" w:styleId="Brdtekstindrykning3Tegn">
    <w:name w:val="Brødtekstindrykning 3 Tegn"/>
    <w:basedOn w:val="Standardskrifttypeiafsnit"/>
    <w:link w:val="Brdtekstindrykning3"/>
    <w:uiPriority w:val="99"/>
    <w:semiHidden/>
    <w:rsid w:val="00DA557B"/>
    <w:rPr>
      <w:rFonts w:ascii="Arial" w:hAnsi="Arial" w:cs="Arial"/>
      <w:sz w:val="16"/>
      <w:szCs w:val="16"/>
      <w:lang w:eastAsia="en-US"/>
    </w:rPr>
  </w:style>
  <w:style w:type="table" w:styleId="Tabel-Gitter">
    <w:name w:val="Table Grid"/>
    <w:basedOn w:val="Tabel-Normal"/>
    <w:uiPriority w:val="99"/>
    <w:rsid w:val="00D81A42"/>
    <w:rPr>
      <w:rFonts w:ascii="Arial" w:hAnsi="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Kommentaremne">
    <w:name w:val="annotation subject"/>
    <w:basedOn w:val="Kommentartekst"/>
    <w:next w:val="Kommentartekst"/>
    <w:link w:val="KommentaremneTegn"/>
    <w:uiPriority w:val="99"/>
    <w:semiHidden/>
    <w:rsid w:val="00472019"/>
    <w:rPr>
      <w:b/>
      <w:bCs/>
    </w:rPr>
  </w:style>
  <w:style w:type="character" w:customStyle="1" w:styleId="KommentaremneTegn">
    <w:name w:val="Kommentaremne Tegn"/>
    <w:basedOn w:val="KommentartekstTegn"/>
    <w:link w:val="Kommentaremne"/>
    <w:uiPriority w:val="99"/>
    <w:rsid w:val="00472019"/>
    <w:rPr>
      <w:rFonts w:ascii="Arial" w:hAnsi="Arial" w:cs="Arial"/>
      <w:lang w:eastAsia="en-US"/>
    </w:rPr>
  </w:style>
  <w:style w:type="paragraph" w:styleId="Listeafsnit">
    <w:name w:val="List Paragraph"/>
    <w:basedOn w:val="Normal"/>
    <w:uiPriority w:val="99"/>
    <w:qFormat/>
    <w:rsid w:val="00B55AD8"/>
    <w:pPr>
      <w:spacing w:before="0" w:after="0"/>
      <w:ind w:left="720"/>
      <w:jc w:val="left"/>
    </w:pPr>
    <w:rPr>
      <w:rFonts w:ascii="Calibri" w:hAnsi="Calibri" w:cs="Calibri"/>
      <w:lang w:eastAsia="en-GB"/>
    </w:rPr>
  </w:style>
  <w:style w:type="paragraph" w:styleId="Overskrift">
    <w:name w:val="TOC Heading"/>
    <w:basedOn w:val="Overskrift1"/>
    <w:next w:val="Normal"/>
    <w:uiPriority w:val="99"/>
    <w:qFormat/>
    <w:rsid w:val="002D5D69"/>
    <w:pPr>
      <w:keepLines/>
      <w:numPr>
        <w:numId w:val="0"/>
      </w:numPr>
      <w:spacing w:before="480" w:after="0" w:line="276" w:lineRule="auto"/>
      <w:jc w:val="left"/>
      <w:outlineLvl w:val="9"/>
    </w:pPr>
    <w:rPr>
      <w:rFonts w:ascii="Cambria" w:hAnsi="Cambria" w:cs="Cambria"/>
      <w:color w:val="365F91"/>
      <w:kern w:val="0"/>
      <w:lang w:val="en-US"/>
    </w:rPr>
  </w:style>
  <w:style w:type="character" w:styleId="Pladsholdertekst">
    <w:name w:val="Placeholder Text"/>
    <w:basedOn w:val="Standardskrifttypeiafsnit"/>
    <w:uiPriority w:val="99"/>
    <w:semiHidden/>
    <w:rsid w:val="00734A0F"/>
    <w:rPr>
      <w:rFonts w:cs="Times New Roman"/>
      <w:color w:val="808080"/>
    </w:rPr>
  </w:style>
  <w:style w:type="paragraph" w:styleId="Undertitel">
    <w:name w:val="Subtitle"/>
    <w:basedOn w:val="Normal"/>
    <w:next w:val="Normal"/>
    <w:link w:val="UndertitelTegn"/>
    <w:uiPriority w:val="99"/>
    <w:qFormat/>
    <w:rsid w:val="00567F95"/>
    <w:pPr>
      <w:numPr>
        <w:ilvl w:val="1"/>
      </w:numPr>
    </w:pPr>
    <w:rPr>
      <w:rFonts w:ascii="Cambria" w:hAnsi="Cambria" w:cs="Cambria"/>
      <w:i/>
      <w:iCs/>
      <w:color w:val="4F81BD"/>
      <w:spacing w:val="15"/>
      <w:sz w:val="32"/>
      <w:szCs w:val="32"/>
    </w:rPr>
  </w:style>
  <w:style w:type="character" w:customStyle="1" w:styleId="UndertitelTegn">
    <w:name w:val="Undertitel Tegn"/>
    <w:basedOn w:val="Standardskrifttypeiafsnit"/>
    <w:link w:val="Undertitel"/>
    <w:uiPriority w:val="99"/>
    <w:rsid w:val="00567F95"/>
    <w:rPr>
      <w:rFonts w:ascii="Cambria" w:hAnsi="Cambria" w:cs="Cambria"/>
      <w:i/>
      <w:iCs/>
      <w:color w:val="4F81BD"/>
      <w:spacing w:val="15"/>
      <w:sz w:val="24"/>
      <w:szCs w:val="24"/>
      <w:lang w:eastAsia="en-US"/>
    </w:rPr>
  </w:style>
  <w:style w:type="character" w:styleId="Strk">
    <w:name w:val="Strong"/>
    <w:basedOn w:val="Standardskrifttypeiafsnit"/>
    <w:uiPriority w:val="99"/>
    <w:qFormat/>
    <w:rsid w:val="00CA64C2"/>
    <w:rPr>
      <w:rFonts w:cs="Times New Roman"/>
      <w:b/>
      <w:bCs/>
    </w:rPr>
  </w:style>
  <w:style w:type="character" w:customStyle="1" w:styleId="apple-converted-space">
    <w:name w:val="apple-converted-space"/>
    <w:basedOn w:val="Standardskrifttypeiafsnit"/>
    <w:uiPriority w:val="99"/>
    <w:rsid w:val="00CA64C2"/>
    <w:rPr>
      <w:rFonts w:cs="Times New Roman"/>
    </w:rPr>
  </w:style>
  <w:style w:type="character" w:styleId="Kraftigfremhvning">
    <w:name w:val="Intense Emphasis"/>
    <w:basedOn w:val="Standardskrifttypeiafsnit"/>
    <w:uiPriority w:val="21"/>
    <w:qFormat/>
    <w:rsid w:val="00F911A0"/>
    <w:rPr>
      <w:i/>
      <w:iCs/>
      <w:color w:val="4F81BD" w:themeColor="accent1"/>
    </w:rPr>
  </w:style>
  <w:style w:type="character" w:styleId="Kraftighenvisning">
    <w:name w:val="Intense Reference"/>
    <w:basedOn w:val="Standardskrifttypeiafsnit"/>
    <w:uiPriority w:val="32"/>
    <w:qFormat/>
    <w:rsid w:val="0098496C"/>
    <w:rPr>
      <w:b/>
      <w:bCs/>
      <w:smallCaps/>
      <w:color w:val="4F81BD" w:themeColor="accent1"/>
      <w:spacing w:val="5"/>
    </w:rPr>
  </w:style>
  <w:style w:type="table" w:styleId="Gittertabel1-lys-farve1">
    <w:name w:val="Grid Table 1 Light Accent 1"/>
    <w:basedOn w:val="Tabel-Normal"/>
    <w:uiPriority w:val="46"/>
    <w:rsid w:val="00026297"/>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Listetabel3-farve1">
    <w:name w:val="List Table 3 Accent 1"/>
    <w:basedOn w:val="Tabel-Normal"/>
    <w:uiPriority w:val="48"/>
    <w:rsid w:val="00E83A11"/>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5536422">
      <w:marLeft w:val="0"/>
      <w:marRight w:val="0"/>
      <w:marTop w:val="0"/>
      <w:marBottom w:val="0"/>
      <w:divBdr>
        <w:top w:val="none" w:sz="0" w:space="0" w:color="auto"/>
        <w:left w:val="none" w:sz="0" w:space="0" w:color="auto"/>
        <w:bottom w:val="none" w:sz="0" w:space="0" w:color="auto"/>
        <w:right w:val="none" w:sz="0" w:space="0" w:color="auto"/>
      </w:divBdr>
      <w:divsChild>
        <w:div w:id="425536424">
          <w:marLeft w:val="720"/>
          <w:marRight w:val="0"/>
          <w:marTop w:val="0"/>
          <w:marBottom w:val="0"/>
          <w:divBdr>
            <w:top w:val="none" w:sz="0" w:space="0" w:color="auto"/>
            <w:left w:val="none" w:sz="0" w:space="0" w:color="auto"/>
            <w:bottom w:val="none" w:sz="0" w:space="0" w:color="auto"/>
            <w:right w:val="none" w:sz="0" w:space="0" w:color="auto"/>
          </w:divBdr>
        </w:div>
        <w:div w:id="425536426">
          <w:marLeft w:val="720"/>
          <w:marRight w:val="0"/>
          <w:marTop w:val="0"/>
          <w:marBottom w:val="0"/>
          <w:divBdr>
            <w:top w:val="none" w:sz="0" w:space="0" w:color="auto"/>
            <w:left w:val="none" w:sz="0" w:space="0" w:color="auto"/>
            <w:bottom w:val="none" w:sz="0" w:space="0" w:color="auto"/>
            <w:right w:val="none" w:sz="0" w:space="0" w:color="auto"/>
          </w:divBdr>
        </w:div>
        <w:div w:id="425536427">
          <w:marLeft w:val="720"/>
          <w:marRight w:val="0"/>
          <w:marTop w:val="0"/>
          <w:marBottom w:val="0"/>
          <w:divBdr>
            <w:top w:val="none" w:sz="0" w:space="0" w:color="auto"/>
            <w:left w:val="none" w:sz="0" w:space="0" w:color="auto"/>
            <w:bottom w:val="none" w:sz="0" w:space="0" w:color="auto"/>
            <w:right w:val="none" w:sz="0" w:space="0" w:color="auto"/>
          </w:divBdr>
        </w:div>
        <w:div w:id="425536436">
          <w:marLeft w:val="720"/>
          <w:marRight w:val="0"/>
          <w:marTop w:val="0"/>
          <w:marBottom w:val="0"/>
          <w:divBdr>
            <w:top w:val="none" w:sz="0" w:space="0" w:color="auto"/>
            <w:left w:val="none" w:sz="0" w:space="0" w:color="auto"/>
            <w:bottom w:val="none" w:sz="0" w:space="0" w:color="auto"/>
            <w:right w:val="none" w:sz="0" w:space="0" w:color="auto"/>
          </w:divBdr>
        </w:div>
        <w:div w:id="425536443">
          <w:marLeft w:val="720"/>
          <w:marRight w:val="0"/>
          <w:marTop w:val="0"/>
          <w:marBottom w:val="0"/>
          <w:divBdr>
            <w:top w:val="none" w:sz="0" w:space="0" w:color="auto"/>
            <w:left w:val="none" w:sz="0" w:space="0" w:color="auto"/>
            <w:bottom w:val="none" w:sz="0" w:space="0" w:color="auto"/>
            <w:right w:val="none" w:sz="0" w:space="0" w:color="auto"/>
          </w:divBdr>
        </w:div>
        <w:div w:id="425536446">
          <w:marLeft w:val="720"/>
          <w:marRight w:val="0"/>
          <w:marTop w:val="0"/>
          <w:marBottom w:val="0"/>
          <w:divBdr>
            <w:top w:val="none" w:sz="0" w:space="0" w:color="auto"/>
            <w:left w:val="none" w:sz="0" w:space="0" w:color="auto"/>
            <w:bottom w:val="none" w:sz="0" w:space="0" w:color="auto"/>
            <w:right w:val="none" w:sz="0" w:space="0" w:color="auto"/>
          </w:divBdr>
        </w:div>
        <w:div w:id="425536453">
          <w:marLeft w:val="720"/>
          <w:marRight w:val="0"/>
          <w:marTop w:val="0"/>
          <w:marBottom w:val="0"/>
          <w:divBdr>
            <w:top w:val="none" w:sz="0" w:space="0" w:color="auto"/>
            <w:left w:val="none" w:sz="0" w:space="0" w:color="auto"/>
            <w:bottom w:val="none" w:sz="0" w:space="0" w:color="auto"/>
            <w:right w:val="none" w:sz="0" w:space="0" w:color="auto"/>
          </w:divBdr>
        </w:div>
        <w:div w:id="425536461">
          <w:marLeft w:val="720"/>
          <w:marRight w:val="0"/>
          <w:marTop w:val="0"/>
          <w:marBottom w:val="0"/>
          <w:divBdr>
            <w:top w:val="none" w:sz="0" w:space="0" w:color="auto"/>
            <w:left w:val="none" w:sz="0" w:space="0" w:color="auto"/>
            <w:bottom w:val="none" w:sz="0" w:space="0" w:color="auto"/>
            <w:right w:val="none" w:sz="0" w:space="0" w:color="auto"/>
          </w:divBdr>
        </w:div>
      </w:divsChild>
    </w:div>
    <w:div w:id="425536425">
      <w:marLeft w:val="0"/>
      <w:marRight w:val="0"/>
      <w:marTop w:val="0"/>
      <w:marBottom w:val="0"/>
      <w:divBdr>
        <w:top w:val="none" w:sz="0" w:space="0" w:color="auto"/>
        <w:left w:val="none" w:sz="0" w:space="0" w:color="auto"/>
        <w:bottom w:val="none" w:sz="0" w:space="0" w:color="auto"/>
        <w:right w:val="none" w:sz="0" w:space="0" w:color="auto"/>
      </w:divBdr>
    </w:div>
    <w:div w:id="425536429">
      <w:marLeft w:val="0"/>
      <w:marRight w:val="0"/>
      <w:marTop w:val="0"/>
      <w:marBottom w:val="0"/>
      <w:divBdr>
        <w:top w:val="none" w:sz="0" w:space="0" w:color="auto"/>
        <w:left w:val="none" w:sz="0" w:space="0" w:color="auto"/>
        <w:bottom w:val="none" w:sz="0" w:space="0" w:color="auto"/>
        <w:right w:val="none" w:sz="0" w:space="0" w:color="auto"/>
      </w:divBdr>
    </w:div>
    <w:div w:id="425536432">
      <w:marLeft w:val="0"/>
      <w:marRight w:val="0"/>
      <w:marTop w:val="0"/>
      <w:marBottom w:val="0"/>
      <w:divBdr>
        <w:top w:val="none" w:sz="0" w:space="0" w:color="auto"/>
        <w:left w:val="none" w:sz="0" w:space="0" w:color="auto"/>
        <w:bottom w:val="none" w:sz="0" w:space="0" w:color="auto"/>
        <w:right w:val="none" w:sz="0" w:space="0" w:color="auto"/>
      </w:divBdr>
    </w:div>
    <w:div w:id="425536433">
      <w:marLeft w:val="0"/>
      <w:marRight w:val="0"/>
      <w:marTop w:val="0"/>
      <w:marBottom w:val="0"/>
      <w:divBdr>
        <w:top w:val="none" w:sz="0" w:space="0" w:color="auto"/>
        <w:left w:val="none" w:sz="0" w:space="0" w:color="auto"/>
        <w:bottom w:val="none" w:sz="0" w:space="0" w:color="auto"/>
        <w:right w:val="none" w:sz="0" w:space="0" w:color="auto"/>
      </w:divBdr>
      <w:divsChild>
        <w:div w:id="425536428">
          <w:marLeft w:val="547"/>
          <w:marRight w:val="0"/>
          <w:marTop w:val="0"/>
          <w:marBottom w:val="0"/>
          <w:divBdr>
            <w:top w:val="none" w:sz="0" w:space="0" w:color="auto"/>
            <w:left w:val="none" w:sz="0" w:space="0" w:color="auto"/>
            <w:bottom w:val="none" w:sz="0" w:space="0" w:color="auto"/>
            <w:right w:val="none" w:sz="0" w:space="0" w:color="auto"/>
          </w:divBdr>
        </w:div>
        <w:div w:id="425536431">
          <w:marLeft w:val="547"/>
          <w:marRight w:val="0"/>
          <w:marTop w:val="0"/>
          <w:marBottom w:val="0"/>
          <w:divBdr>
            <w:top w:val="none" w:sz="0" w:space="0" w:color="auto"/>
            <w:left w:val="none" w:sz="0" w:space="0" w:color="auto"/>
            <w:bottom w:val="none" w:sz="0" w:space="0" w:color="auto"/>
            <w:right w:val="none" w:sz="0" w:space="0" w:color="auto"/>
          </w:divBdr>
        </w:div>
        <w:div w:id="425536448">
          <w:marLeft w:val="547"/>
          <w:marRight w:val="0"/>
          <w:marTop w:val="0"/>
          <w:marBottom w:val="0"/>
          <w:divBdr>
            <w:top w:val="none" w:sz="0" w:space="0" w:color="auto"/>
            <w:left w:val="none" w:sz="0" w:space="0" w:color="auto"/>
            <w:bottom w:val="none" w:sz="0" w:space="0" w:color="auto"/>
            <w:right w:val="none" w:sz="0" w:space="0" w:color="auto"/>
          </w:divBdr>
        </w:div>
        <w:div w:id="425536458">
          <w:marLeft w:val="547"/>
          <w:marRight w:val="0"/>
          <w:marTop w:val="0"/>
          <w:marBottom w:val="0"/>
          <w:divBdr>
            <w:top w:val="none" w:sz="0" w:space="0" w:color="auto"/>
            <w:left w:val="none" w:sz="0" w:space="0" w:color="auto"/>
            <w:bottom w:val="none" w:sz="0" w:space="0" w:color="auto"/>
            <w:right w:val="none" w:sz="0" w:space="0" w:color="auto"/>
          </w:divBdr>
        </w:div>
      </w:divsChild>
    </w:div>
    <w:div w:id="425536434">
      <w:marLeft w:val="0"/>
      <w:marRight w:val="0"/>
      <w:marTop w:val="0"/>
      <w:marBottom w:val="0"/>
      <w:divBdr>
        <w:top w:val="none" w:sz="0" w:space="0" w:color="auto"/>
        <w:left w:val="none" w:sz="0" w:space="0" w:color="auto"/>
        <w:bottom w:val="none" w:sz="0" w:space="0" w:color="auto"/>
        <w:right w:val="none" w:sz="0" w:space="0" w:color="auto"/>
      </w:divBdr>
    </w:div>
    <w:div w:id="425536437">
      <w:marLeft w:val="0"/>
      <w:marRight w:val="0"/>
      <w:marTop w:val="0"/>
      <w:marBottom w:val="0"/>
      <w:divBdr>
        <w:top w:val="none" w:sz="0" w:space="0" w:color="auto"/>
        <w:left w:val="none" w:sz="0" w:space="0" w:color="auto"/>
        <w:bottom w:val="none" w:sz="0" w:space="0" w:color="auto"/>
        <w:right w:val="none" w:sz="0" w:space="0" w:color="auto"/>
      </w:divBdr>
    </w:div>
    <w:div w:id="425536440">
      <w:marLeft w:val="0"/>
      <w:marRight w:val="0"/>
      <w:marTop w:val="0"/>
      <w:marBottom w:val="0"/>
      <w:divBdr>
        <w:top w:val="none" w:sz="0" w:space="0" w:color="auto"/>
        <w:left w:val="none" w:sz="0" w:space="0" w:color="auto"/>
        <w:bottom w:val="none" w:sz="0" w:space="0" w:color="auto"/>
        <w:right w:val="none" w:sz="0" w:space="0" w:color="auto"/>
      </w:divBdr>
    </w:div>
    <w:div w:id="425536441">
      <w:marLeft w:val="0"/>
      <w:marRight w:val="0"/>
      <w:marTop w:val="0"/>
      <w:marBottom w:val="0"/>
      <w:divBdr>
        <w:top w:val="none" w:sz="0" w:space="0" w:color="auto"/>
        <w:left w:val="none" w:sz="0" w:space="0" w:color="auto"/>
        <w:bottom w:val="none" w:sz="0" w:space="0" w:color="auto"/>
        <w:right w:val="none" w:sz="0" w:space="0" w:color="auto"/>
      </w:divBdr>
      <w:divsChild>
        <w:div w:id="425536421">
          <w:marLeft w:val="1267"/>
          <w:marRight w:val="0"/>
          <w:marTop w:val="0"/>
          <w:marBottom w:val="0"/>
          <w:divBdr>
            <w:top w:val="none" w:sz="0" w:space="0" w:color="auto"/>
            <w:left w:val="none" w:sz="0" w:space="0" w:color="auto"/>
            <w:bottom w:val="none" w:sz="0" w:space="0" w:color="auto"/>
            <w:right w:val="none" w:sz="0" w:space="0" w:color="auto"/>
          </w:divBdr>
        </w:div>
        <w:div w:id="425536423">
          <w:marLeft w:val="1267"/>
          <w:marRight w:val="0"/>
          <w:marTop w:val="0"/>
          <w:marBottom w:val="0"/>
          <w:divBdr>
            <w:top w:val="none" w:sz="0" w:space="0" w:color="auto"/>
            <w:left w:val="none" w:sz="0" w:space="0" w:color="auto"/>
            <w:bottom w:val="none" w:sz="0" w:space="0" w:color="auto"/>
            <w:right w:val="none" w:sz="0" w:space="0" w:color="auto"/>
          </w:divBdr>
        </w:div>
        <w:div w:id="425536430">
          <w:marLeft w:val="1267"/>
          <w:marRight w:val="0"/>
          <w:marTop w:val="0"/>
          <w:marBottom w:val="0"/>
          <w:divBdr>
            <w:top w:val="none" w:sz="0" w:space="0" w:color="auto"/>
            <w:left w:val="none" w:sz="0" w:space="0" w:color="auto"/>
            <w:bottom w:val="none" w:sz="0" w:space="0" w:color="auto"/>
            <w:right w:val="none" w:sz="0" w:space="0" w:color="auto"/>
          </w:divBdr>
        </w:div>
        <w:div w:id="425536435">
          <w:marLeft w:val="1267"/>
          <w:marRight w:val="0"/>
          <w:marTop w:val="0"/>
          <w:marBottom w:val="0"/>
          <w:divBdr>
            <w:top w:val="none" w:sz="0" w:space="0" w:color="auto"/>
            <w:left w:val="none" w:sz="0" w:space="0" w:color="auto"/>
            <w:bottom w:val="none" w:sz="0" w:space="0" w:color="auto"/>
            <w:right w:val="none" w:sz="0" w:space="0" w:color="auto"/>
          </w:divBdr>
        </w:div>
        <w:div w:id="425536438">
          <w:marLeft w:val="1267"/>
          <w:marRight w:val="0"/>
          <w:marTop w:val="0"/>
          <w:marBottom w:val="0"/>
          <w:divBdr>
            <w:top w:val="none" w:sz="0" w:space="0" w:color="auto"/>
            <w:left w:val="none" w:sz="0" w:space="0" w:color="auto"/>
            <w:bottom w:val="none" w:sz="0" w:space="0" w:color="auto"/>
            <w:right w:val="none" w:sz="0" w:space="0" w:color="auto"/>
          </w:divBdr>
        </w:div>
        <w:div w:id="425536439">
          <w:marLeft w:val="1267"/>
          <w:marRight w:val="0"/>
          <w:marTop w:val="0"/>
          <w:marBottom w:val="0"/>
          <w:divBdr>
            <w:top w:val="none" w:sz="0" w:space="0" w:color="auto"/>
            <w:left w:val="none" w:sz="0" w:space="0" w:color="auto"/>
            <w:bottom w:val="none" w:sz="0" w:space="0" w:color="auto"/>
            <w:right w:val="none" w:sz="0" w:space="0" w:color="auto"/>
          </w:divBdr>
        </w:div>
        <w:div w:id="425536442">
          <w:marLeft w:val="1267"/>
          <w:marRight w:val="0"/>
          <w:marTop w:val="0"/>
          <w:marBottom w:val="0"/>
          <w:divBdr>
            <w:top w:val="none" w:sz="0" w:space="0" w:color="auto"/>
            <w:left w:val="none" w:sz="0" w:space="0" w:color="auto"/>
            <w:bottom w:val="none" w:sz="0" w:space="0" w:color="auto"/>
            <w:right w:val="none" w:sz="0" w:space="0" w:color="auto"/>
          </w:divBdr>
        </w:div>
        <w:div w:id="425536454">
          <w:marLeft w:val="1267"/>
          <w:marRight w:val="0"/>
          <w:marTop w:val="0"/>
          <w:marBottom w:val="0"/>
          <w:divBdr>
            <w:top w:val="none" w:sz="0" w:space="0" w:color="auto"/>
            <w:left w:val="none" w:sz="0" w:space="0" w:color="auto"/>
            <w:bottom w:val="none" w:sz="0" w:space="0" w:color="auto"/>
            <w:right w:val="none" w:sz="0" w:space="0" w:color="auto"/>
          </w:divBdr>
        </w:div>
        <w:div w:id="425536456">
          <w:marLeft w:val="1267"/>
          <w:marRight w:val="0"/>
          <w:marTop w:val="0"/>
          <w:marBottom w:val="0"/>
          <w:divBdr>
            <w:top w:val="none" w:sz="0" w:space="0" w:color="auto"/>
            <w:left w:val="none" w:sz="0" w:space="0" w:color="auto"/>
            <w:bottom w:val="none" w:sz="0" w:space="0" w:color="auto"/>
            <w:right w:val="none" w:sz="0" w:space="0" w:color="auto"/>
          </w:divBdr>
        </w:div>
      </w:divsChild>
    </w:div>
    <w:div w:id="425536444">
      <w:marLeft w:val="0"/>
      <w:marRight w:val="0"/>
      <w:marTop w:val="0"/>
      <w:marBottom w:val="0"/>
      <w:divBdr>
        <w:top w:val="none" w:sz="0" w:space="0" w:color="auto"/>
        <w:left w:val="none" w:sz="0" w:space="0" w:color="auto"/>
        <w:bottom w:val="none" w:sz="0" w:space="0" w:color="auto"/>
        <w:right w:val="none" w:sz="0" w:space="0" w:color="auto"/>
      </w:divBdr>
    </w:div>
    <w:div w:id="425536445">
      <w:marLeft w:val="0"/>
      <w:marRight w:val="0"/>
      <w:marTop w:val="0"/>
      <w:marBottom w:val="0"/>
      <w:divBdr>
        <w:top w:val="none" w:sz="0" w:space="0" w:color="auto"/>
        <w:left w:val="none" w:sz="0" w:space="0" w:color="auto"/>
        <w:bottom w:val="none" w:sz="0" w:space="0" w:color="auto"/>
        <w:right w:val="none" w:sz="0" w:space="0" w:color="auto"/>
      </w:divBdr>
    </w:div>
    <w:div w:id="425536447">
      <w:marLeft w:val="0"/>
      <w:marRight w:val="0"/>
      <w:marTop w:val="0"/>
      <w:marBottom w:val="0"/>
      <w:divBdr>
        <w:top w:val="none" w:sz="0" w:space="0" w:color="auto"/>
        <w:left w:val="none" w:sz="0" w:space="0" w:color="auto"/>
        <w:bottom w:val="none" w:sz="0" w:space="0" w:color="auto"/>
        <w:right w:val="none" w:sz="0" w:space="0" w:color="auto"/>
      </w:divBdr>
    </w:div>
    <w:div w:id="425536450">
      <w:marLeft w:val="0"/>
      <w:marRight w:val="0"/>
      <w:marTop w:val="0"/>
      <w:marBottom w:val="0"/>
      <w:divBdr>
        <w:top w:val="none" w:sz="0" w:space="0" w:color="auto"/>
        <w:left w:val="none" w:sz="0" w:space="0" w:color="auto"/>
        <w:bottom w:val="none" w:sz="0" w:space="0" w:color="auto"/>
        <w:right w:val="none" w:sz="0" w:space="0" w:color="auto"/>
      </w:divBdr>
    </w:div>
    <w:div w:id="425536451">
      <w:marLeft w:val="0"/>
      <w:marRight w:val="0"/>
      <w:marTop w:val="0"/>
      <w:marBottom w:val="0"/>
      <w:divBdr>
        <w:top w:val="none" w:sz="0" w:space="0" w:color="auto"/>
        <w:left w:val="none" w:sz="0" w:space="0" w:color="auto"/>
        <w:bottom w:val="none" w:sz="0" w:space="0" w:color="auto"/>
        <w:right w:val="none" w:sz="0" w:space="0" w:color="auto"/>
      </w:divBdr>
    </w:div>
    <w:div w:id="425536452">
      <w:marLeft w:val="0"/>
      <w:marRight w:val="0"/>
      <w:marTop w:val="0"/>
      <w:marBottom w:val="0"/>
      <w:divBdr>
        <w:top w:val="none" w:sz="0" w:space="0" w:color="auto"/>
        <w:left w:val="none" w:sz="0" w:space="0" w:color="auto"/>
        <w:bottom w:val="none" w:sz="0" w:space="0" w:color="auto"/>
        <w:right w:val="none" w:sz="0" w:space="0" w:color="auto"/>
      </w:divBdr>
    </w:div>
    <w:div w:id="425536455">
      <w:marLeft w:val="0"/>
      <w:marRight w:val="0"/>
      <w:marTop w:val="0"/>
      <w:marBottom w:val="0"/>
      <w:divBdr>
        <w:top w:val="none" w:sz="0" w:space="0" w:color="auto"/>
        <w:left w:val="none" w:sz="0" w:space="0" w:color="auto"/>
        <w:bottom w:val="none" w:sz="0" w:space="0" w:color="auto"/>
        <w:right w:val="none" w:sz="0" w:space="0" w:color="auto"/>
      </w:divBdr>
    </w:div>
    <w:div w:id="425536457">
      <w:marLeft w:val="0"/>
      <w:marRight w:val="0"/>
      <w:marTop w:val="0"/>
      <w:marBottom w:val="0"/>
      <w:divBdr>
        <w:top w:val="none" w:sz="0" w:space="0" w:color="auto"/>
        <w:left w:val="none" w:sz="0" w:space="0" w:color="auto"/>
        <w:bottom w:val="none" w:sz="0" w:space="0" w:color="auto"/>
        <w:right w:val="none" w:sz="0" w:space="0" w:color="auto"/>
      </w:divBdr>
    </w:div>
    <w:div w:id="425536459">
      <w:marLeft w:val="0"/>
      <w:marRight w:val="0"/>
      <w:marTop w:val="0"/>
      <w:marBottom w:val="0"/>
      <w:divBdr>
        <w:top w:val="none" w:sz="0" w:space="0" w:color="auto"/>
        <w:left w:val="none" w:sz="0" w:space="0" w:color="auto"/>
        <w:bottom w:val="none" w:sz="0" w:space="0" w:color="auto"/>
        <w:right w:val="none" w:sz="0" w:space="0" w:color="auto"/>
      </w:divBdr>
    </w:div>
    <w:div w:id="425536460">
      <w:marLeft w:val="0"/>
      <w:marRight w:val="0"/>
      <w:marTop w:val="0"/>
      <w:marBottom w:val="0"/>
      <w:divBdr>
        <w:top w:val="none" w:sz="0" w:space="0" w:color="auto"/>
        <w:left w:val="none" w:sz="0" w:space="0" w:color="auto"/>
        <w:bottom w:val="none" w:sz="0" w:space="0" w:color="auto"/>
        <w:right w:val="none" w:sz="0" w:space="0" w:color="auto"/>
      </w:divBdr>
      <w:divsChild>
        <w:div w:id="425536418">
          <w:marLeft w:val="446"/>
          <w:marRight w:val="0"/>
          <w:marTop w:val="0"/>
          <w:marBottom w:val="0"/>
          <w:divBdr>
            <w:top w:val="none" w:sz="0" w:space="0" w:color="auto"/>
            <w:left w:val="none" w:sz="0" w:space="0" w:color="auto"/>
            <w:bottom w:val="none" w:sz="0" w:space="0" w:color="auto"/>
            <w:right w:val="none" w:sz="0" w:space="0" w:color="auto"/>
          </w:divBdr>
        </w:div>
        <w:div w:id="425536419">
          <w:marLeft w:val="446"/>
          <w:marRight w:val="0"/>
          <w:marTop w:val="0"/>
          <w:marBottom w:val="0"/>
          <w:divBdr>
            <w:top w:val="none" w:sz="0" w:space="0" w:color="auto"/>
            <w:left w:val="none" w:sz="0" w:space="0" w:color="auto"/>
            <w:bottom w:val="none" w:sz="0" w:space="0" w:color="auto"/>
            <w:right w:val="none" w:sz="0" w:space="0" w:color="auto"/>
          </w:divBdr>
        </w:div>
        <w:div w:id="425536420">
          <w:marLeft w:val="446"/>
          <w:marRight w:val="0"/>
          <w:marTop w:val="0"/>
          <w:marBottom w:val="0"/>
          <w:divBdr>
            <w:top w:val="none" w:sz="0" w:space="0" w:color="auto"/>
            <w:left w:val="none" w:sz="0" w:space="0" w:color="auto"/>
            <w:bottom w:val="none" w:sz="0" w:space="0" w:color="auto"/>
            <w:right w:val="none" w:sz="0" w:space="0" w:color="auto"/>
          </w:divBdr>
        </w:div>
        <w:div w:id="425536449">
          <w:marLeft w:val="446"/>
          <w:marRight w:val="0"/>
          <w:marTop w:val="0"/>
          <w:marBottom w:val="0"/>
          <w:divBdr>
            <w:top w:val="none" w:sz="0" w:space="0" w:color="auto"/>
            <w:left w:val="none" w:sz="0" w:space="0" w:color="auto"/>
            <w:bottom w:val="none" w:sz="0" w:space="0" w:color="auto"/>
            <w:right w:val="none" w:sz="0" w:space="0" w:color="auto"/>
          </w:divBdr>
        </w:div>
      </w:divsChild>
    </w:div>
    <w:div w:id="425536462">
      <w:marLeft w:val="0"/>
      <w:marRight w:val="0"/>
      <w:marTop w:val="0"/>
      <w:marBottom w:val="0"/>
      <w:divBdr>
        <w:top w:val="none" w:sz="0" w:space="0" w:color="auto"/>
        <w:left w:val="none" w:sz="0" w:space="0" w:color="auto"/>
        <w:bottom w:val="none" w:sz="0" w:space="0" w:color="auto"/>
        <w:right w:val="none" w:sz="0" w:space="0" w:color="auto"/>
      </w:divBdr>
    </w:div>
    <w:div w:id="425536463">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oleObject" Target="embeddings/oleObject1.bin"/><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footnotes" Target="footnote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oleObject" Target="embeddings/oleObject4.bin"/><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8" Type="http://schemas.openxmlformats.org/officeDocument/2006/relationships/image" Target="media/image2.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enable-javascript.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20" Type="http://schemas.openxmlformats.org/officeDocument/2006/relationships/image" Target="media/image10.png"/><Relationship Id="rId41" Type="http://schemas.openxmlformats.org/officeDocument/2006/relationships/oleObject" Target="embeddings/oleObject3.bin"/><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oleObject" Target="embeddings/oleObject2.bin"/><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7" Type="http://schemas.openxmlformats.org/officeDocument/2006/relationships/image" Target="media/image1.jpe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lang.TH\Application%20Data\Microsoft\Templates\Exception%20Repor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Exception Report</Template>
  <TotalTime>1674</TotalTime>
  <Pages>1</Pages>
  <Words>7478</Words>
  <Characters>45622</Characters>
  <Application>Microsoft Office Word</Application>
  <DocSecurity>0</DocSecurity>
  <Lines>380</Lines>
  <Paragraphs>105</Paragraphs>
  <ScaleCrop>false</ScaleCrop>
  <HeadingPairs>
    <vt:vector size="2" baseType="variant">
      <vt:variant>
        <vt:lpstr>Titel</vt:lpstr>
      </vt:variant>
      <vt:variant>
        <vt:i4>1</vt:i4>
      </vt:variant>
    </vt:vector>
  </HeadingPairs>
  <TitlesOfParts>
    <vt:vector size="1" baseType="lpstr">
      <vt:lpstr>ACCSEAS WP6 Working Group: Input Paper on MSI/NM Service</vt:lpstr>
    </vt:vector>
  </TitlesOfParts>
  <Company>GLA Research and Radionavigation</Company>
  <LinksUpToDate>false</LinksUpToDate>
  <CharactersWithSpaces>52995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ACCSEAS WP6 Working Group: Input Paper on MSI/NM Service</dc:title>
  <dc:creator>Mads Bentzen</dc:creator>
  <cp:lastModifiedBy>Peder Pedersen</cp:lastModifiedBy>
  <cp:revision>303</cp:revision>
  <cp:lastPrinted>2014-11-24T10:38:00Z</cp:lastPrinted>
  <dcterms:created xsi:type="dcterms:W3CDTF">2014-05-20T07:07:00Z</dcterms:created>
  <dcterms:modified xsi:type="dcterms:W3CDTF">2014-11-24T10:42:00Z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sue">
    <vt:r8>1.56001486324055E-302</vt:r8>
  </property>
</Properties>
</file>